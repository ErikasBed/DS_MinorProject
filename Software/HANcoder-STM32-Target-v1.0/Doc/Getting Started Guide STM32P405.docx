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22408992"/>
        <w:docPartObj>
          <w:docPartGallery w:val="Cover Pages"/>
          <w:docPartUnique/>
        </w:docPartObj>
      </w:sdtPr>
      <w:sdtEndPr/>
      <w:sdtContent>
        <w:tbl>
          <w:tblPr>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CellMar>
              <w:left w:w="115" w:type="dxa"/>
              <w:right w:w="115" w:type="dxa"/>
            </w:tblCellMar>
            <w:tblLook w:val="01E0" w:firstRow="1" w:lastRow="1" w:firstColumn="1" w:lastColumn="1" w:noHBand="0" w:noVBand="0"/>
          </w:tblPr>
          <w:tblGrid>
            <w:gridCol w:w="2495"/>
            <w:gridCol w:w="7482"/>
          </w:tblGrid>
          <w:tr w:rsidR="00346C58" w:rsidRPr="004D0F49" w14:paraId="2CF5877A" w14:textId="77777777">
            <w:trPr>
              <w:trHeight w:val="3960"/>
              <w:jc w:val="center"/>
            </w:trPr>
            <w:tc>
              <w:tcPr>
                <w:tcW w:w="1450" w:type="pct"/>
                <w:tcBorders>
                  <w:top w:val="nil"/>
                  <w:left w:val="nil"/>
                  <w:bottom w:val="nil"/>
                  <w:right w:val="nil"/>
                </w:tcBorders>
                <w:shd w:val="clear" w:color="auto" w:fill="auto"/>
              </w:tcPr>
              <w:p w14:paraId="5CDD2F72" w14:textId="77777777" w:rsidR="00346C58" w:rsidRPr="004D0F49" w:rsidRDefault="00346C58">
                <w:pPr>
                  <w:pStyle w:val="NoSpacing"/>
                </w:pPr>
              </w:p>
            </w:tc>
            <w:tc>
              <w:tcPr>
                <w:tcW w:w="4000" w:type="pct"/>
                <w:tcBorders>
                  <w:top w:val="nil"/>
                  <w:left w:val="nil"/>
                  <w:bottom w:val="nil"/>
                  <w:right w:val="nil"/>
                </w:tcBorders>
                <w:shd w:val="clear" w:color="auto" w:fill="auto"/>
                <w:tcMar>
                  <w:left w:w="115" w:type="dxa"/>
                  <w:bottom w:w="115" w:type="dxa"/>
                </w:tcMar>
                <w:vAlign w:val="bottom"/>
              </w:tcPr>
              <w:p w14:paraId="2C72034E" w14:textId="77777777" w:rsidR="00346C58" w:rsidRPr="004D0F49" w:rsidRDefault="00D837BB" w:rsidP="00670294">
                <w:pPr>
                  <w:pStyle w:val="NoSpacing"/>
                  <w:rPr>
                    <w:rFonts w:asciiTheme="majorHAnsi" w:eastAsiaTheme="majorEastAsia" w:hAnsiTheme="majorHAnsi" w:cstheme="majorBidi"/>
                    <w:color w:val="006666" w:themeColor="text2"/>
                    <w:sz w:val="120"/>
                    <w:szCs w:val="120"/>
                  </w:rPr>
                </w:pPr>
                <w:r w:rsidRPr="004D0F49">
                  <w:rPr>
                    <w:rFonts w:asciiTheme="majorHAnsi" w:eastAsiaTheme="majorEastAsia" w:hAnsiTheme="majorHAnsi" w:cstheme="majorBidi"/>
                    <w:caps/>
                    <w:noProof/>
                    <w:color w:val="006666" w:themeColor="text2"/>
                    <w:sz w:val="110"/>
                    <w:szCs w:val="110"/>
                    <w:lang w:val="en-GB" w:eastAsia="en-GB"/>
                  </w:rPr>
                  <w:drawing>
                    <wp:anchor distT="0" distB="0" distL="114300" distR="114300" simplePos="0" relativeHeight="251654144" behindDoc="0" locked="0" layoutInCell="1" allowOverlap="1" wp14:anchorId="5AD8CB89" wp14:editId="4A053F54">
                      <wp:simplePos x="0" y="0"/>
                      <wp:positionH relativeFrom="column">
                        <wp:posOffset>1513840</wp:posOffset>
                      </wp:positionH>
                      <wp:positionV relativeFrom="paragraph">
                        <wp:posOffset>-1924050</wp:posOffset>
                      </wp:positionV>
                      <wp:extent cx="3223260" cy="775970"/>
                      <wp:effectExtent l="19050" t="0" r="0" b="0"/>
                      <wp:wrapNone/>
                      <wp:docPr id="8" name="Picture 7" descr="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9.jpg"/>
                              <pic:cNvPicPr/>
                            </pic:nvPicPr>
                            <pic:blipFill>
                              <a:blip r:embed="rId11" cstate="print"/>
                              <a:stretch>
                                <a:fillRect/>
                              </a:stretch>
                            </pic:blipFill>
                            <pic:spPr>
                              <a:xfrm>
                                <a:off x="0" y="0"/>
                                <a:ext cx="3223260" cy="775970"/>
                              </a:xfrm>
                              <a:prstGeom prst="rect">
                                <a:avLst/>
                              </a:prstGeom>
                            </pic:spPr>
                          </pic:pic>
                        </a:graphicData>
                      </a:graphic>
                    </wp:anchor>
                  </w:drawing>
                </w:r>
                <w:sdt>
                  <w:sdtPr>
                    <w:rPr>
                      <w:rFonts w:asciiTheme="majorHAnsi" w:eastAsiaTheme="majorEastAsia" w:hAnsiTheme="majorHAnsi" w:cstheme="majorBidi"/>
                      <w:color w:val="006666" w:themeColor="text2"/>
                      <w:sz w:val="96"/>
                      <w:szCs w:val="96"/>
                    </w:rPr>
                    <w:alias w:val="Title"/>
                    <w:id w:val="541102321"/>
                    <w:dataBinding w:prefixMappings="xmlns:ns0='http://schemas.openxmlformats.org/package/2006/metadata/core-properties' xmlns:ns1='http://purl.org/dc/elements/1.1/'" w:xpath="/ns0:coreProperties[1]/ns1:title[1]" w:storeItemID="{6C3C8BC8-F283-45AE-878A-BAB7291924A1}"/>
                    <w:text/>
                  </w:sdtPr>
                  <w:sdtEndPr/>
                  <w:sdtContent>
                    <w:r w:rsidR="007E4EFA">
                      <w:rPr>
                        <w:rFonts w:asciiTheme="majorHAnsi" w:eastAsiaTheme="majorEastAsia" w:hAnsiTheme="majorHAnsi" w:cstheme="majorBidi"/>
                        <w:color w:val="006666" w:themeColor="text2"/>
                        <w:sz w:val="96"/>
                        <w:szCs w:val="96"/>
                        <w:lang w:val="en-GB"/>
                      </w:rPr>
                      <w:t>HANcoder Target STM32-</w:t>
                    </w:r>
                    <w:r w:rsidR="00670294">
                      <w:rPr>
                        <w:rFonts w:asciiTheme="majorHAnsi" w:eastAsiaTheme="majorEastAsia" w:hAnsiTheme="majorHAnsi" w:cstheme="majorBidi"/>
                        <w:color w:val="006666" w:themeColor="text2"/>
                        <w:sz w:val="96"/>
                        <w:szCs w:val="96"/>
                        <w:lang w:val="en-GB"/>
                      </w:rPr>
                      <w:t>P405</w:t>
                    </w:r>
                    <w:r w:rsidR="007E4EFA">
                      <w:rPr>
                        <w:rFonts w:asciiTheme="majorHAnsi" w:eastAsiaTheme="majorEastAsia" w:hAnsiTheme="majorHAnsi" w:cstheme="majorBidi"/>
                        <w:color w:val="006666" w:themeColor="text2"/>
                        <w:sz w:val="96"/>
                        <w:szCs w:val="96"/>
                        <w:lang w:val="en-GB"/>
                      </w:rPr>
                      <w:t xml:space="preserve"> Getting Started</w:t>
                    </w:r>
                  </w:sdtContent>
                </w:sdt>
              </w:p>
            </w:tc>
          </w:tr>
          <w:tr w:rsidR="00346C58" w14:paraId="3B556FDF" w14:textId="77777777">
            <w:trPr>
              <w:jc w:val="center"/>
            </w:trPr>
            <w:tc>
              <w:tcPr>
                <w:tcW w:w="1450" w:type="pct"/>
                <w:tcBorders>
                  <w:top w:val="nil"/>
                  <w:left w:val="nil"/>
                  <w:bottom w:val="nil"/>
                  <w:right w:val="nil"/>
                </w:tcBorders>
                <w:shd w:val="clear" w:color="auto" w:fill="auto"/>
              </w:tcPr>
              <w:p w14:paraId="625B1960" w14:textId="77777777" w:rsidR="00346C58" w:rsidRDefault="00346C58">
                <w:pPr>
                  <w:pStyle w:val="NoSpacing"/>
                  <w:rPr>
                    <w:color w:val="003366" w:themeColor="background2"/>
                  </w:rPr>
                </w:pPr>
              </w:p>
            </w:tc>
            <w:tc>
              <w:tcPr>
                <w:tcW w:w="4000" w:type="pct"/>
                <w:tcBorders>
                  <w:top w:val="nil"/>
                  <w:left w:val="nil"/>
                  <w:bottom w:val="nil"/>
                  <w:right w:val="nil"/>
                </w:tcBorders>
                <w:shd w:val="clear" w:color="auto" w:fill="auto"/>
                <w:tcMar>
                  <w:left w:w="72" w:type="dxa"/>
                  <w:bottom w:w="216" w:type="dxa"/>
                  <w:right w:w="0" w:type="dxa"/>
                </w:tcMar>
                <w:vAlign w:val="bottom"/>
              </w:tcPr>
              <w:p w14:paraId="5BE971B5" w14:textId="77777777" w:rsidR="00346C58" w:rsidRPr="00EC49F5" w:rsidRDefault="00D837BB">
                <w:pPr>
                  <w:rPr>
                    <w:noProof/>
                    <w:lang w:eastAsia="nl-NL"/>
                  </w:rPr>
                </w:pPr>
                <w:r w:rsidRPr="00D837BB">
                  <w:rPr>
                    <w:noProof/>
                    <w:lang w:val="en-GB" w:eastAsia="en-GB"/>
                  </w:rPr>
                  <w:drawing>
                    <wp:inline distT="0" distB="0" distL="0" distR="0" wp14:anchorId="465B5D52" wp14:editId="3A17EA88">
                      <wp:extent cx="4683997" cy="1975449"/>
                      <wp:effectExtent l="19050" t="0" r="2303" b="0"/>
                      <wp:docPr id="7" name="Picture 5" descr="BitsChipsRC30Target_HANtu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sChipsRC30Target_HANtune.jpg"/>
                              <pic:cNvPicPr/>
                            </pic:nvPicPr>
                            <pic:blipFill>
                              <a:blip r:embed="rId12" cstate="print"/>
                              <a:srcRect l="2957" r="1376"/>
                              <a:stretch>
                                <a:fillRect/>
                              </a:stretch>
                            </pic:blipFill>
                            <pic:spPr>
                              <a:xfrm>
                                <a:off x="0" y="0"/>
                                <a:ext cx="4683997" cy="1975449"/>
                              </a:xfrm>
                              <a:prstGeom prst="rect">
                                <a:avLst/>
                              </a:prstGeom>
                            </pic:spPr>
                          </pic:pic>
                        </a:graphicData>
                      </a:graphic>
                    </wp:inline>
                  </w:drawing>
                </w:r>
              </w:p>
              <w:p w14:paraId="25BC13EF" w14:textId="77777777" w:rsidR="00D837BB" w:rsidRDefault="00D837BB"/>
            </w:tc>
          </w:tr>
          <w:tr w:rsidR="00346C58" w14:paraId="4BB03512" w14:textId="77777777">
            <w:trPr>
              <w:trHeight w:val="864"/>
              <w:jc w:val="center"/>
            </w:trPr>
            <w:tc>
              <w:tcPr>
                <w:tcW w:w="1450" w:type="pct"/>
                <w:tcBorders>
                  <w:top w:val="nil"/>
                  <w:left w:val="nil"/>
                  <w:bottom w:val="nil"/>
                </w:tcBorders>
                <w:shd w:val="clear" w:color="auto" w:fill="E2004A" w:themeFill="accent2"/>
                <w:vAlign w:val="center"/>
              </w:tcPr>
              <w:p w14:paraId="57B192C1" w14:textId="77777777" w:rsidR="007D0BED" w:rsidRDefault="007D0BED" w:rsidP="007D0BED">
                <w:pPr>
                  <w:pStyle w:val="NoSpacing"/>
                  <w:jc w:val="center"/>
                  <w:rPr>
                    <w:color w:val="FFFFFF" w:themeColor="background1"/>
                    <w:sz w:val="32"/>
                    <w:szCs w:val="32"/>
                  </w:rPr>
                </w:pPr>
                <w:r>
                  <w:rPr>
                    <w:color w:val="FFFFFF" w:themeColor="background1"/>
                    <w:sz w:val="32"/>
                    <w:szCs w:val="32"/>
                  </w:rPr>
                  <w:t xml:space="preserve">Version </w:t>
                </w:r>
                <w:sdt>
                  <w:sdtPr>
                    <w:rPr>
                      <w:color w:val="FFFFFF" w:themeColor="background1"/>
                      <w:sz w:val="32"/>
                      <w:szCs w:val="32"/>
                    </w:rPr>
                    <w:alias w:val="Status"/>
                    <w:id w:val="1052965355"/>
                    <w:dataBinding w:prefixMappings="xmlns:ns0='http://purl.org/dc/elements/1.1/' xmlns:ns1='http://schemas.openxmlformats.org/package/2006/metadata/core-properties' " w:xpath="/ns1:coreProperties[1]/ns1:contentStatus[1]" w:storeItemID="{6C3C8BC8-F283-45AE-878A-BAB7291924A1}"/>
                    <w:text/>
                  </w:sdtPr>
                  <w:sdtEndPr/>
                  <w:sdtContent>
                    <w:r w:rsidR="009E52D5">
                      <w:rPr>
                        <w:color w:val="FFFFFF" w:themeColor="background1"/>
                        <w:sz w:val="32"/>
                        <w:szCs w:val="32"/>
                        <w:lang w:val="en-GB"/>
                      </w:rPr>
                      <w:t>1.0</w:t>
                    </w:r>
                  </w:sdtContent>
                </w:sdt>
              </w:p>
              <w:p w14:paraId="5257E0A9" w14:textId="77777777" w:rsidR="00346C58" w:rsidRDefault="001A588A" w:rsidP="009E52D5">
                <w:pPr>
                  <w:pStyle w:val="NoSpacing"/>
                  <w:jc w:val="center"/>
                  <w:rPr>
                    <w:color w:val="FFFFFF" w:themeColor="background1"/>
                    <w:sz w:val="32"/>
                    <w:szCs w:val="32"/>
                  </w:rPr>
                </w:pPr>
                <w:sdt>
                  <w:sdtPr>
                    <w:rPr>
                      <w:color w:val="FFFFFF" w:themeColor="background1"/>
                      <w:sz w:val="32"/>
                      <w:szCs w:val="32"/>
                    </w:rPr>
                    <w:alias w:val="Date"/>
                    <w:id w:val="541102334"/>
                    <w:dataBinding w:prefixMappings="xmlns:ns0='http://schemas.microsoft.com/office/2006/coverPageProps'" w:xpath="/ns0:CoverPageProperties[1]/ns0:PublishDate[1]" w:storeItemID="{55AF091B-3C7A-41E3-B477-F2FDAA23CFDA}"/>
                    <w:date w:fullDate="2018-06-13T00:00:00Z">
                      <w:dateFormat w:val="M/d/yyyy"/>
                      <w:lid w:val="en-US"/>
                      <w:storeMappedDataAs w:val="dateTime"/>
                      <w:calendar w:val="gregorian"/>
                    </w:date>
                  </w:sdtPr>
                  <w:sdtEndPr/>
                  <w:sdtContent>
                    <w:r w:rsidR="009E52D5">
                      <w:rPr>
                        <w:color w:val="FFFFFF" w:themeColor="background1"/>
                        <w:sz w:val="32"/>
                        <w:szCs w:val="32"/>
                      </w:rPr>
                      <w:t>6/13/2018</w:t>
                    </w:r>
                  </w:sdtContent>
                </w:sdt>
              </w:p>
            </w:tc>
            <w:tc>
              <w:tcPr>
                <w:tcW w:w="4000" w:type="pct"/>
                <w:tcBorders>
                  <w:top w:val="nil"/>
                  <w:bottom w:val="nil"/>
                  <w:right w:val="nil"/>
                </w:tcBorders>
                <w:shd w:val="clear" w:color="auto" w:fill="001A5F" w:themeFill="accent1"/>
                <w:tcMar>
                  <w:left w:w="216" w:type="dxa"/>
                </w:tcMar>
                <w:vAlign w:val="center"/>
              </w:tcPr>
              <w:p w14:paraId="1052987A" w14:textId="77777777" w:rsidR="00346C58" w:rsidRDefault="001A588A" w:rsidP="008C27BD">
                <w:pPr>
                  <w:pStyle w:val="NoSpacing"/>
                  <w:rPr>
                    <w:color w:val="FFFFFF" w:themeColor="background1"/>
                    <w:sz w:val="40"/>
                    <w:szCs w:val="40"/>
                  </w:rPr>
                </w:pPr>
                <w:sdt>
                  <w:sdtPr>
                    <w:rPr>
                      <w:color w:val="FFFFFF" w:themeColor="background1"/>
                      <w:sz w:val="40"/>
                      <w:szCs w:val="40"/>
                    </w:rPr>
                    <w:alias w:val="Subtitle"/>
                    <w:id w:val="541102329"/>
                    <w:dataBinding w:prefixMappings="xmlns:ns0='http://schemas.openxmlformats.org/package/2006/metadata/core-properties' xmlns:ns1='http://purl.org/dc/elements/1.1/'" w:xpath="/ns0:coreProperties[1]/ns1:subject[1]" w:storeItemID="{6C3C8BC8-F283-45AE-878A-BAB7291924A1}"/>
                    <w:text/>
                  </w:sdtPr>
                  <w:sdtEndPr/>
                  <w:sdtContent>
                    <w:r w:rsidR="007E4EFA">
                      <w:rPr>
                        <w:color w:val="FFFFFF" w:themeColor="background1"/>
                        <w:sz w:val="40"/>
                        <w:szCs w:val="40"/>
                        <w:lang w:val="en-GB"/>
                      </w:rPr>
                      <w:t>Getting Started Guide</w:t>
                    </w:r>
                  </w:sdtContent>
                </w:sdt>
              </w:p>
            </w:tc>
          </w:tr>
          <w:tr w:rsidR="00346C58" w14:paraId="4033F985" w14:textId="77777777">
            <w:trPr>
              <w:jc w:val="center"/>
            </w:trPr>
            <w:tc>
              <w:tcPr>
                <w:tcW w:w="1450" w:type="pct"/>
                <w:tcBorders>
                  <w:top w:val="nil"/>
                  <w:left w:val="nil"/>
                  <w:bottom w:val="nil"/>
                  <w:right w:val="nil"/>
                </w:tcBorders>
                <w:shd w:val="clear" w:color="auto" w:fill="auto"/>
                <w:vAlign w:val="center"/>
              </w:tcPr>
              <w:p w14:paraId="41F0C895" w14:textId="77777777" w:rsidR="00346C58" w:rsidRDefault="00346C58">
                <w:pPr>
                  <w:pStyle w:val="NoSpacing"/>
                  <w:rPr>
                    <w:color w:val="FFFFFF" w:themeColor="background1"/>
                    <w:sz w:val="36"/>
                    <w:szCs w:val="36"/>
                  </w:rPr>
                </w:pPr>
              </w:p>
            </w:tc>
            <w:tc>
              <w:tcPr>
                <w:tcW w:w="4000" w:type="pct"/>
                <w:tcBorders>
                  <w:top w:val="nil"/>
                  <w:left w:val="nil"/>
                  <w:bottom w:val="nil"/>
                  <w:right w:val="nil"/>
                </w:tcBorders>
                <w:shd w:val="clear" w:color="auto" w:fill="auto"/>
                <w:tcMar>
                  <w:top w:w="432" w:type="dxa"/>
                  <w:left w:w="216" w:type="dxa"/>
                  <w:right w:w="432" w:type="dxa"/>
                </w:tcMar>
              </w:tcPr>
              <w:p w14:paraId="4D4BDC30" w14:textId="77777777" w:rsidR="00346C58" w:rsidRDefault="003B076F">
                <w:pPr>
                  <w:pStyle w:val="NoSpacing"/>
                  <w:spacing w:line="360" w:lineRule="auto"/>
                  <w:rPr>
                    <w:rFonts w:asciiTheme="majorHAnsi" w:eastAsiaTheme="majorEastAsia" w:hAnsiTheme="majorHAnsi" w:cstheme="majorBidi"/>
                    <w:sz w:val="26"/>
                    <w:szCs w:val="26"/>
                  </w:rPr>
                </w:pPr>
                <w:r>
                  <w:rPr>
                    <w:rFonts w:asciiTheme="majorHAnsi" w:eastAsiaTheme="majorEastAsia" w:hAnsiTheme="majorHAnsi" w:cstheme="majorBidi"/>
                    <w:sz w:val="26"/>
                    <w:szCs w:val="26"/>
                  </w:rPr>
                  <w:t xml:space="preserve">A guide explaining all necessary steps to be able to use the code generation blockset, in </w:t>
                </w:r>
                <w:r w:rsidR="00F66074">
                  <w:rPr>
                    <w:rFonts w:asciiTheme="majorHAnsi" w:eastAsiaTheme="majorEastAsia" w:hAnsiTheme="majorHAnsi" w:cstheme="majorBidi"/>
                    <w:sz w:val="26"/>
                    <w:szCs w:val="26"/>
                  </w:rPr>
                  <w:t>MATLAB</w:t>
                </w:r>
                <w:r>
                  <w:rPr>
                    <w:rFonts w:asciiTheme="majorHAnsi" w:eastAsiaTheme="majorEastAsia" w:hAnsiTheme="majorHAnsi" w:cstheme="majorBidi"/>
                    <w:sz w:val="26"/>
                    <w:szCs w:val="26"/>
                  </w:rPr>
                  <w:t>,</w:t>
                </w:r>
                <w:r w:rsidR="008604F0">
                  <w:rPr>
                    <w:rFonts w:asciiTheme="majorHAnsi" w:eastAsiaTheme="majorEastAsia" w:hAnsiTheme="majorHAnsi" w:cstheme="majorBidi"/>
                    <w:sz w:val="26"/>
                    <w:szCs w:val="26"/>
                  </w:rPr>
                  <w:t xml:space="preserve"> and</w:t>
                </w:r>
                <w:r w:rsidR="00E934D7">
                  <w:rPr>
                    <w:rFonts w:asciiTheme="majorHAnsi" w:eastAsiaTheme="majorEastAsia" w:hAnsiTheme="majorHAnsi" w:cstheme="majorBidi"/>
                    <w:sz w:val="26"/>
                    <w:szCs w:val="26"/>
                  </w:rPr>
                  <w:t xml:space="preserve"> to</w:t>
                </w:r>
                <w:r w:rsidR="008604F0">
                  <w:rPr>
                    <w:rFonts w:asciiTheme="majorHAnsi" w:eastAsiaTheme="majorEastAsia" w:hAnsiTheme="majorHAnsi" w:cstheme="majorBidi"/>
                    <w:sz w:val="26"/>
                    <w:szCs w:val="26"/>
                  </w:rPr>
                  <w:t xml:space="preserve"> use </w:t>
                </w:r>
                <w:r w:rsidR="002F4184">
                  <w:rPr>
                    <w:rFonts w:asciiTheme="majorHAnsi" w:eastAsiaTheme="majorEastAsia" w:hAnsiTheme="majorHAnsi" w:cstheme="majorBidi"/>
                    <w:sz w:val="26"/>
                    <w:szCs w:val="26"/>
                  </w:rPr>
                  <w:t>HANtune</w:t>
                </w:r>
                <w:r>
                  <w:rPr>
                    <w:rFonts w:asciiTheme="majorHAnsi" w:eastAsiaTheme="majorEastAsia" w:hAnsiTheme="majorHAnsi" w:cstheme="majorBidi"/>
                    <w:sz w:val="26"/>
                    <w:szCs w:val="26"/>
                  </w:rPr>
                  <w:t xml:space="preserve"> for the </w:t>
                </w:r>
                <w:r w:rsidR="00EC49F5">
                  <w:rPr>
                    <w:rFonts w:asciiTheme="majorHAnsi" w:eastAsiaTheme="majorEastAsia" w:hAnsiTheme="majorHAnsi" w:cstheme="majorBidi"/>
                    <w:sz w:val="26"/>
                    <w:szCs w:val="26"/>
                  </w:rPr>
                  <w:t>STM32</w:t>
                </w:r>
                <w:r w:rsidR="00431258">
                  <w:rPr>
                    <w:rFonts w:asciiTheme="majorHAnsi" w:eastAsiaTheme="majorEastAsia" w:hAnsiTheme="majorHAnsi" w:cstheme="majorBidi"/>
                    <w:sz w:val="26"/>
                    <w:szCs w:val="26"/>
                  </w:rPr>
                  <w:t>-</w:t>
                </w:r>
                <w:r w:rsidR="00670294">
                  <w:rPr>
                    <w:rFonts w:asciiTheme="majorHAnsi" w:eastAsiaTheme="majorEastAsia" w:hAnsiTheme="majorHAnsi" w:cstheme="majorBidi"/>
                    <w:sz w:val="26"/>
                    <w:szCs w:val="26"/>
                  </w:rPr>
                  <w:t>P405</w:t>
                </w:r>
                <w:r>
                  <w:rPr>
                    <w:rFonts w:asciiTheme="majorHAnsi" w:eastAsiaTheme="majorEastAsia" w:hAnsiTheme="majorHAnsi" w:cstheme="majorBidi"/>
                    <w:sz w:val="26"/>
                    <w:szCs w:val="26"/>
                  </w:rPr>
                  <w:t>.</w:t>
                </w:r>
              </w:p>
              <w:p w14:paraId="724AF207" w14:textId="77777777" w:rsidR="00346C58" w:rsidRDefault="00346C58">
                <w:pPr>
                  <w:pStyle w:val="NoSpacing"/>
                  <w:rPr>
                    <w:rFonts w:asciiTheme="majorHAnsi" w:eastAsiaTheme="majorEastAsia" w:hAnsiTheme="majorHAnsi" w:cstheme="majorBidi"/>
                    <w:i/>
                    <w:iCs/>
                    <w:color w:val="006666" w:themeColor="text2"/>
                    <w:sz w:val="26"/>
                    <w:szCs w:val="26"/>
                  </w:rPr>
                </w:pPr>
              </w:p>
            </w:tc>
          </w:tr>
        </w:tbl>
        <w:p w14:paraId="24F82A47" w14:textId="77777777" w:rsidR="00FF3D0B" w:rsidRDefault="00CA1B8C">
          <w:pPr>
            <w:spacing w:after="200" w:line="276" w:lineRule="auto"/>
          </w:pPr>
          <w:r>
            <w:br w:type="page"/>
          </w:r>
        </w:p>
        <w:p w14:paraId="5F7A99CB" w14:textId="77777777" w:rsidR="00FF3D0B" w:rsidRDefault="00FF3D0B" w:rsidP="00FF3D0B">
          <w:pPr>
            <w:spacing w:after="200" w:line="276" w:lineRule="auto"/>
          </w:pPr>
        </w:p>
        <w:p w14:paraId="7D6ADCD4" w14:textId="77777777" w:rsidR="00FF3D0B" w:rsidRDefault="001A588A" w:rsidP="00FF3D0B">
          <w:pPr>
            <w:pStyle w:val="Title"/>
          </w:pPr>
          <w:sdt>
            <w:sdtPr>
              <w:alias w:val="Title"/>
              <w:id w:val="1052965086"/>
              <w:dataBinding w:prefixMappings="xmlns:ns0='http://schemas.openxmlformats.org/package/2006/metadata/core-properties' xmlns:ns1='http://purl.org/dc/elements/1.1/'" w:xpath="/ns0:coreProperties[1]/ns1:title[1]" w:storeItemID="{6C3C8BC8-F283-45AE-878A-BAB7291924A1}"/>
              <w:text/>
            </w:sdtPr>
            <w:sdtEndPr/>
            <w:sdtContent>
              <w:r w:rsidR="00670294">
                <w:rPr>
                  <w:lang w:val="en-GB"/>
                </w:rPr>
                <w:t>HANcoder Target STM32-P405 Getting Started</w:t>
              </w:r>
            </w:sdtContent>
          </w:sdt>
        </w:p>
        <w:p w14:paraId="07A6BA4A" w14:textId="77777777" w:rsidR="00FF3D0B" w:rsidRDefault="00FF3D0B" w:rsidP="00FF3D0B">
          <w:pPr>
            <w:pStyle w:val="Title"/>
            <w:rPr>
              <w:rFonts w:asciiTheme="majorHAnsi" w:eastAsiaTheme="majorEastAsia" w:hAnsiTheme="majorHAnsi" w:cstheme="majorBidi"/>
              <w:b/>
              <w:bCs/>
              <w:caps/>
              <w:color w:val="E2004A" w:themeColor="accent2"/>
              <w:spacing w:val="50"/>
              <w:sz w:val="24"/>
              <w:szCs w:val="22"/>
            </w:rPr>
          </w:pPr>
        </w:p>
        <w:sdt>
          <w:sdtPr>
            <w:id w:val="1052965087"/>
            <w:dataBinding w:prefixMappings="xmlns:ns0='http://schemas.openxmlformats.org/package/2006/metadata/core-properties' xmlns:ns1='http://purl.org/dc/elements/1.1/'" w:xpath="/ns0:coreProperties[1]/ns1:subject[1]" w:storeItemID="{6C3C8BC8-F283-45AE-878A-BAB7291924A1}"/>
            <w:text/>
          </w:sdtPr>
          <w:sdtEndPr/>
          <w:sdtContent>
            <w:p w14:paraId="2245535F" w14:textId="77777777" w:rsidR="00FF3D0B" w:rsidRDefault="007E4EFA" w:rsidP="00FF3D0B">
              <w:pPr>
                <w:pStyle w:val="Subtitle"/>
              </w:pPr>
              <w:r>
                <w:rPr>
                  <w:lang w:val="en-GB"/>
                </w:rPr>
                <w:t>Getting Started Guide</w:t>
              </w:r>
            </w:p>
          </w:sdtContent>
        </w:sdt>
        <w:sdt>
          <w:sdtPr>
            <w:rPr>
              <w:rFonts w:asciiTheme="minorHAnsi" w:eastAsiaTheme="minorHAnsi" w:hAnsiTheme="minorHAnsi" w:cs="Times New Roman"/>
              <w:b w:val="0"/>
              <w:bCs w:val="0"/>
              <w:color w:val="auto"/>
              <w:kern w:val="24"/>
              <w:sz w:val="23"/>
              <w:szCs w:val="20"/>
              <w:lang w:eastAsia="ja-JP"/>
            </w:rPr>
            <w:id w:val="1052965040"/>
            <w:docPartObj>
              <w:docPartGallery w:val="Table of Contents"/>
              <w:docPartUnique/>
            </w:docPartObj>
          </w:sdtPr>
          <w:sdtEndPr>
            <w:rPr>
              <w:szCs w:val="23"/>
              <w:lang w:eastAsia="en-US"/>
            </w:rPr>
          </w:sdtEndPr>
          <w:sdtContent>
            <w:p w14:paraId="589C169D" w14:textId="77777777" w:rsidR="00FF3D0B" w:rsidRDefault="00FF3D0B">
              <w:pPr>
                <w:pStyle w:val="TOCHeading"/>
              </w:pPr>
              <w:r>
                <w:t>Contents</w:t>
              </w:r>
            </w:p>
            <w:commentRangeStart w:id="0"/>
            <w:p w14:paraId="771C5A3A" w14:textId="77777777" w:rsidR="008B3912" w:rsidRDefault="00C0382F">
              <w:pPr>
                <w:pStyle w:val="TOC1"/>
                <w:rPr>
                  <w:rFonts w:eastAsiaTheme="minorEastAsia" w:cstheme="minorBidi"/>
                  <w:b w:val="0"/>
                  <w:caps w:val="0"/>
                  <w:color w:val="auto"/>
                  <w:kern w:val="0"/>
                  <w:sz w:val="22"/>
                  <w:szCs w:val="22"/>
                  <w:lang w:val="nl-NL" w:eastAsia="nl-NL"/>
                </w:rPr>
              </w:pPr>
              <w:r>
                <w:fldChar w:fldCharType="begin"/>
              </w:r>
              <w:r w:rsidR="00FF3D0B">
                <w:instrText xml:space="preserve"> TOC \o "1-3" \h \z \u </w:instrText>
              </w:r>
              <w:r>
                <w:fldChar w:fldCharType="separate"/>
              </w:r>
              <w:hyperlink w:anchor="_Toc463340030" w:history="1">
                <w:r w:rsidR="008B3912" w:rsidRPr="00652326">
                  <w:rPr>
                    <w:rStyle w:val="Hyperlink"/>
                  </w:rPr>
                  <w:t>Versioning</w:t>
                </w:r>
                <w:r w:rsidR="008B3912">
                  <w:rPr>
                    <w:webHidden/>
                  </w:rPr>
                  <w:tab/>
                </w:r>
                <w:r>
                  <w:rPr>
                    <w:webHidden/>
                  </w:rPr>
                  <w:fldChar w:fldCharType="begin"/>
                </w:r>
                <w:r w:rsidR="008B3912">
                  <w:rPr>
                    <w:webHidden/>
                  </w:rPr>
                  <w:instrText xml:space="preserve"> PAGEREF _Toc463340030 \h </w:instrText>
                </w:r>
                <w:r>
                  <w:rPr>
                    <w:webHidden/>
                  </w:rPr>
                </w:r>
                <w:r>
                  <w:rPr>
                    <w:webHidden/>
                  </w:rPr>
                  <w:fldChar w:fldCharType="separate"/>
                </w:r>
                <w:r w:rsidR="008B3912">
                  <w:rPr>
                    <w:webHidden/>
                  </w:rPr>
                  <w:t>3</w:t>
                </w:r>
                <w:r>
                  <w:rPr>
                    <w:webHidden/>
                  </w:rPr>
                  <w:fldChar w:fldCharType="end"/>
                </w:r>
              </w:hyperlink>
            </w:p>
            <w:p w14:paraId="15BE5111" w14:textId="77777777" w:rsidR="008B3912" w:rsidRDefault="001A588A">
              <w:pPr>
                <w:pStyle w:val="TOC1"/>
                <w:rPr>
                  <w:rFonts w:eastAsiaTheme="minorEastAsia" w:cstheme="minorBidi"/>
                  <w:b w:val="0"/>
                  <w:caps w:val="0"/>
                  <w:color w:val="auto"/>
                  <w:kern w:val="0"/>
                  <w:sz w:val="22"/>
                  <w:szCs w:val="22"/>
                  <w:lang w:val="nl-NL" w:eastAsia="nl-NL"/>
                </w:rPr>
              </w:pPr>
              <w:hyperlink w:anchor="_Toc463340031" w:history="1">
                <w:r w:rsidR="008B3912" w:rsidRPr="00652326">
                  <w:rPr>
                    <w:rStyle w:val="Hyperlink"/>
                  </w:rPr>
                  <w:t>Introduction</w:t>
                </w:r>
                <w:r w:rsidR="008B3912">
                  <w:rPr>
                    <w:webHidden/>
                  </w:rPr>
                  <w:tab/>
                </w:r>
                <w:r w:rsidR="00C0382F">
                  <w:rPr>
                    <w:webHidden/>
                  </w:rPr>
                  <w:fldChar w:fldCharType="begin"/>
                </w:r>
                <w:r w:rsidR="008B3912">
                  <w:rPr>
                    <w:webHidden/>
                  </w:rPr>
                  <w:instrText xml:space="preserve"> PAGEREF _Toc463340031 \h </w:instrText>
                </w:r>
                <w:r w:rsidR="00C0382F">
                  <w:rPr>
                    <w:webHidden/>
                  </w:rPr>
                </w:r>
                <w:r w:rsidR="00C0382F">
                  <w:rPr>
                    <w:webHidden/>
                  </w:rPr>
                  <w:fldChar w:fldCharType="separate"/>
                </w:r>
                <w:r w:rsidR="008B3912">
                  <w:rPr>
                    <w:webHidden/>
                  </w:rPr>
                  <w:t>4</w:t>
                </w:r>
                <w:r w:rsidR="00C0382F">
                  <w:rPr>
                    <w:webHidden/>
                  </w:rPr>
                  <w:fldChar w:fldCharType="end"/>
                </w:r>
              </w:hyperlink>
            </w:p>
            <w:p w14:paraId="4138C587" w14:textId="77777777" w:rsidR="008B3912" w:rsidRDefault="001A588A">
              <w:pPr>
                <w:pStyle w:val="TOC1"/>
                <w:tabs>
                  <w:tab w:val="left" w:pos="432"/>
                </w:tabs>
                <w:rPr>
                  <w:rFonts w:eastAsiaTheme="minorEastAsia" w:cstheme="minorBidi"/>
                  <w:b w:val="0"/>
                  <w:caps w:val="0"/>
                  <w:color w:val="auto"/>
                  <w:kern w:val="0"/>
                  <w:sz w:val="22"/>
                  <w:szCs w:val="22"/>
                  <w:lang w:val="nl-NL" w:eastAsia="nl-NL"/>
                </w:rPr>
              </w:pPr>
              <w:hyperlink w:anchor="_Toc463340032" w:history="1">
                <w:r w:rsidR="008B3912" w:rsidRPr="00652326">
                  <w:rPr>
                    <w:rStyle w:val="Hyperlink"/>
                  </w:rPr>
                  <w:t>1.</w:t>
                </w:r>
                <w:r w:rsidR="008B3912">
                  <w:rPr>
                    <w:rFonts w:eastAsiaTheme="minorEastAsia" w:cstheme="minorBidi"/>
                    <w:b w:val="0"/>
                    <w:caps w:val="0"/>
                    <w:color w:val="auto"/>
                    <w:kern w:val="0"/>
                    <w:sz w:val="22"/>
                    <w:szCs w:val="22"/>
                    <w:lang w:val="nl-NL" w:eastAsia="nl-NL"/>
                  </w:rPr>
                  <w:tab/>
                </w:r>
                <w:r w:rsidR="008B3912" w:rsidRPr="00652326">
                  <w:rPr>
                    <w:rStyle w:val="Hyperlink"/>
                  </w:rPr>
                  <w:t>MATLAB Installation</w:t>
                </w:r>
                <w:r w:rsidR="008B3912">
                  <w:rPr>
                    <w:webHidden/>
                  </w:rPr>
                  <w:tab/>
                </w:r>
                <w:r w:rsidR="00C0382F">
                  <w:rPr>
                    <w:webHidden/>
                  </w:rPr>
                  <w:fldChar w:fldCharType="begin"/>
                </w:r>
                <w:r w:rsidR="008B3912">
                  <w:rPr>
                    <w:webHidden/>
                  </w:rPr>
                  <w:instrText xml:space="preserve"> PAGEREF _Toc463340032 \h </w:instrText>
                </w:r>
                <w:r w:rsidR="00C0382F">
                  <w:rPr>
                    <w:webHidden/>
                  </w:rPr>
                </w:r>
                <w:r w:rsidR="00C0382F">
                  <w:rPr>
                    <w:webHidden/>
                  </w:rPr>
                  <w:fldChar w:fldCharType="separate"/>
                </w:r>
                <w:r w:rsidR="008B3912">
                  <w:rPr>
                    <w:webHidden/>
                  </w:rPr>
                  <w:t>5</w:t>
                </w:r>
                <w:r w:rsidR="00C0382F">
                  <w:rPr>
                    <w:webHidden/>
                  </w:rPr>
                  <w:fldChar w:fldCharType="end"/>
                </w:r>
              </w:hyperlink>
            </w:p>
            <w:p w14:paraId="39FEA968" w14:textId="77777777" w:rsidR="008B3912" w:rsidRDefault="001A588A">
              <w:pPr>
                <w:pStyle w:val="TOC2"/>
                <w:tabs>
                  <w:tab w:val="left" w:pos="720"/>
                </w:tabs>
                <w:rPr>
                  <w:rFonts w:eastAsiaTheme="minorEastAsia" w:cstheme="minorBidi"/>
                  <w:kern w:val="0"/>
                  <w:sz w:val="22"/>
                  <w:szCs w:val="22"/>
                  <w:lang w:val="nl-NL" w:eastAsia="nl-NL"/>
                </w:rPr>
              </w:pPr>
              <w:hyperlink w:anchor="_Toc463340033" w:history="1">
                <w:r w:rsidR="008B3912" w:rsidRPr="00652326">
                  <w:rPr>
                    <w:rStyle w:val="Hyperlink"/>
                  </w:rPr>
                  <w:t>1.1.</w:t>
                </w:r>
                <w:r w:rsidR="008B3912">
                  <w:rPr>
                    <w:rFonts w:eastAsiaTheme="minorEastAsia" w:cstheme="minorBidi"/>
                    <w:kern w:val="0"/>
                    <w:sz w:val="22"/>
                    <w:szCs w:val="22"/>
                    <w:lang w:val="nl-NL" w:eastAsia="nl-NL"/>
                  </w:rPr>
                  <w:tab/>
                </w:r>
                <w:r w:rsidR="008B3912" w:rsidRPr="00652326">
                  <w:rPr>
                    <w:rStyle w:val="Hyperlink"/>
                  </w:rPr>
                  <w:t>Requirements</w:t>
                </w:r>
                <w:r w:rsidR="008B3912">
                  <w:rPr>
                    <w:webHidden/>
                  </w:rPr>
                  <w:tab/>
                </w:r>
                <w:r w:rsidR="00C0382F">
                  <w:rPr>
                    <w:webHidden/>
                  </w:rPr>
                  <w:fldChar w:fldCharType="begin"/>
                </w:r>
                <w:r w:rsidR="008B3912">
                  <w:rPr>
                    <w:webHidden/>
                  </w:rPr>
                  <w:instrText xml:space="preserve"> PAGEREF _Toc463340033 \h </w:instrText>
                </w:r>
                <w:r w:rsidR="00C0382F">
                  <w:rPr>
                    <w:webHidden/>
                  </w:rPr>
                </w:r>
                <w:r w:rsidR="00C0382F">
                  <w:rPr>
                    <w:webHidden/>
                  </w:rPr>
                  <w:fldChar w:fldCharType="separate"/>
                </w:r>
                <w:r w:rsidR="008B3912">
                  <w:rPr>
                    <w:webHidden/>
                  </w:rPr>
                  <w:t>5</w:t>
                </w:r>
                <w:r w:rsidR="00C0382F">
                  <w:rPr>
                    <w:webHidden/>
                  </w:rPr>
                  <w:fldChar w:fldCharType="end"/>
                </w:r>
              </w:hyperlink>
            </w:p>
            <w:p w14:paraId="79B5BAB1" w14:textId="77777777" w:rsidR="008B3912" w:rsidRDefault="001A588A">
              <w:pPr>
                <w:pStyle w:val="TOC2"/>
                <w:tabs>
                  <w:tab w:val="left" w:pos="720"/>
                </w:tabs>
                <w:rPr>
                  <w:rFonts w:eastAsiaTheme="minorEastAsia" w:cstheme="minorBidi"/>
                  <w:kern w:val="0"/>
                  <w:sz w:val="22"/>
                  <w:szCs w:val="22"/>
                  <w:lang w:val="nl-NL" w:eastAsia="nl-NL"/>
                </w:rPr>
              </w:pPr>
              <w:hyperlink w:anchor="_Toc463340034" w:history="1">
                <w:r w:rsidR="008B3912" w:rsidRPr="00652326">
                  <w:rPr>
                    <w:rStyle w:val="Hyperlink"/>
                  </w:rPr>
                  <w:t>1.2.</w:t>
                </w:r>
                <w:r w:rsidR="008B3912">
                  <w:rPr>
                    <w:rFonts w:eastAsiaTheme="minorEastAsia" w:cstheme="minorBidi"/>
                    <w:kern w:val="0"/>
                    <w:sz w:val="22"/>
                    <w:szCs w:val="22"/>
                    <w:lang w:val="nl-NL" w:eastAsia="nl-NL"/>
                  </w:rPr>
                  <w:tab/>
                </w:r>
                <w:r w:rsidR="008B3912" w:rsidRPr="00652326">
                  <w:rPr>
                    <w:rStyle w:val="Hyperlink"/>
                  </w:rPr>
                  <w:t>Install</w:t>
                </w:r>
                <w:r w:rsidR="008B3912">
                  <w:rPr>
                    <w:webHidden/>
                  </w:rPr>
                  <w:tab/>
                </w:r>
                <w:r w:rsidR="00C0382F">
                  <w:rPr>
                    <w:webHidden/>
                  </w:rPr>
                  <w:fldChar w:fldCharType="begin"/>
                </w:r>
                <w:r w:rsidR="008B3912">
                  <w:rPr>
                    <w:webHidden/>
                  </w:rPr>
                  <w:instrText xml:space="preserve"> PAGEREF _Toc463340034 \h </w:instrText>
                </w:r>
                <w:r w:rsidR="00C0382F">
                  <w:rPr>
                    <w:webHidden/>
                  </w:rPr>
                </w:r>
                <w:r w:rsidR="00C0382F">
                  <w:rPr>
                    <w:webHidden/>
                  </w:rPr>
                  <w:fldChar w:fldCharType="separate"/>
                </w:r>
                <w:r w:rsidR="008B3912">
                  <w:rPr>
                    <w:webHidden/>
                  </w:rPr>
                  <w:t>5</w:t>
                </w:r>
                <w:r w:rsidR="00C0382F">
                  <w:rPr>
                    <w:webHidden/>
                  </w:rPr>
                  <w:fldChar w:fldCharType="end"/>
                </w:r>
              </w:hyperlink>
            </w:p>
            <w:p w14:paraId="4BC8162E" w14:textId="77777777" w:rsidR="008B3912" w:rsidRDefault="001A588A">
              <w:pPr>
                <w:pStyle w:val="TOC2"/>
                <w:tabs>
                  <w:tab w:val="left" w:pos="720"/>
                </w:tabs>
                <w:rPr>
                  <w:rFonts w:eastAsiaTheme="minorEastAsia" w:cstheme="minorBidi"/>
                  <w:kern w:val="0"/>
                  <w:sz w:val="22"/>
                  <w:szCs w:val="22"/>
                  <w:lang w:val="nl-NL" w:eastAsia="nl-NL"/>
                </w:rPr>
              </w:pPr>
              <w:hyperlink w:anchor="_Toc463340035" w:history="1">
                <w:r w:rsidR="008B3912" w:rsidRPr="00652326">
                  <w:rPr>
                    <w:rStyle w:val="Hyperlink"/>
                  </w:rPr>
                  <w:t>1.3.</w:t>
                </w:r>
                <w:r w:rsidR="008B3912">
                  <w:rPr>
                    <w:rFonts w:eastAsiaTheme="minorEastAsia" w:cstheme="minorBidi"/>
                    <w:kern w:val="0"/>
                    <w:sz w:val="22"/>
                    <w:szCs w:val="22"/>
                    <w:lang w:val="nl-NL" w:eastAsia="nl-NL"/>
                  </w:rPr>
                  <w:tab/>
                </w:r>
                <w:r w:rsidR="008B3912" w:rsidRPr="00652326">
                  <w:rPr>
                    <w:rStyle w:val="Hyperlink"/>
                  </w:rPr>
                  <w:t>Toolboxes to install</w:t>
                </w:r>
                <w:r w:rsidR="008B3912">
                  <w:rPr>
                    <w:webHidden/>
                  </w:rPr>
                  <w:tab/>
                </w:r>
                <w:r w:rsidR="00C0382F">
                  <w:rPr>
                    <w:webHidden/>
                  </w:rPr>
                  <w:fldChar w:fldCharType="begin"/>
                </w:r>
                <w:r w:rsidR="008B3912">
                  <w:rPr>
                    <w:webHidden/>
                  </w:rPr>
                  <w:instrText xml:space="preserve"> PAGEREF _Toc463340035 \h </w:instrText>
                </w:r>
                <w:r w:rsidR="00C0382F">
                  <w:rPr>
                    <w:webHidden/>
                  </w:rPr>
                </w:r>
                <w:r w:rsidR="00C0382F">
                  <w:rPr>
                    <w:webHidden/>
                  </w:rPr>
                  <w:fldChar w:fldCharType="separate"/>
                </w:r>
                <w:r w:rsidR="008B3912">
                  <w:rPr>
                    <w:webHidden/>
                  </w:rPr>
                  <w:t>6</w:t>
                </w:r>
                <w:r w:rsidR="00C0382F">
                  <w:rPr>
                    <w:webHidden/>
                  </w:rPr>
                  <w:fldChar w:fldCharType="end"/>
                </w:r>
              </w:hyperlink>
            </w:p>
            <w:p w14:paraId="5607C28B" w14:textId="77777777" w:rsidR="008B3912" w:rsidRDefault="001A588A">
              <w:pPr>
                <w:pStyle w:val="TOC2"/>
                <w:tabs>
                  <w:tab w:val="left" w:pos="720"/>
                </w:tabs>
                <w:rPr>
                  <w:rFonts w:eastAsiaTheme="minorEastAsia" w:cstheme="minorBidi"/>
                  <w:kern w:val="0"/>
                  <w:sz w:val="22"/>
                  <w:szCs w:val="22"/>
                  <w:lang w:val="nl-NL" w:eastAsia="nl-NL"/>
                </w:rPr>
              </w:pPr>
              <w:hyperlink w:anchor="_Toc463340036" w:history="1">
                <w:r w:rsidR="008B3912" w:rsidRPr="00652326">
                  <w:rPr>
                    <w:rStyle w:val="Hyperlink"/>
                  </w:rPr>
                  <w:t>1.4.</w:t>
                </w:r>
                <w:r w:rsidR="008B3912">
                  <w:rPr>
                    <w:rFonts w:eastAsiaTheme="minorEastAsia" w:cstheme="minorBidi"/>
                    <w:kern w:val="0"/>
                    <w:sz w:val="22"/>
                    <w:szCs w:val="22"/>
                    <w:lang w:val="nl-NL" w:eastAsia="nl-NL"/>
                  </w:rPr>
                  <w:tab/>
                </w:r>
                <w:r w:rsidR="008B3912" w:rsidRPr="00652326">
                  <w:rPr>
                    <w:rStyle w:val="Hyperlink"/>
                  </w:rPr>
                  <w:t>MATLAB as administrator</w:t>
                </w:r>
                <w:r w:rsidR="008B3912">
                  <w:rPr>
                    <w:webHidden/>
                  </w:rPr>
                  <w:tab/>
                </w:r>
                <w:r w:rsidR="00C0382F">
                  <w:rPr>
                    <w:webHidden/>
                  </w:rPr>
                  <w:fldChar w:fldCharType="begin"/>
                </w:r>
                <w:r w:rsidR="008B3912">
                  <w:rPr>
                    <w:webHidden/>
                  </w:rPr>
                  <w:instrText xml:space="preserve"> PAGEREF _Toc463340036 \h </w:instrText>
                </w:r>
                <w:r w:rsidR="00C0382F">
                  <w:rPr>
                    <w:webHidden/>
                  </w:rPr>
                </w:r>
                <w:r w:rsidR="00C0382F">
                  <w:rPr>
                    <w:webHidden/>
                  </w:rPr>
                  <w:fldChar w:fldCharType="separate"/>
                </w:r>
                <w:r w:rsidR="008B3912">
                  <w:rPr>
                    <w:webHidden/>
                  </w:rPr>
                  <w:t>8</w:t>
                </w:r>
                <w:r w:rsidR="00C0382F">
                  <w:rPr>
                    <w:webHidden/>
                  </w:rPr>
                  <w:fldChar w:fldCharType="end"/>
                </w:r>
              </w:hyperlink>
            </w:p>
            <w:p w14:paraId="02BF348D" w14:textId="77777777" w:rsidR="008B3912" w:rsidRDefault="001A588A">
              <w:pPr>
                <w:pStyle w:val="TOC1"/>
                <w:tabs>
                  <w:tab w:val="left" w:pos="432"/>
                </w:tabs>
                <w:rPr>
                  <w:rFonts w:eastAsiaTheme="minorEastAsia" w:cstheme="minorBidi"/>
                  <w:b w:val="0"/>
                  <w:caps w:val="0"/>
                  <w:color w:val="auto"/>
                  <w:kern w:val="0"/>
                  <w:sz w:val="22"/>
                  <w:szCs w:val="22"/>
                  <w:lang w:val="nl-NL" w:eastAsia="nl-NL"/>
                </w:rPr>
              </w:pPr>
              <w:hyperlink w:anchor="_Toc463340037" w:history="1">
                <w:r w:rsidR="008B3912" w:rsidRPr="00652326">
                  <w:rPr>
                    <w:rStyle w:val="Hyperlink"/>
                  </w:rPr>
                  <w:t>2.</w:t>
                </w:r>
                <w:r w:rsidR="008B3912">
                  <w:rPr>
                    <w:rFonts w:eastAsiaTheme="minorEastAsia" w:cstheme="minorBidi"/>
                    <w:b w:val="0"/>
                    <w:caps w:val="0"/>
                    <w:color w:val="auto"/>
                    <w:kern w:val="0"/>
                    <w:sz w:val="22"/>
                    <w:szCs w:val="22"/>
                    <w:lang w:val="nl-NL" w:eastAsia="nl-NL"/>
                  </w:rPr>
                  <w:tab/>
                </w:r>
                <w:r w:rsidR="008B3912" w:rsidRPr="00652326">
                  <w:rPr>
                    <w:rStyle w:val="Hyperlink"/>
                  </w:rPr>
                  <w:t>GNU ARM toolchain installation</w:t>
                </w:r>
                <w:r w:rsidR="008B3912">
                  <w:rPr>
                    <w:webHidden/>
                  </w:rPr>
                  <w:tab/>
                </w:r>
                <w:r w:rsidR="00C0382F">
                  <w:rPr>
                    <w:webHidden/>
                  </w:rPr>
                  <w:fldChar w:fldCharType="begin"/>
                </w:r>
                <w:r w:rsidR="008B3912">
                  <w:rPr>
                    <w:webHidden/>
                  </w:rPr>
                  <w:instrText xml:space="preserve"> PAGEREF _Toc463340037 \h </w:instrText>
                </w:r>
                <w:r w:rsidR="00C0382F">
                  <w:rPr>
                    <w:webHidden/>
                  </w:rPr>
                </w:r>
                <w:r w:rsidR="00C0382F">
                  <w:rPr>
                    <w:webHidden/>
                  </w:rPr>
                  <w:fldChar w:fldCharType="separate"/>
                </w:r>
                <w:r w:rsidR="008B3912">
                  <w:rPr>
                    <w:webHidden/>
                  </w:rPr>
                  <w:t>9</w:t>
                </w:r>
                <w:r w:rsidR="00C0382F">
                  <w:rPr>
                    <w:webHidden/>
                  </w:rPr>
                  <w:fldChar w:fldCharType="end"/>
                </w:r>
              </w:hyperlink>
            </w:p>
            <w:p w14:paraId="7C4FC7D5" w14:textId="77777777" w:rsidR="008B3912" w:rsidRDefault="001A588A">
              <w:pPr>
                <w:pStyle w:val="TOC2"/>
                <w:tabs>
                  <w:tab w:val="left" w:pos="720"/>
                </w:tabs>
                <w:rPr>
                  <w:rFonts w:eastAsiaTheme="minorEastAsia" w:cstheme="minorBidi"/>
                  <w:kern w:val="0"/>
                  <w:sz w:val="22"/>
                  <w:szCs w:val="22"/>
                  <w:lang w:val="nl-NL" w:eastAsia="nl-NL"/>
                </w:rPr>
              </w:pPr>
              <w:hyperlink w:anchor="_Toc463340038" w:history="1">
                <w:r w:rsidR="008B3912" w:rsidRPr="00652326">
                  <w:rPr>
                    <w:rStyle w:val="Hyperlink"/>
                  </w:rPr>
                  <w:t>2.1.</w:t>
                </w:r>
                <w:r w:rsidR="008B3912">
                  <w:rPr>
                    <w:rFonts w:eastAsiaTheme="minorEastAsia" w:cstheme="minorBidi"/>
                    <w:kern w:val="0"/>
                    <w:sz w:val="22"/>
                    <w:szCs w:val="22"/>
                    <w:lang w:val="nl-NL" w:eastAsia="nl-NL"/>
                  </w:rPr>
                  <w:tab/>
                </w:r>
                <w:r w:rsidR="008B3912" w:rsidRPr="00652326">
                  <w:rPr>
                    <w:rStyle w:val="Hyperlink"/>
                  </w:rPr>
                  <w:t>Installation</w:t>
                </w:r>
                <w:r w:rsidR="008B3912">
                  <w:rPr>
                    <w:webHidden/>
                  </w:rPr>
                  <w:tab/>
                </w:r>
                <w:r w:rsidR="00C0382F">
                  <w:rPr>
                    <w:webHidden/>
                  </w:rPr>
                  <w:fldChar w:fldCharType="begin"/>
                </w:r>
                <w:r w:rsidR="008B3912">
                  <w:rPr>
                    <w:webHidden/>
                  </w:rPr>
                  <w:instrText xml:space="preserve"> PAGEREF _Toc463340038 \h </w:instrText>
                </w:r>
                <w:r w:rsidR="00C0382F">
                  <w:rPr>
                    <w:webHidden/>
                  </w:rPr>
                </w:r>
                <w:r w:rsidR="00C0382F">
                  <w:rPr>
                    <w:webHidden/>
                  </w:rPr>
                  <w:fldChar w:fldCharType="separate"/>
                </w:r>
                <w:r w:rsidR="008B3912">
                  <w:rPr>
                    <w:webHidden/>
                  </w:rPr>
                  <w:t>9</w:t>
                </w:r>
                <w:r w:rsidR="00C0382F">
                  <w:rPr>
                    <w:webHidden/>
                  </w:rPr>
                  <w:fldChar w:fldCharType="end"/>
                </w:r>
              </w:hyperlink>
            </w:p>
            <w:p w14:paraId="1BB22295" w14:textId="77777777" w:rsidR="008B3912" w:rsidRDefault="001A588A">
              <w:pPr>
                <w:pStyle w:val="TOC1"/>
                <w:tabs>
                  <w:tab w:val="left" w:pos="432"/>
                </w:tabs>
                <w:rPr>
                  <w:rFonts w:eastAsiaTheme="minorEastAsia" w:cstheme="minorBidi"/>
                  <w:b w:val="0"/>
                  <w:caps w:val="0"/>
                  <w:color w:val="auto"/>
                  <w:kern w:val="0"/>
                  <w:sz w:val="22"/>
                  <w:szCs w:val="22"/>
                  <w:lang w:val="nl-NL" w:eastAsia="nl-NL"/>
                </w:rPr>
              </w:pPr>
              <w:hyperlink w:anchor="_Toc463340039" w:history="1">
                <w:r w:rsidR="008B3912" w:rsidRPr="00652326">
                  <w:rPr>
                    <w:rStyle w:val="Hyperlink"/>
                  </w:rPr>
                  <w:t>3.</w:t>
                </w:r>
                <w:r w:rsidR="008B3912">
                  <w:rPr>
                    <w:rFonts w:eastAsiaTheme="minorEastAsia" w:cstheme="minorBidi"/>
                    <w:b w:val="0"/>
                    <w:caps w:val="0"/>
                    <w:color w:val="auto"/>
                    <w:kern w:val="0"/>
                    <w:sz w:val="22"/>
                    <w:szCs w:val="22"/>
                    <w:lang w:val="nl-NL" w:eastAsia="nl-NL"/>
                  </w:rPr>
                  <w:tab/>
                </w:r>
                <w:r w:rsidR="008B3912" w:rsidRPr="00652326">
                  <w:rPr>
                    <w:rStyle w:val="Hyperlink"/>
                  </w:rPr>
                  <w:t>Test the build process</w:t>
                </w:r>
                <w:r w:rsidR="008B3912">
                  <w:rPr>
                    <w:webHidden/>
                  </w:rPr>
                  <w:tab/>
                </w:r>
                <w:r w:rsidR="00C0382F">
                  <w:rPr>
                    <w:webHidden/>
                  </w:rPr>
                  <w:fldChar w:fldCharType="begin"/>
                </w:r>
                <w:r w:rsidR="008B3912">
                  <w:rPr>
                    <w:webHidden/>
                  </w:rPr>
                  <w:instrText xml:space="preserve"> PAGEREF _Toc463340039 \h </w:instrText>
                </w:r>
                <w:r w:rsidR="00C0382F">
                  <w:rPr>
                    <w:webHidden/>
                  </w:rPr>
                </w:r>
                <w:r w:rsidR="00C0382F">
                  <w:rPr>
                    <w:webHidden/>
                  </w:rPr>
                  <w:fldChar w:fldCharType="separate"/>
                </w:r>
                <w:r w:rsidR="008B3912">
                  <w:rPr>
                    <w:webHidden/>
                  </w:rPr>
                  <w:t>10</w:t>
                </w:r>
                <w:r w:rsidR="00C0382F">
                  <w:rPr>
                    <w:webHidden/>
                  </w:rPr>
                  <w:fldChar w:fldCharType="end"/>
                </w:r>
              </w:hyperlink>
            </w:p>
            <w:p w14:paraId="1BE55D69" w14:textId="77777777" w:rsidR="008B3912" w:rsidRDefault="001A588A">
              <w:pPr>
                <w:pStyle w:val="TOC2"/>
                <w:tabs>
                  <w:tab w:val="left" w:pos="720"/>
                </w:tabs>
                <w:rPr>
                  <w:rFonts w:eastAsiaTheme="minorEastAsia" w:cstheme="minorBidi"/>
                  <w:kern w:val="0"/>
                  <w:sz w:val="22"/>
                  <w:szCs w:val="22"/>
                  <w:lang w:val="nl-NL" w:eastAsia="nl-NL"/>
                </w:rPr>
              </w:pPr>
              <w:hyperlink w:anchor="_Toc463340040" w:history="1">
                <w:r w:rsidR="008B3912" w:rsidRPr="00652326">
                  <w:rPr>
                    <w:rStyle w:val="Hyperlink"/>
                  </w:rPr>
                  <w:t>3.1.</w:t>
                </w:r>
                <w:r w:rsidR="008B3912">
                  <w:rPr>
                    <w:rFonts w:eastAsiaTheme="minorEastAsia" w:cstheme="minorBidi"/>
                    <w:kern w:val="0"/>
                    <w:sz w:val="22"/>
                    <w:szCs w:val="22"/>
                    <w:lang w:val="nl-NL" w:eastAsia="nl-NL"/>
                  </w:rPr>
                  <w:tab/>
                </w:r>
                <w:r w:rsidR="008B3912" w:rsidRPr="00652326">
                  <w:rPr>
                    <w:rStyle w:val="Hyperlink"/>
                  </w:rPr>
                  <w:t>Explanation of the template model</w:t>
                </w:r>
                <w:r w:rsidR="008B3912">
                  <w:rPr>
                    <w:webHidden/>
                  </w:rPr>
                  <w:tab/>
                </w:r>
                <w:r w:rsidR="00C0382F">
                  <w:rPr>
                    <w:webHidden/>
                  </w:rPr>
                  <w:fldChar w:fldCharType="begin"/>
                </w:r>
                <w:r w:rsidR="008B3912">
                  <w:rPr>
                    <w:webHidden/>
                  </w:rPr>
                  <w:instrText xml:space="preserve"> PAGEREF _Toc463340040 \h </w:instrText>
                </w:r>
                <w:r w:rsidR="00C0382F">
                  <w:rPr>
                    <w:webHidden/>
                  </w:rPr>
                </w:r>
                <w:r w:rsidR="00C0382F">
                  <w:rPr>
                    <w:webHidden/>
                  </w:rPr>
                  <w:fldChar w:fldCharType="separate"/>
                </w:r>
                <w:r w:rsidR="008B3912">
                  <w:rPr>
                    <w:webHidden/>
                  </w:rPr>
                  <w:t>10</w:t>
                </w:r>
                <w:r w:rsidR="00C0382F">
                  <w:rPr>
                    <w:webHidden/>
                  </w:rPr>
                  <w:fldChar w:fldCharType="end"/>
                </w:r>
              </w:hyperlink>
            </w:p>
            <w:p w14:paraId="493D5039" w14:textId="77777777" w:rsidR="008B3912" w:rsidRDefault="001A588A">
              <w:pPr>
                <w:pStyle w:val="TOC3"/>
                <w:rPr>
                  <w:rFonts w:eastAsiaTheme="minorEastAsia" w:cstheme="minorBidi"/>
                  <w:kern w:val="0"/>
                  <w:sz w:val="22"/>
                  <w:szCs w:val="22"/>
                  <w:lang w:val="nl-NL" w:eastAsia="nl-NL"/>
                </w:rPr>
              </w:pPr>
              <w:hyperlink w:anchor="_Toc463340041" w:history="1">
                <w:r w:rsidR="008B3912" w:rsidRPr="00652326">
                  <w:rPr>
                    <w:rStyle w:val="Hyperlink"/>
                  </w:rPr>
                  <w:t>The inputs subsystem</w:t>
                </w:r>
                <w:r w:rsidR="008B3912">
                  <w:rPr>
                    <w:webHidden/>
                  </w:rPr>
                  <w:tab/>
                </w:r>
                <w:r w:rsidR="00C0382F">
                  <w:rPr>
                    <w:webHidden/>
                  </w:rPr>
                  <w:fldChar w:fldCharType="begin"/>
                </w:r>
                <w:r w:rsidR="008B3912">
                  <w:rPr>
                    <w:webHidden/>
                  </w:rPr>
                  <w:instrText xml:space="preserve"> PAGEREF _Toc463340041 \h </w:instrText>
                </w:r>
                <w:r w:rsidR="00C0382F">
                  <w:rPr>
                    <w:webHidden/>
                  </w:rPr>
                </w:r>
                <w:r w:rsidR="00C0382F">
                  <w:rPr>
                    <w:webHidden/>
                  </w:rPr>
                  <w:fldChar w:fldCharType="separate"/>
                </w:r>
                <w:r w:rsidR="008B3912">
                  <w:rPr>
                    <w:webHidden/>
                  </w:rPr>
                  <w:t>12</w:t>
                </w:r>
                <w:r w:rsidR="00C0382F">
                  <w:rPr>
                    <w:webHidden/>
                  </w:rPr>
                  <w:fldChar w:fldCharType="end"/>
                </w:r>
              </w:hyperlink>
            </w:p>
            <w:p w14:paraId="503B74B2" w14:textId="77777777" w:rsidR="008B3912" w:rsidRDefault="001A588A">
              <w:pPr>
                <w:pStyle w:val="TOC3"/>
                <w:rPr>
                  <w:rFonts w:eastAsiaTheme="minorEastAsia" w:cstheme="minorBidi"/>
                  <w:kern w:val="0"/>
                  <w:sz w:val="22"/>
                  <w:szCs w:val="22"/>
                  <w:lang w:val="nl-NL" w:eastAsia="nl-NL"/>
                </w:rPr>
              </w:pPr>
              <w:hyperlink w:anchor="_Toc463340042" w:history="1">
                <w:r w:rsidR="008B3912" w:rsidRPr="00652326">
                  <w:rPr>
                    <w:rStyle w:val="Hyperlink"/>
                  </w:rPr>
                  <w:t>The algorithm subsystem</w:t>
                </w:r>
                <w:r w:rsidR="008B3912">
                  <w:rPr>
                    <w:webHidden/>
                  </w:rPr>
                  <w:tab/>
                </w:r>
                <w:r w:rsidR="00C0382F">
                  <w:rPr>
                    <w:webHidden/>
                  </w:rPr>
                  <w:fldChar w:fldCharType="begin"/>
                </w:r>
                <w:r w:rsidR="008B3912">
                  <w:rPr>
                    <w:webHidden/>
                  </w:rPr>
                  <w:instrText xml:space="preserve"> PAGEREF _Toc463340042 \h </w:instrText>
                </w:r>
                <w:r w:rsidR="00C0382F">
                  <w:rPr>
                    <w:webHidden/>
                  </w:rPr>
                </w:r>
                <w:r w:rsidR="00C0382F">
                  <w:rPr>
                    <w:webHidden/>
                  </w:rPr>
                  <w:fldChar w:fldCharType="separate"/>
                </w:r>
                <w:r w:rsidR="008B3912">
                  <w:rPr>
                    <w:webHidden/>
                  </w:rPr>
                  <w:t>12</w:t>
                </w:r>
                <w:r w:rsidR="00C0382F">
                  <w:rPr>
                    <w:webHidden/>
                  </w:rPr>
                  <w:fldChar w:fldCharType="end"/>
                </w:r>
              </w:hyperlink>
            </w:p>
            <w:p w14:paraId="13F8B047" w14:textId="77777777" w:rsidR="008B3912" w:rsidRDefault="001A588A">
              <w:pPr>
                <w:pStyle w:val="TOC3"/>
                <w:rPr>
                  <w:rFonts w:eastAsiaTheme="minorEastAsia" w:cstheme="minorBidi"/>
                  <w:kern w:val="0"/>
                  <w:sz w:val="22"/>
                  <w:szCs w:val="22"/>
                  <w:lang w:val="nl-NL" w:eastAsia="nl-NL"/>
                </w:rPr>
              </w:pPr>
              <w:hyperlink w:anchor="_Toc463340043" w:history="1">
                <w:r w:rsidR="008B3912" w:rsidRPr="00652326">
                  <w:rPr>
                    <w:rStyle w:val="Hyperlink"/>
                  </w:rPr>
                  <w:t>The outputs subsystem</w:t>
                </w:r>
                <w:r w:rsidR="008B3912">
                  <w:rPr>
                    <w:webHidden/>
                  </w:rPr>
                  <w:tab/>
                </w:r>
                <w:r w:rsidR="00C0382F">
                  <w:rPr>
                    <w:webHidden/>
                  </w:rPr>
                  <w:fldChar w:fldCharType="begin"/>
                </w:r>
                <w:r w:rsidR="008B3912">
                  <w:rPr>
                    <w:webHidden/>
                  </w:rPr>
                  <w:instrText xml:space="preserve"> PAGEREF _Toc463340043 \h </w:instrText>
                </w:r>
                <w:r w:rsidR="00C0382F">
                  <w:rPr>
                    <w:webHidden/>
                  </w:rPr>
                </w:r>
                <w:r w:rsidR="00C0382F">
                  <w:rPr>
                    <w:webHidden/>
                  </w:rPr>
                  <w:fldChar w:fldCharType="separate"/>
                </w:r>
                <w:r w:rsidR="008B3912">
                  <w:rPr>
                    <w:webHidden/>
                  </w:rPr>
                  <w:t>13</w:t>
                </w:r>
                <w:r w:rsidR="00C0382F">
                  <w:rPr>
                    <w:webHidden/>
                  </w:rPr>
                  <w:fldChar w:fldCharType="end"/>
                </w:r>
              </w:hyperlink>
            </w:p>
            <w:p w14:paraId="468F3E94" w14:textId="77777777" w:rsidR="008B3912" w:rsidRDefault="001A588A">
              <w:pPr>
                <w:pStyle w:val="TOC3"/>
                <w:rPr>
                  <w:rFonts w:eastAsiaTheme="minorEastAsia" w:cstheme="minorBidi"/>
                  <w:kern w:val="0"/>
                  <w:sz w:val="22"/>
                  <w:szCs w:val="22"/>
                  <w:lang w:val="nl-NL" w:eastAsia="nl-NL"/>
                </w:rPr>
              </w:pPr>
              <w:hyperlink w:anchor="_Toc463340044" w:history="1">
                <w:r w:rsidR="008B3912" w:rsidRPr="00652326">
                  <w:rPr>
                    <w:rStyle w:val="Hyperlink"/>
                  </w:rPr>
                  <w:t>The configuration blocks</w:t>
                </w:r>
                <w:r w:rsidR="008B3912">
                  <w:rPr>
                    <w:webHidden/>
                  </w:rPr>
                  <w:tab/>
                </w:r>
                <w:r w:rsidR="00C0382F">
                  <w:rPr>
                    <w:webHidden/>
                  </w:rPr>
                  <w:fldChar w:fldCharType="begin"/>
                </w:r>
                <w:r w:rsidR="008B3912">
                  <w:rPr>
                    <w:webHidden/>
                  </w:rPr>
                  <w:instrText xml:space="preserve"> PAGEREF _Toc463340044 \h </w:instrText>
                </w:r>
                <w:r w:rsidR="00C0382F">
                  <w:rPr>
                    <w:webHidden/>
                  </w:rPr>
                </w:r>
                <w:r w:rsidR="00C0382F">
                  <w:rPr>
                    <w:webHidden/>
                  </w:rPr>
                  <w:fldChar w:fldCharType="separate"/>
                </w:r>
                <w:r w:rsidR="008B3912">
                  <w:rPr>
                    <w:webHidden/>
                  </w:rPr>
                  <w:t>13</w:t>
                </w:r>
                <w:r w:rsidR="00C0382F">
                  <w:rPr>
                    <w:webHidden/>
                  </w:rPr>
                  <w:fldChar w:fldCharType="end"/>
                </w:r>
              </w:hyperlink>
            </w:p>
            <w:p w14:paraId="006082BF" w14:textId="77777777" w:rsidR="008B3912" w:rsidRDefault="001A588A">
              <w:pPr>
                <w:pStyle w:val="TOC3"/>
                <w:rPr>
                  <w:rFonts w:eastAsiaTheme="minorEastAsia" w:cstheme="minorBidi"/>
                  <w:kern w:val="0"/>
                  <w:sz w:val="22"/>
                  <w:szCs w:val="22"/>
                  <w:lang w:val="nl-NL" w:eastAsia="nl-NL"/>
                </w:rPr>
              </w:pPr>
              <w:hyperlink w:anchor="_Toc463340045" w:history="1">
                <w:r w:rsidR="008B3912" w:rsidRPr="00652326">
                  <w:rPr>
                    <w:rStyle w:val="Hyperlink"/>
                  </w:rPr>
                  <w:t>The System Information Subsystem</w:t>
                </w:r>
                <w:r w:rsidR="008B3912">
                  <w:rPr>
                    <w:webHidden/>
                  </w:rPr>
                  <w:tab/>
                </w:r>
                <w:r w:rsidR="00C0382F">
                  <w:rPr>
                    <w:webHidden/>
                  </w:rPr>
                  <w:fldChar w:fldCharType="begin"/>
                </w:r>
                <w:r w:rsidR="008B3912">
                  <w:rPr>
                    <w:webHidden/>
                  </w:rPr>
                  <w:instrText xml:space="preserve"> PAGEREF _Toc463340045 \h </w:instrText>
                </w:r>
                <w:r w:rsidR="00C0382F">
                  <w:rPr>
                    <w:webHidden/>
                  </w:rPr>
                </w:r>
                <w:r w:rsidR="00C0382F">
                  <w:rPr>
                    <w:webHidden/>
                  </w:rPr>
                  <w:fldChar w:fldCharType="separate"/>
                </w:r>
                <w:r w:rsidR="008B3912">
                  <w:rPr>
                    <w:webHidden/>
                  </w:rPr>
                  <w:t>13</w:t>
                </w:r>
                <w:r w:rsidR="00C0382F">
                  <w:rPr>
                    <w:webHidden/>
                  </w:rPr>
                  <w:fldChar w:fldCharType="end"/>
                </w:r>
              </w:hyperlink>
            </w:p>
            <w:p w14:paraId="118477BC" w14:textId="77777777" w:rsidR="008B3912" w:rsidRDefault="001A588A">
              <w:pPr>
                <w:pStyle w:val="TOC2"/>
                <w:tabs>
                  <w:tab w:val="left" w:pos="720"/>
                </w:tabs>
                <w:rPr>
                  <w:rFonts w:eastAsiaTheme="minorEastAsia" w:cstheme="minorBidi"/>
                  <w:kern w:val="0"/>
                  <w:sz w:val="22"/>
                  <w:szCs w:val="22"/>
                  <w:lang w:val="nl-NL" w:eastAsia="nl-NL"/>
                </w:rPr>
              </w:pPr>
              <w:hyperlink w:anchor="_Toc463340046" w:history="1">
                <w:r w:rsidR="008B3912" w:rsidRPr="00652326">
                  <w:rPr>
                    <w:rStyle w:val="Hyperlink"/>
                  </w:rPr>
                  <w:t>3.2.</w:t>
                </w:r>
                <w:r w:rsidR="008B3912">
                  <w:rPr>
                    <w:rFonts w:eastAsiaTheme="minorEastAsia" w:cstheme="minorBidi"/>
                    <w:kern w:val="0"/>
                    <w:sz w:val="22"/>
                    <w:szCs w:val="22"/>
                    <w:lang w:val="nl-NL" w:eastAsia="nl-NL"/>
                  </w:rPr>
                  <w:tab/>
                </w:r>
                <w:r w:rsidR="008B3912" w:rsidRPr="00652326">
                  <w:rPr>
                    <w:rStyle w:val="Hyperlink"/>
                  </w:rPr>
                  <w:t>Build your own model</w:t>
                </w:r>
                <w:r w:rsidR="008B3912">
                  <w:rPr>
                    <w:webHidden/>
                  </w:rPr>
                  <w:tab/>
                </w:r>
                <w:r w:rsidR="00C0382F">
                  <w:rPr>
                    <w:webHidden/>
                  </w:rPr>
                  <w:fldChar w:fldCharType="begin"/>
                </w:r>
                <w:r w:rsidR="008B3912">
                  <w:rPr>
                    <w:webHidden/>
                  </w:rPr>
                  <w:instrText xml:space="preserve"> PAGEREF _Toc463340046 \h </w:instrText>
                </w:r>
                <w:r w:rsidR="00C0382F">
                  <w:rPr>
                    <w:webHidden/>
                  </w:rPr>
                </w:r>
                <w:r w:rsidR="00C0382F">
                  <w:rPr>
                    <w:webHidden/>
                  </w:rPr>
                  <w:fldChar w:fldCharType="separate"/>
                </w:r>
                <w:r w:rsidR="008B3912">
                  <w:rPr>
                    <w:webHidden/>
                  </w:rPr>
                  <w:t>14</w:t>
                </w:r>
                <w:r w:rsidR="00C0382F">
                  <w:rPr>
                    <w:webHidden/>
                  </w:rPr>
                  <w:fldChar w:fldCharType="end"/>
                </w:r>
              </w:hyperlink>
            </w:p>
            <w:p w14:paraId="21F2306E" w14:textId="77777777" w:rsidR="008B3912" w:rsidRDefault="001A588A">
              <w:pPr>
                <w:pStyle w:val="TOC2"/>
                <w:tabs>
                  <w:tab w:val="left" w:pos="720"/>
                </w:tabs>
                <w:rPr>
                  <w:rFonts w:eastAsiaTheme="minorEastAsia" w:cstheme="minorBidi"/>
                  <w:kern w:val="0"/>
                  <w:sz w:val="22"/>
                  <w:szCs w:val="22"/>
                  <w:lang w:val="nl-NL" w:eastAsia="nl-NL"/>
                </w:rPr>
              </w:pPr>
              <w:hyperlink w:anchor="_Toc463340047" w:history="1">
                <w:r w:rsidR="008B3912" w:rsidRPr="00652326">
                  <w:rPr>
                    <w:rStyle w:val="Hyperlink"/>
                  </w:rPr>
                  <w:t>3.3.</w:t>
                </w:r>
                <w:r w:rsidR="008B3912">
                  <w:rPr>
                    <w:rFonts w:eastAsiaTheme="minorEastAsia" w:cstheme="minorBidi"/>
                    <w:kern w:val="0"/>
                    <w:sz w:val="22"/>
                    <w:szCs w:val="22"/>
                    <w:lang w:val="nl-NL" w:eastAsia="nl-NL"/>
                  </w:rPr>
                  <w:tab/>
                </w:r>
                <w:r w:rsidR="008B3912" w:rsidRPr="00652326">
                  <w:rPr>
                    <w:rStyle w:val="Hyperlink"/>
                  </w:rPr>
                  <w:t>Code generation</w:t>
                </w:r>
                <w:r w:rsidR="008B3912">
                  <w:rPr>
                    <w:webHidden/>
                  </w:rPr>
                  <w:tab/>
                </w:r>
                <w:r w:rsidR="00C0382F">
                  <w:rPr>
                    <w:webHidden/>
                  </w:rPr>
                  <w:fldChar w:fldCharType="begin"/>
                </w:r>
                <w:r w:rsidR="008B3912">
                  <w:rPr>
                    <w:webHidden/>
                  </w:rPr>
                  <w:instrText xml:space="preserve"> PAGEREF _Toc463340047 \h </w:instrText>
                </w:r>
                <w:r w:rsidR="00C0382F">
                  <w:rPr>
                    <w:webHidden/>
                  </w:rPr>
                </w:r>
                <w:r w:rsidR="00C0382F">
                  <w:rPr>
                    <w:webHidden/>
                  </w:rPr>
                  <w:fldChar w:fldCharType="separate"/>
                </w:r>
                <w:r w:rsidR="008B3912">
                  <w:rPr>
                    <w:webHidden/>
                  </w:rPr>
                  <w:t>16</w:t>
                </w:r>
                <w:r w:rsidR="00C0382F">
                  <w:rPr>
                    <w:webHidden/>
                  </w:rPr>
                  <w:fldChar w:fldCharType="end"/>
                </w:r>
              </w:hyperlink>
            </w:p>
            <w:p w14:paraId="6338B898" w14:textId="77777777" w:rsidR="008B3912" w:rsidRDefault="001A588A">
              <w:pPr>
                <w:pStyle w:val="TOC1"/>
                <w:tabs>
                  <w:tab w:val="left" w:pos="432"/>
                </w:tabs>
                <w:rPr>
                  <w:rFonts w:eastAsiaTheme="minorEastAsia" w:cstheme="minorBidi"/>
                  <w:b w:val="0"/>
                  <w:caps w:val="0"/>
                  <w:color w:val="auto"/>
                  <w:kern w:val="0"/>
                  <w:sz w:val="22"/>
                  <w:szCs w:val="22"/>
                  <w:lang w:val="nl-NL" w:eastAsia="nl-NL"/>
                </w:rPr>
              </w:pPr>
              <w:hyperlink w:anchor="_Toc463340048" w:history="1">
                <w:r w:rsidR="008B3912" w:rsidRPr="00652326">
                  <w:rPr>
                    <w:rStyle w:val="Hyperlink"/>
                  </w:rPr>
                  <w:t>4.</w:t>
                </w:r>
                <w:r w:rsidR="008B3912">
                  <w:rPr>
                    <w:rFonts w:eastAsiaTheme="minorEastAsia" w:cstheme="minorBidi"/>
                    <w:b w:val="0"/>
                    <w:caps w:val="0"/>
                    <w:color w:val="auto"/>
                    <w:kern w:val="0"/>
                    <w:sz w:val="22"/>
                    <w:szCs w:val="22"/>
                    <w:lang w:val="nl-NL" w:eastAsia="nl-NL"/>
                  </w:rPr>
                  <w:tab/>
                </w:r>
                <w:r w:rsidR="008B3912" w:rsidRPr="00652326">
                  <w:rPr>
                    <w:rStyle w:val="Hyperlink"/>
                  </w:rPr>
                  <w:t>Flashing the controller with the bootloader</w:t>
                </w:r>
                <w:r w:rsidR="008B3912">
                  <w:rPr>
                    <w:webHidden/>
                  </w:rPr>
                  <w:tab/>
                </w:r>
                <w:r w:rsidR="00C0382F">
                  <w:rPr>
                    <w:webHidden/>
                  </w:rPr>
                  <w:fldChar w:fldCharType="begin"/>
                </w:r>
                <w:r w:rsidR="008B3912">
                  <w:rPr>
                    <w:webHidden/>
                  </w:rPr>
                  <w:instrText xml:space="preserve"> PAGEREF _Toc463340048 \h </w:instrText>
                </w:r>
                <w:r w:rsidR="00C0382F">
                  <w:rPr>
                    <w:webHidden/>
                  </w:rPr>
                </w:r>
                <w:r w:rsidR="00C0382F">
                  <w:rPr>
                    <w:webHidden/>
                  </w:rPr>
                  <w:fldChar w:fldCharType="separate"/>
                </w:r>
                <w:r w:rsidR="008B3912">
                  <w:rPr>
                    <w:webHidden/>
                  </w:rPr>
                  <w:t>17</w:t>
                </w:r>
                <w:r w:rsidR="00C0382F">
                  <w:rPr>
                    <w:webHidden/>
                  </w:rPr>
                  <w:fldChar w:fldCharType="end"/>
                </w:r>
              </w:hyperlink>
            </w:p>
            <w:p w14:paraId="120E79F6" w14:textId="77777777" w:rsidR="008B3912" w:rsidRDefault="001A588A">
              <w:pPr>
                <w:pStyle w:val="TOC2"/>
                <w:tabs>
                  <w:tab w:val="left" w:pos="720"/>
                </w:tabs>
                <w:rPr>
                  <w:rFonts w:eastAsiaTheme="minorEastAsia" w:cstheme="minorBidi"/>
                  <w:kern w:val="0"/>
                  <w:sz w:val="22"/>
                  <w:szCs w:val="22"/>
                  <w:lang w:val="nl-NL" w:eastAsia="nl-NL"/>
                </w:rPr>
              </w:pPr>
              <w:hyperlink w:anchor="_Toc463340049" w:history="1">
                <w:r w:rsidR="008B3912" w:rsidRPr="00652326">
                  <w:rPr>
                    <w:rStyle w:val="Hyperlink"/>
                  </w:rPr>
                  <w:t>4.1.</w:t>
                </w:r>
                <w:r w:rsidR="008B3912">
                  <w:rPr>
                    <w:rFonts w:eastAsiaTheme="minorEastAsia" w:cstheme="minorBidi"/>
                    <w:kern w:val="0"/>
                    <w:sz w:val="22"/>
                    <w:szCs w:val="22"/>
                    <w:lang w:val="nl-NL" w:eastAsia="nl-NL"/>
                  </w:rPr>
                  <w:tab/>
                </w:r>
                <w:r w:rsidR="008B3912" w:rsidRPr="00652326">
                  <w:rPr>
                    <w:rStyle w:val="Hyperlink"/>
                  </w:rPr>
                  <w:t>Flashing the controller via USB</w:t>
                </w:r>
                <w:r w:rsidR="008B3912">
                  <w:rPr>
                    <w:webHidden/>
                  </w:rPr>
                  <w:tab/>
                </w:r>
                <w:r w:rsidR="00C0382F">
                  <w:rPr>
                    <w:webHidden/>
                  </w:rPr>
                  <w:fldChar w:fldCharType="begin"/>
                </w:r>
                <w:r w:rsidR="008B3912">
                  <w:rPr>
                    <w:webHidden/>
                  </w:rPr>
                  <w:instrText xml:space="preserve"> PAGEREF _Toc463340049 \h </w:instrText>
                </w:r>
                <w:r w:rsidR="00C0382F">
                  <w:rPr>
                    <w:webHidden/>
                  </w:rPr>
                </w:r>
                <w:r w:rsidR="00C0382F">
                  <w:rPr>
                    <w:webHidden/>
                  </w:rPr>
                  <w:fldChar w:fldCharType="separate"/>
                </w:r>
                <w:r w:rsidR="008B3912">
                  <w:rPr>
                    <w:webHidden/>
                  </w:rPr>
                  <w:t>17</w:t>
                </w:r>
                <w:r w:rsidR="00C0382F">
                  <w:rPr>
                    <w:webHidden/>
                  </w:rPr>
                  <w:fldChar w:fldCharType="end"/>
                </w:r>
              </w:hyperlink>
            </w:p>
            <w:p w14:paraId="50698492" w14:textId="77777777" w:rsidR="008B3912" w:rsidRDefault="001A588A">
              <w:pPr>
                <w:pStyle w:val="TOC3"/>
                <w:tabs>
                  <w:tab w:val="left" w:pos="1152"/>
                </w:tabs>
                <w:rPr>
                  <w:rFonts w:eastAsiaTheme="minorEastAsia" w:cstheme="minorBidi"/>
                  <w:kern w:val="0"/>
                  <w:sz w:val="22"/>
                  <w:szCs w:val="22"/>
                  <w:lang w:val="nl-NL" w:eastAsia="nl-NL"/>
                </w:rPr>
              </w:pPr>
              <w:hyperlink w:anchor="_Toc463340050" w:history="1">
                <w:r w:rsidR="008B3912" w:rsidRPr="00652326">
                  <w:rPr>
                    <w:rStyle w:val="Hyperlink"/>
                  </w:rPr>
                  <w:t>4.1.1.</w:t>
                </w:r>
                <w:r w:rsidR="008B3912">
                  <w:rPr>
                    <w:rFonts w:eastAsiaTheme="minorEastAsia" w:cstheme="minorBidi"/>
                    <w:kern w:val="0"/>
                    <w:sz w:val="22"/>
                    <w:szCs w:val="22"/>
                    <w:lang w:val="nl-NL" w:eastAsia="nl-NL"/>
                  </w:rPr>
                  <w:tab/>
                </w:r>
                <w:r w:rsidR="008B3912" w:rsidRPr="00652326">
                  <w:rPr>
                    <w:rStyle w:val="Hyperlink"/>
                  </w:rPr>
                  <w:t>Install bootloader driver</w:t>
                </w:r>
                <w:r w:rsidR="008B3912">
                  <w:rPr>
                    <w:webHidden/>
                  </w:rPr>
                  <w:tab/>
                </w:r>
                <w:r w:rsidR="00C0382F">
                  <w:rPr>
                    <w:webHidden/>
                  </w:rPr>
                  <w:fldChar w:fldCharType="begin"/>
                </w:r>
                <w:r w:rsidR="008B3912">
                  <w:rPr>
                    <w:webHidden/>
                  </w:rPr>
                  <w:instrText xml:space="preserve"> PAGEREF _Toc463340050 \h </w:instrText>
                </w:r>
                <w:r w:rsidR="00C0382F">
                  <w:rPr>
                    <w:webHidden/>
                  </w:rPr>
                </w:r>
                <w:r w:rsidR="00C0382F">
                  <w:rPr>
                    <w:webHidden/>
                  </w:rPr>
                  <w:fldChar w:fldCharType="separate"/>
                </w:r>
                <w:r w:rsidR="008B3912">
                  <w:rPr>
                    <w:webHidden/>
                  </w:rPr>
                  <w:t>17</w:t>
                </w:r>
                <w:r w:rsidR="00C0382F">
                  <w:rPr>
                    <w:webHidden/>
                  </w:rPr>
                  <w:fldChar w:fldCharType="end"/>
                </w:r>
              </w:hyperlink>
            </w:p>
            <w:p w14:paraId="7B0FA356" w14:textId="77777777" w:rsidR="008B3912" w:rsidRDefault="001A588A">
              <w:pPr>
                <w:pStyle w:val="TOC2"/>
                <w:tabs>
                  <w:tab w:val="left" w:pos="720"/>
                </w:tabs>
                <w:rPr>
                  <w:rFonts w:eastAsiaTheme="minorEastAsia" w:cstheme="minorBidi"/>
                  <w:kern w:val="0"/>
                  <w:sz w:val="22"/>
                  <w:szCs w:val="22"/>
                  <w:lang w:val="nl-NL" w:eastAsia="nl-NL"/>
                </w:rPr>
              </w:pPr>
              <w:hyperlink w:anchor="_Toc463340051" w:history="1">
                <w:r w:rsidR="008B3912" w:rsidRPr="00652326">
                  <w:rPr>
                    <w:rStyle w:val="Hyperlink"/>
                  </w:rPr>
                  <w:t>4.2.</w:t>
                </w:r>
                <w:r w:rsidR="008B3912">
                  <w:rPr>
                    <w:rFonts w:eastAsiaTheme="minorEastAsia" w:cstheme="minorBidi"/>
                    <w:kern w:val="0"/>
                    <w:sz w:val="22"/>
                    <w:szCs w:val="22"/>
                    <w:lang w:val="nl-NL" w:eastAsia="nl-NL"/>
                  </w:rPr>
                  <w:tab/>
                </w:r>
                <w:r w:rsidR="008B3912" w:rsidRPr="00652326">
                  <w:rPr>
                    <w:rStyle w:val="Hyperlink"/>
                  </w:rPr>
                  <w:t>Flashing the controller via CAN</w:t>
                </w:r>
                <w:r w:rsidR="008B3912">
                  <w:rPr>
                    <w:webHidden/>
                  </w:rPr>
                  <w:tab/>
                </w:r>
                <w:r w:rsidR="00C0382F">
                  <w:rPr>
                    <w:webHidden/>
                  </w:rPr>
                  <w:fldChar w:fldCharType="begin"/>
                </w:r>
                <w:r w:rsidR="008B3912">
                  <w:rPr>
                    <w:webHidden/>
                  </w:rPr>
                  <w:instrText xml:space="preserve"> PAGEREF _Toc463340051 \h </w:instrText>
                </w:r>
                <w:r w:rsidR="00C0382F">
                  <w:rPr>
                    <w:webHidden/>
                  </w:rPr>
                </w:r>
                <w:r w:rsidR="00C0382F">
                  <w:rPr>
                    <w:webHidden/>
                  </w:rPr>
                  <w:fldChar w:fldCharType="separate"/>
                </w:r>
                <w:r w:rsidR="008B3912">
                  <w:rPr>
                    <w:webHidden/>
                  </w:rPr>
                  <w:t>20</w:t>
                </w:r>
                <w:r w:rsidR="00C0382F">
                  <w:rPr>
                    <w:webHidden/>
                  </w:rPr>
                  <w:fldChar w:fldCharType="end"/>
                </w:r>
              </w:hyperlink>
            </w:p>
            <w:p w14:paraId="21FA1354" w14:textId="77777777" w:rsidR="008B3912" w:rsidRDefault="001A588A">
              <w:pPr>
                <w:pStyle w:val="TOC1"/>
                <w:tabs>
                  <w:tab w:val="left" w:pos="432"/>
                </w:tabs>
                <w:rPr>
                  <w:rFonts w:eastAsiaTheme="minorEastAsia" w:cstheme="minorBidi"/>
                  <w:b w:val="0"/>
                  <w:caps w:val="0"/>
                  <w:color w:val="auto"/>
                  <w:kern w:val="0"/>
                  <w:sz w:val="22"/>
                  <w:szCs w:val="22"/>
                  <w:lang w:val="nl-NL" w:eastAsia="nl-NL"/>
                </w:rPr>
              </w:pPr>
              <w:hyperlink w:anchor="_Toc463340052" w:history="1">
                <w:r w:rsidR="008B3912" w:rsidRPr="00652326">
                  <w:rPr>
                    <w:rStyle w:val="Hyperlink"/>
                  </w:rPr>
                  <w:t>5.</w:t>
                </w:r>
                <w:r w:rsidR="008B3912">
                  <w:rPr>
                    <w:rFonts w:eastAsiaTheme="minorEastAsia" w:cstheme="minorBidi"/>
                    <w:b w:val="0"/>
                    <w:caps w:val="0"/>
                    <w:color w:val="auto"/>
                    <w:kern w:val="0"/>
                    <w:sz w:val="22"/>
                    <w:szCs w:val="22"/>
                    <w:lang w:val="nl-NL" w:eastAsia="nl-NL"/>
                  </w:rPr>
                  <w:tab/>
                </w:r>
                <w:r w:rsidR="008B3912" w:rsidRPr="00652326">
                  <w:rPr>
                    <w:rStyle w:val="Hyperlink"/>
                  </w:rPr>
                  <w:t>Flashing the controller with the ST-Link</w:t>
                </w:r>
                <w:r w:rsidR="008B3912">
                  <w:rPr>
                    <w:webHidden/>
                  </w:rPr>
                  <w:tab/>
                </w:r>
                <w:r w:rsidR="00C0382F">
                  <w:rPr>
                    <w:webHidden/>
                  </w:rPr>
                  <w:fldChar w:fldCharType="begin"/>
                </w:r>
                <w:r w:rsidR="008B3912">
                  <w:rPr>
                    <w:webHidden/>
                  </w:rPr>
                  <w:instrText xml:space="preserve"> PAGEREF _Toc463340052 \h </w:instrText>
                </w:r>
                <w:r w:rsidR="00C0382F">
                  <w:rPr>
                    <w:webHidden/>
                  </w:rPr>
                </w:r>
                <w:r w:rsidR="00C0382F">
                  <w:rPr>
                    <w:webHidden/>
                  </w:rPr>
                  <w:fldChar w:fldCharType="separate"/>
                </w:r>
                <w:r w:rsidR="008B3912">
                  <w:rPr>
                    <w:webHidden/>
                  </w:rPr>
                  <w:t>22</w:t>
                </w:r>
                <w:r w:rsidR="00C0382F">
                  <w:rPr>
                    <w:webHidden/>
                  </w:rPr>
                  <w:fldChar w:fldCharType="end"/>
                </w:r>
              </w:hyperlink>
            </w:p>
            <w:p w14:paraId="11C44560" w14:textId="77777777" w:rsidR="008B3912" w:rsidRDefault="001A588A">
              <w:pPr>
                <w:pStyle w:val="TOC2"/>
                <w:tabs>
                  <w:tab w:val="left" w:pos="720"/>
                </w:tabs>
                <w:rPr>
                  <w:rFonts w:eastAsiaTheme="minorEastAsia" w:cstheme="minorBidi"/>
                  <w:kern w:val="0"/>
                  <w:sz w:val="22"/>
                  <w:szCs w:val="22"/>
                  <w:lang w:val="nl-NL" w:eastAsia="nl-NL"/>
                </w:rPr>
              </w:pPr>
              <w:hyperlink w:anchor="_Toc463340053" w:history="1">
                <w:r w:rsidR="008B3912" w:rsidRPr="00652326">
                  <w:rPr>
                    <w:rStyle w:val="Hyperlink"/>
                  </w:rPr>
                  <w:t>5.1.</w:t>
                </w:r>
                <w:r w:rsidR="008B3912">
                  <w:rPr>
                    <w:rFonts w:eastAsiaTheme="minorEastAsia" w:cstheme="minorBidi"/>
                    <w:kern w:val="0"/>
                    <w:sz w:val="22"/>
                    <w:szCs w:val="22"/>
                    <w:lang w:val="nl-NL" w:eastAsia="nl-NL"/>
                  </w:rPr>
                  <w:tab/>
                </w:r>
                <w:r w:rsidR="008B3912" w:rsidRPr="00652326">
                  <w:rPr>
                    <w:rStyle w:val="Hyperlink"/>
                  </w:rPr>
                  <w:t>Software program reconfiguration</w:t>
                </w:r>
                <w:r w:rsidR="008B3912">
                  <w:rPr>
                    <w:webHidden/>
                  </w:rPr>
                  <w:tab/>
                </w:r>
                <w:r w:rsidR="00C0382F">
                  <w:rPr>
                    <w:webHidden/>
                  </w:rPr>
                  <w:fldChar w:fldCharType="begin"/>
                </w:r>
                <w:r w:rsidR="008B3912">
                  <w:rPr>
                    <w:webHidden/>
                  </w:rPr>
                  <w:instrText xml:space="preserve"> PAGEREF _Toc463340053 \h </w:instrText>
                </w:r>
                <w:r w:rsidR="00C0382F">
                  <w:rPr>
                    <w:webHidden/>
                  </w:rPr>
                </w:r>
                <w:r w:rsidR="00C0382F">
                  <w:rPr>
                    <w:webHidden/>
                  </w:rPr>
                  <w:fldChar w:fldCharType="separate"/>
                </w:r>
                <w:r w:rsidR="008B3912">
                  <w:rPr>
                    <w:webHidden/>
                  </w:rPr>
                  <w:t>22</w:t>
                </w:r>
                <w:r w:rsidR="00C0382F">
                  <w:rPr>
                    <w:webHidden/>
                  </w:rPr>
                  <w:fldChar w:fldCharType="end"/>
                </w:r>
              </w:hyperlink>
            </w:p>
            <w:p w14:paraId="31A62EC5" w14:textId="77777777" w:rsidR="008B3912" w:rsidRDefault="001A588A">
              <w:pPr>
                <w:pStyle w:val="TOC2"/>
                <w:tabs>
                  <w:tab w:val="left" w:pos="720"/>
                </w:tabs>
                <w:rPr>
                  <w:rFonts w:eastAsiaTheme="minorEastAsia" w:cstheme="minorBidi"/>
                  <w:kern w:val="0"/>
                  <w:sz w:val="22"/>
                  <w:szCs w:val="22"/>
                  <w:lang w:val="nl-NL" w:eastAsia="nl-NL"/>
                </w:rPr>
              </w:pPr>
              <w:hyperlink w:anchor="_Toc463340054" w:history="1">
                <w:r w:rsidR="008B3912" w:rsidRPr="00652326">
                  <w:rPr>
                    <w:rStyle w:val="Hyperlink"/>
                  </w:rPr>
                  <w:t>5.2.</w:t>
                </w:r>
                <w:r w:rsidR="008B3912">
                  <w:rPr>
                    <w:rFonts w:eastAsiaTheme="minorEastAsia" w:cstheme="minorBidi"/>
                    <w:kern w:val="0"/>
                    <w:sz w:val="22"/>
                    <w:szCs w:val="22"/>
                    <w:lang w:val="nl-NL" w:eastAsia="nl-NL"/>
                  </w:rPr>
                  <w:tab/>
                </w:r>
                <w:r w:rsidR="008B3912" w:rsidRPr="00652326">
                  <w:rPr>
                    <w:rStyle w:val="Hyperlink"/>
                  </w:rPr>
                  <w:t>Uploading the software with the ST-Link</w:t>
                </w:r>
                <w:r w:rsidR="008B3912">
                  <w:rPr>
                    <w:webHidden/>
                  </w:rPr>
                  <w:tab/>
                </w:r>
                <w:r w:rsidR="00C0382F">
                  <w:rPr>
                    <w:webHidden/>
                  </w:rPr>
                  <w:fldChar w:fldCharType="begin"/>
                </w:r>
                <w:r w:rsidR="008B3912">
                  <w:rPr>
                    <w:webHidden/>
                  </w:rPr>
                  <w:instrText xml:space="preserve"> PAGEREF _Toc463340054 \h </w:instrText>
                </w:r>
                <w:r w:rsidR="00C0382F">
                  <w:rPr>
                    <w:webHidden/>
                  </w:rPr>
                </w:r>
                <w:r w:rsidR="00C0382F">
                  <w:rPr>
                    <w:webHidden/>
                  </w:rPr>
                  <w:fldChar w:fldCharType="separate"/>
                </w:r>
                <w:r w:rsidR="008B3912">
                  <w:rPr>
                    <w:webHidden/>
                  </w:rPr>
                  <w:t>22</w:t>
                </w:r>
                <w:r w:rsidR="00C0382F">
                  <w:rPr>
                    <w:webHidden/>
                  </w:rPr>
                  <w:fldChar w:fldCharType="end"/>
                </w:r>
              </w:hyperlink>
            </w:p>
            <w:p w14:paraId="4F5D0C90" w14:textId="77777777" w:rsidR="008B3912" w:rsidRDefault="001A588A">
              <w:pPr>
                <w:pStyle w:val="TOC2"/>
                <w:tabs>
                  <w:tab w:val="left" w:pos="720"/>
                </w:tabs>
                <w:rPr>
                  <w:rFonts w:eastAsiaTheme="minorEastAsia" w:cstheme="minorBidi"/>
                  <w:kern w:val="0"/>
                  <w:sz w:val="22"/>
                  <w:szCs w:val="22"/>
                  <w:lang w:val="nl-NL" w:eastAsia="nl-NL"/>
                </w:rPr>
              </w:pPr>
              <w:hyperlink w:anchor="_Toc463340055" w:history="1">
                <w:r w:rsidR="008B3912" w:rsidRPr="00652326">
                  <w:rPr>
                    <w:rStyle w:val="Hyperlink"/>
                  </w:rPr>
                  <w:t>5.3.</w:t>
                </w:r>
                <w:r w:rsidR="008B3912">
                  <w:rPr>
                    <w:rFonts w:eastAsiaTheme="minorEastAsia" w:cstheme="minorBidi"/>
                    <w:kern w:val="0"/>
                    <w:sz w:val="22"/>
                    <w:szCs w:val="22"/>
                    <w:lang w:val="nl-NL" w:eastAsia="nl-NL"/>
                  </w:rPr>
                  <w:tab/>
                </w:r>
                <w:r w:rsidR="008B3912" w:rsidRPr="00652326">
                  <w:rPr>
                    <w:rStyle w:val="Hyperlink"/>
                  </w:rPr>
                  <w:t>Flashing the bootloader</w:t>
                </w:r>
                <w:r w:rsidR="008B3912">
                  <w:rPr>
                    <w:webHidden/>
                  </w:rPr>
                  <w:tab/>
                </w:r>
                <w:r w:rsidR="00C0382F">
                  <w:rPr>
                    <w:webHidden/>
                  </w:rPr>
                  <w:fldChar w:fldCharType="begin"/>
                </w:r>
                <w:r w:rsidR="008B3912">
                  <w:rPr>
                    <w:webHidden/>
                  </w:rPr>
                  <w:instrText xml:space="preserve"> PAGEREF _Toc463340055 \h </w:instrText>
                </w:r>
                <w:r w:rsidR="00C0382F">
                  <w:rPr>
                    <w:webHidden/>
                  </w:rPr>
                </w:r>
                <w:r w:rsidR="00C0382F">
                  <w:rPr>
                    <w:webHidden/>
                  </w:rPr>
                  <w:fldChar w:fldCharType="separate"/>
                </w:r>
                <w:r w:rsidR="008B3912">
                  <w:rPr>
                    <w:webHidden/>
                  </w:rPr>
                  <w:t>24</w:t>
                </w:r>
                <w:r w:rsidR="00C0382F">
                  <w:rPr>
                    <w:webHidden/>
                  </w:rPr>
                  <w:fldChar w:fldCharType="end"/>
                </w:r>
              </w:hyperlink>
            </w:p>
            <w:p w14:paraId="3FB7D7B7" w14:textId="77777777" w:rsidR="008B3912" w:rsidRDefault="001A588A">
              <w:pPr>
                <w:pStyle w:val="TOC1"/>
                <w:tabs>
                  <w:tab w:val="left" w:pos="432"/>
                </w:tabs>
                <w:rPr>
                  <w:rFonts w:eastAsiaTheme="minorEastAsia" w:cstheme="minorBidi"/>
                  <w:b w:val="0"/>
                  <w:caps w:val="0"/>
                  <w:color w:val="auto"/>
                  <w:kern w:val="0"/>
                  <w:sz w:val="22"/>
                  <w:szCs w:val="22"/>
                  <w:lang w:val="nl-NL" w:eastAsia="nl-NL"/>
                </w:rPr>
              </w:pPr>
              <w:hyperlink w:anchor="_Toc463340056" w:history="1">
                <w:r w:rsidR="008B3912" w:rsidRPr="00652326">
                  <w:rPr>
                    <w:rStyle w:val="Hyperlink"/>
                  </w:rPr>
                  <w:t>6</w:t>
                </w:r>
                <w:r w:rsidR="008B3912">
                  <w:rPr>
                    <w:rFonts w:eastAsiaTheme="minorEastAsia" w:cstheme="minorBidi"/>
                    <w:b w:val="0"/>
                    <w:caps w:val="0"/>
                    <w:color w:val="auto"/>
                    <w:kern w:val="0"/>
                    <w:sz w:val="22"/>
                    <w:szCs w:val="22"/>
                    <w:lang w:val="nl-NL" w:eastAsia="nl-NL"/>
                  </w:rPr>
                  <w:tab/>
                </w:r>
                <w:r w:rsidR="008B3912" w:rsidRPr="00652326">
                  <w:rPr>
                    <w:rStyle w:val="Hyperlink"/>
                  </w:rPr>
                  <w:t>HANtune</w:t>
                </w:r>
                <w:r w:rsidR="008B3912">
                  <w:rPr>
                    <w:webHidden/>
                  </w:rPr>
                  <w:tab/>
                </w:r>
                <w:r w:rsidR="00C0382F">
                  <w:rPr>
                    <w:webHidden/>
                  </w:rPr>
                  <w:fldChar w:fldCharType="begin"/>
                </w:r>
                <w:r w:rsidR="008B3912">
                  <w:rPr>
                    <w:webHidden/>
                  </w:rPr>
                  <w:instrText xml:space="preserve"> PAGEREF _Toc463340056 \h </w:instrText>
                </w:r>
                <w:r w:rsidR="00C0382F">
                  <w:rPr>
                    <w:webHidden/>
                  </w:rPr>
                </w:r>
                <w:r w:rsidR="00C0382F">
                  <w:rPr>
                    <w:webHidden/>
                  </w:rPr>
                  <w:fldChar w:fldCharType="separate"/>
                </w:r>
                <w:r w:rsidR="008B3912">
                  <w:rPr>
                    <w:webHidden/>
                  </w:rPr>
                  <w:t>25</w:t>
                </w:r>
                <w:r w:rsidR="00C0382F">
                  <w:rPr>
                    <w:webHidden/>
                  </w:rPr>
                  <w:fldChar w:fldCharType="end"/>
                </w:r>
              </w:hyperlink>
            </w:p>
            <w:p w14:paraId="0ADB546F" w14:textId="77777777" w:rsidR="008B3912" w:rsidRDefault="001A588A">
              <w:pPr>
                <w:pStyle w:val="TOC2"/>
                <w:tabs>
                  <w:tab w:val="left" w:pos="720"/>
                </w:tabs>
                <w:rPr>
                  <w:rFonts w:eastAsiaTheme="minorEastAsia" w:cstheme="minorBidi"/>
                  <w:kern w:val="0"/>
                  <w:sz w:val="22"/>
                  <w:szCs w:val="22"/>
                  <w:lang w:val="nl-NL" w:eastAsia="nl-NL"/>
                </w:rPr>
              </w:pPr>
              <w:hyperlink w:anchor="_Toc463340057" w:history="1">
                <w:r w:rsidR="008B3912" w:rsidRPr="00652326">
                  <w:rPr>
                    <w:rStyle w:val="Hyperlink"/>
                  </w:rPr>
                  <w:t>6.1</w:t>
                </w:r>
                <w:r w:rsidR="008B3912">
                  <w:rPr>
                    <w:rFonts w:eastAsiaTheme="minorEastAsia" w:cstheme="minorBidi"/>
                    <w:kern w:val="0"/>
                    <w:sz w:val="22"/>
                    <w:szCs w:val="22"/>
                    <w:lang w:val="nl-NL" w:eastAsia="nl-NL"/>
                  </w:rPr>
                  <w:tab/>
                </w:r>
                <w:r w:rsidR="008B3912" w:rsidRPr="00652326">
                  <w:rPr>
                    <w:rStyle w:val="Hyperlink"/>
                  </w:rPr>
                  <w:t>Installing the virtual COM port driver</w:t>
                </w:r>
                <w:r w:rsidR="008B3912">
                  <w:rPr>
                    <w:webHidden/>
                  </w:rPr>
                  <w:tab/>
                </w:r>
                <w:r w:rsidR="00C0382F">
                  <w:rPr>
                    <w:webHidden/>
                  </w:rPr>
                  <w:fldChar w:fldCharType="begin"/>
                </w:r>
                <w:r w:rsidR="008B3912">
                  <w:rPr>
                    <w:webHidden/>
                  </w:rPr>
                  <w:instrText xml:space="preserve"> PAGEREF _Toc463340057 \h </w:instrText>
                </w:r>
                <w:r w:rsidR="00C0382F">
                  <w:rPr>
                    <w:webHidden/>
                  </w:rPr>
                </w:r>
                <w:r w:rsidR="00C0382F">
                  <w:rPr>
                    <w:webHidden/>
                  </w:rPr>
                  <w:fldChar w:fldCharType="separate"/>
                </w:r>
                <w:r w:rsidR="008B3912">
                  <w:rPr>
                    <w:webHidden/>
                  </w:rPr>
                  <w:t>25</w:t>
                </w:r>
                <w:r w:rsidR="00C0382F">
                  <w:rPr>
                    <w:webHidden/>
                  </w:rPr>
                  <w:fldChar w:fldCharType="end"/>
                </w:r>
              </w:hyperlink>
            </w:p>
            <w:p w14:paraId="1B42EEB5" w14:textId="77777777" w:rsidR="008B3912" w:rsidRDefault="001A588A">
              <w:pPr>
                <w:pStyle w:val="TOC2"/>
                <w:tabs>
                  <w:tab w:val="left" w:pos="720"/>
                </w:tabs>
                <w:rPr>
                  <w:rFonts w:eastAsiaTheme="minorEastAsia" w:cstheme="minorBidi"/>
                  <w:kern w:val="0"/>
                  <w:sz w:val="22"/>
                  <w:szCs w:val="22"/>
                  <w:lang w:val="nl-NL" w:eastAsia="nl-NL"/>
                </w:rPr>
              </w:pPr>
              <w:hyperlink w:anchor="_Toc463340058" w:history="1">
                <w:r w:rsidR="008B3912" w:rsidRPr="00652326">
                  <w:rPr>
                    <w:rStyle w:val="Hyperlink"/>
                  </w:rPr>
                  <w:t>6.2</w:t>
                </w:r>
                <w:r w:rsidR="008B3912">
                  <w:rPr>
                    <w:rFonts w:eastAsiaTheme="minorEastAsia" w:cstheme="minorBidi"/>
                    <w:kern w:val="0"/>
                    <w:sz w:val="22"/>
                    <w:szCs w:val="22"/>
                    <w:lang w:val="nl-NL" w:eastAsia="nl-NL"/>
                  </w:rPr>
                  <w:tab/>
                </w:r>
                <w:r w:rsidR="008B3912" w:rsidRPr="00652326">
                  <w:rPr>
                    <w:rStyle w:val="Hyperlink"/>
                  </w:rPr>
                  <w:t>Using HANtune</w:t>
                </w:r>
                <w:r w:rsidR="008B3912">
                  <w:rPr>
                    <w:webHidden/>
                  </w:rPr>
                  <w:tab/>
                </w:r>
                <w:r w:rsidR="00C0382F">
                  <w:rPr>
                    <w:webHidden/>
                  </w:rPr>
                  <w:fldChar w:fldCharType="begin"/>
                </w:r>
                <w:r w:rsidR="008B3912">
                  <w:rPr>
                    <w:webHidden/>
                  </w:rPr>
                  <w:instrText xml:space="preserve"> PAGEREF _Toc463340058 \h </w:instrText>
                </w:r>
                <w:r w:rsidR="00C0382F">
                  <w:rPr>
                    <w:webHidden/>
                  </w:rPr>
                </w:r>
                <w:r w:rsidR="00C0382F">
                  <w:rPr>
                    <w:webHidden/>
                  </w:rPr>
                  <w:fldChar w:fldCharType="separate"/>
                </w:r>
                <w:r w:rsidR="008B3912">
                  <w:rPr>
                    <w:webHidden/>
                  </w:rPr>
                  <w:t>25</w:t>
                </w:r>
                <w:r w:rsidR="00C0382F">
                  <w:rPr>
                    <w:webHidden/>
                  </w:rPr>
                  <w:fldChar w:fldCharType="end"/>
                </w:r>
              </w:hyperlink>
            </w:p>
            <w:p w14:paraId="71CC5B0F" w14:textId="77777777" w:rsidR="008B3912" w:rsidRDefault="001A588A">
              <w:pPr>
                <w:pStyle w:val="TOC1"/>
                <w:tabs>
                  <w:tab w:val="left" w:pos="1431"/>
                </w:tabs>
                <w:rPr>
                  <w:rFonts w:eastAsiaTheme="minorEastAsia" w:cstheme="minorBidi"/>
                  <w:b w:val="0"/>
                  <w:caps w:val="0"/>
                  <w:color w:val="auto"/>
                  <w:kern w:val="0"/>
                  <w:sz w:val="22"/>
                  <w:szCs w:val="22"/>
                  <w:lang w:val="nl-NL" w:eastAsia="nl-NL"/>
                </w:rPr>
              </w:pPr>
              <w:hyperlink w:anchor="_Toc463340059" w:history="1">
                <w:r w:rsidR="008B3912" w:rsidRPr="00652326">
                  <w:rPr>
                    <w:rStyle w:val="Hyperlink"/>
                  </w:rPr>
                  <w:t>Appendix 1.</w:t>
                </w:r>
                <w:r w:rsidR="008B3912">
                  <w:rPr>
                    <w:rFonts w:eastAsiaTheme="minorEastAsia" w:cstheme="minorBidi"/>
                    <w:b w:val="0"/>
                    <w:caps w:val="0"/>
                    <w:color w:val="auto"/>
                    <w:kern w:val="0"/>
                    <w:sz w:val="22"/>
                    <w:szCs w:val="22"/>
                    <w:lang w:val="nl-NL" w:eastAsia="nl-NL"/>
                  </w:rPr>
                  <w:tab/>
                </w:r>
                <w:r w:rsidR="008B3912" w:rsidRPr="00652326">
                  <w:rPr>
                    <w:rStyle w:val="Hyperlink"/>
                  </w:rPr>
                  <w:t>ST-link installation</w:t>
                </w:r>
                <w:r w:rsidR="008B3912">
                  <w:rPr>
                    <w:webHidden/>
                  </w:rPr>
                  <w:tab/>
                </w:r>
                <w:r w:rsidR="00C0382F">
                  <w:rPr>
                    <w:webHidden/>
                  </w:rPr>
                  <w:fldChar w:fldCharType="begin"/>
                </w:r>
                <w:r w:rsidR="008B3912">
                  <w:rPr>
                    <w:webHidden/>
                  </w:rPr>
                  <w:instrText xml:space="preserve"> PAGEREF _Toc463340059 \h </w:instrText>
                </w:r>
                <w:r w:rsidR="00C0382F">
                  <w:rPr>
                    <w:webHidden/>
                  </w:rPr>
                </w:r>
                <w:r w:rsidR="00C0382F">
                  <w:rPr>
                    <w:webHidden/>
                  </w:rPr>
                  <w:fldChar w:fldCharType="separate"/>
                </w:r>
                <w:r w:rsidR="008B3912">
                  <w:rPr>
                    <w:webHidden/>
                  </w:rPr>
                  <w:t>28</w:t>
                </w:r>
                <w:r w:rsidR="00C0382F">
                  <w:rPr>
                    <w:webHidden/>
                  </w:rPr>
                  <w:fldChar w:fldCharType="end"/>
                </w:r>
              </w:hyperlink>
            </w:p>
            <w:p w14:paraId="47CE4F53" w14:textId="77777777" w:rsidR="008B3912" w:rsidRDefault="001A588A">
              <w:pPr>
                <w:pStyle w:val="TOC1"/>
                <w:tabs>
                  <w:tab w:val="left" w:pos="1431"/>
                </w:tabs>
                <w:rPr>
                  <w:rFonts w:eastAsiaTheme="minorEastAsia" w:cstheme="minorBidi"/>
                  <w:b w:val="0"/>
                  <w:caps w:val="0"/>
                  <w:color w:val="auto"/>
                  <w:kern w:val="0"/>
                  <w:sz w:val="22"/>
                  <w:szCs w:val="22"/>
                  <w:lang w:val="nl-NL" w:eastAsia="nl-NL"/>
                </w:rPr>
              </w:pPr>
              <w:hyperlink w:anchor="_Toc463340060" w:history="1">
                <w:r w:rsidR="008B3912" w:rsidRPr="00652326">
                  <w:rPr>
                    <w:rStyle w:val="Hyperlink"/>
                  </w:rPr>
                  <w:t>Appendix 2.</w:t>
                </w:r>
                <w:r w:rsidR="008B3912">
                  <w:rPr>
                    <w:rFonts w:eastAsiaTheme="minorEastAsia" w:cstheme="minorBidi"/>
                    <w:b w:val="0"/>
                    <w:caps w:val="0"/>
                    <w:color w:val="auto"/>
                    <w:kern w:val="0"/>
                    <w:sz w:val="22"/>
                    <w:szCs w:val="22"/>
                    <w:lang w:val="nl-NL" w:eastAsia="nl-NL"/>
                  </w:rPr>
                  <w:tab/>
                </w:r>
                <w:r w:rsidR="008B3912" w:rsidRPr="00652326">
                  <w:rPr>
                    <w:rStyle w:val="Hyperlink"/>
                  </w:rPr>
                  <w:t>Segger J-link installation</w:t>
                </w:r>
                <w:r w:rsidR="008B3912">
                  <w:rPr>
                    <w:webHidden/>
                  </w:rPr>
                  <w:tab/>
                </w:r>
                <w:r w:rsidR="00C0382F">
                  <w:rPr>
                    <w:webHidden/>
                  </w:rPr>
                  <w:fldChar w:fldCharType="begin"/>
                </w:r>
                <w:r w:rsidR="008B3912">
                  <w:rPr>
                    <w:webHidden/>
                  </w:rPr>
                  <w:instrText xml:space="preserve"> PAGEREF _Toc463340060 \h </w:instrText>
                </w:r>
                <w:r w:rsidR="00C0382F">
                  <w:rPr>
                    <w:webHidden/>
                  </w:rPr>
                </w:r>
                <w:r w:rsidR="00C0382F">
                  <w:rPr>
                    <w:webHidden/>
                  </w:rPr>
                  <w:fldChar w:fldCharType="separate"/>
                </w:r>
                <w:r w:rsidR="008B3912">
                  <w:rPr>
                    <w:webHidden/>
                  </w:rPr>
                  <w:t>30</w:t>
                </w:r>
                <w:r w:rsidR="00C0382F">
                  <w:rPr>
                    <w:webHidden/>
                  </w:rPr>
                  <w:fldChar w:fldCharType="end"/>
                </w:r>
              </w:hyperlink>
            </w:p>
            <w:p w14:paraId="50C60D2D" w14:textId="77777777" w:rsidR="008B3912" w:rsidRDefault="001A588A">
              <w:pPr>
                <w:pStyle w:val="TOC3"/>
                <w:rPr>
                  <w:rFonts w:eastAsiaTheme="minorEastAsia" w:cstheme="minorBidi"/>
                  <w:kern w:val="0"/>
                  <w:sz w:val="22"/>
                  <w:szCs w:val="22"/>
                  <w:lang w:val="nl-NL" w:eastAsia="nl-NL"/>
                </w:rPr>
              </w:pPr>
              <w:hyperlink w:anchor="_Toc463340061" w:history="1">
                <w:r w:rsidR="008B3912" w:rsidRPr="00652326">
                  <w:rPr>
                    <w:rStyle w:val="Hyperlink"/>
                  </w:rPr>
                  <w:t>Installation</w:t>
                </w:r>
                <w:r w:rsidR="008B3912">
                  <w:rPr>
                    <w:webHidden/>
                  </w:rPr>
                  <w:tab/>
                </w:r>
                <w:r w:rsidR="00C0382F">
                  <w:rPr>
                    <w:webHidden/>
                  </w:rPr>
                  <w:fldChar w:fldCharType="begin"/>
                </w:r>
                <w:r w:rsidR="008B3912">
                  <w:rPr>
                    <w:webHidden/>
                  </w:rPr>
                  <w:instrText xml:space="preserve"> PAGEREF _Toc463340061 \h </w:instrText>
                </w:r>
                <w:r w:rsidR="00C0382F">
                  <w:rPr>
                    <w:webHidden/>
                  </w:rPr>
                </w:r>
                <w:r w:rsidR="00C0382F">
                  <w:rPr>
                    <w:webHidden/>
                  </w:rPr>
                  <w:fldChar w:fldCharType="separate"/>
                </w:r>
                <w:r w:rsidR="008B3912">
                  <w:rPr>
                    <w:webHidden/>
                  </w:rPr>
                  <w:t>30</w:t>
                </w:r>
                <w:r w:rsidR="00C0382F">
                  <w:rPr>
                    <w:webHidden/>
                  </w:rPr>
                  <w:fldChar w:fldCharType="end"/>
                </w:r>
              </w:hyperlink>
            </w:p>
            <w:p w14:paraId="58F45202" w14:textId="77777777" w:rsidR="008B3912" w:rsidRDefault="001A588A">
              <w:pPr>
                <w:pStyle w:val="TOC1"/>
                <w:tabs>
                  <w:tab w:val="left" w:pos="1431"/>
                </w:tabs>
                <w:rPr>
                  <w:rFonts w:eastAsiaTheme="minorEastAsia" w:cstheme="minorBidi"/>
                  <w:b w:val="0"/>
                  <w:caps w:val="0"/>
                  <w:color w:val="auto"/>
                  <w:kern w:val="0"/>
                  <w:sz w:val="22"/>
                  <w:szCs w:val="22"/>
                  <w:lang w:val="nl-NL" w:eastAsia="nl-NL"/>
                </w:rPr>
              </w:pPr>
              <w:hyperlink w:anchor="_Toc463340062" w:history="1">
                <w:r w:rsidR="008B3912" w:rsidRPr="00652326">
                  <w:rPr>
                    <w:rStyle w:val="Hyperlink"/>
                  </w:rPr>
                  <w:t>Appendix 3.</w:t>
                </w:r>
                <w:r w:rsidR="008B3912">
                  <w:rPr>
                    <w:rFonts w:eastAsiaTheme="minorEastAsia" w:cstheme="minorBidi"/>
                    <w:b w:val="0"/>
                    <w:caps w:val="0"/>
                    <w:color w:val="auto"/>
                    <w:kern w:val="0"/>
                    <w:sz w:val="22"/>
                    <w:szCs w:val="22"/>
                    <w:lang w:val="nl-NL" w:eastAsia="nl-NL"/>
                  </w:rPr>
                  <w:tab/>
                </w:r>
                <w:r w:rsidR="008B3912" w:rsidRPr="00652326">
                  <w:rPr>
                    <w:rStyle w:val="Hyperlink"/>
                  </w:rPr>
                  <w:t>Flashing the bootloader with the J-Link</w:t>
                </w:r>
                <w:r w:rsidR="008B3912">
                  <w:rPr>
                    <w:webHidden/>
                  </w:rPr>
                  <w:tab/>
                </w:r>
                <w:r w:rsidR="00C0382F">
                  <w:rPr>
                    <w:webHidden/>
                  </w:rPr>
                  <w:fldChar w:fldCharType="begin"/>
                </w:r>
                <w:r w:rsidR="008B3912">
                  <w:rPr>
                    <w:webHidden/>
                  </w:rPr>
                  <w:instrText xml:space="preserve"> PAGEREF _Toc463340062 \h </w:instrText>
                </w:r>
                <w:r w:rsidR="00C0382F">
                  <w:rPr>
                    <w:webHidden/>
                  </w:rPr>
                </w:r>
                <w:r w:rsidR="00C0382F">
                  <w:rPr>
                    <w:webHidden/>
                  </w:rPr>
                  <w:fldChar w:fldCharType="separate"/>
                </w:r>
                <w:r w:rsidR="008B3912">
                  <w:rPr>
                    <w:webHidden/>
                  </w:rPr>
                  <w:t>32</w:t>
                </w:r>
                <w:r w:rsidR="00C0382F">
                  <w:rPr>
                    <w:webHidden/>
                  </w:rPr>
                  <w:fldChar w:fldCharType="end"/>
                </w:r>
              </w:hyperlink>
            </w:p>
            <w:p w14:paraId="2FFB0EB0" w14:textId="77777777" w:rsidR="008B3912" w:rsidRDefault="001A588A">
              <w:pPr>
                <w:pStyle w:val="TOC1"/>
                <w:tabs>
                  <w:tab w:val="left" w:pos="1431"/>
                </w:tabs>
                <w:rPr>
                  <w:rFonts w:eastAsiaTheme="minorEastAsia" w:cstheme="minorBidi"/>
                  <w:b w:val="0"/>
                  <w:caps w:val="0"/>
                  <w:color w:val="auto"/>
                  <w:kern w:val="0"/>
                  <w:sz w:val="22"/>
                  <w:szCs w:val="22"/>
                  <w:lang w:val="nl-NL" w:eastAsia="nl-NL"/>
                </w:rPr>
              </w:pPr>
              <w:hyperlink w:anchor="_Toc463340063" w:history="1">
                <w:r w:rsidR="008B3912" w:rsidRPr="00652326">
                  <w:rPr>
                    <w:rStyle w:val="Hyperlink"/>
                  </w:rPr>
                  <w:t>Appendix 4.</w:t>
                </w:r>
                <w:r w:rsidR="008B3912">
                  <w:rPr>
                    <w:rFonts w:eastAsiaTheme="minorEastAsia" w:cstheme="minorBidi"/>
                    <w:b w:val="0"/>
                    <w:caps w:val="0"/>
                    <w:color w:val="auto"/>
                    <w:kern w:val="0"/>
                    <w:sz w:val="22"/>
                    <w:szCs w:val="22"/>
                    <w:lang w:val="nl-NL" w:eastAsia="nl-NL"/>
                  </w:rPr>
                  <w:tab/>
                </w:r>
                <w:r w:rsidR="008B3912" w:rsidRPr="00652326">
                  <w:rPr>
                    <w:rStyle w:val="Hyperlink"/>
                  </w:rPr>
                  <w:t>PEAK CAN installation</w:t>
                </w:r>
                <w:r w:rsidR="008B3912">
                  <w:rPr>
                    <w:webHidden/>
                  </w:rPr>
                  <w:tab/>
                </w:r>
                <w:r w:rsidR="00C0382F">
                  <w:rPr>
                    <w:webHidden/>
                  </w:rPr>
                  <w:fldChar w:fldCharType="begin"/>
                </w:r>
                <w:r w:rsidR="008B3912">
                  <w:rPr>
                    <w:webHidden/>
                  </w:rPr>
                  <w:instrText xml:space="preserve"> PAGEREF _Toc463340063 \h </w:instrText>
                </w:r>
                <w:r w:rsidR="00C0382F">
                  <w:rPr>
                    <w:webHidden/>
                  </w:rPr>
                </w:r>
                <w:r w:rsidR="00C0382F">
                  <w:rPr>
                    <w:webHidden/>
                  </w:rPr>
                  <w:fldChar w:fldCharType="separate"/>
                </w:r>
                <w:r w:rsidR="008B3912">
                  <w:rPr>
                    <w:webHidden/>
                  </w:rPr>
                  <w:t>35</w:t>
                </w:r>
                <w:r w:rsidR="00C0382F">
                  <w:rPr>
                    <w:webHidden/>
                  </w:rPr>
                  <w:fldChar w:fldCharType="end"/>
                </w:r>
              </w:hyperlink>
            </w:p>
            <w:p w14:paraId="4D6F485C" w14:textId="77777777" w:rsidR="008B3912" w:rsidRDefault="001A588A">
              <w:pPr>
                <w:pStyle w:val="TOC1"/>
                <w:tabs>
                  <w:tab w:val="left" w:pos="1431"/>
                </w:tabs>
                <w:rPr>
                  <w:rFonts w:eastAsiaTheme="minorEastAsia" w:cstheme="minorBidi"/>
                  <w:b w:val="0"/>
                  <w:caps w:val="0"/>
                  <w:color w:val="auto"/>
                  <w:kern w:val="0"/>
                  <w:sz w:val="22"/>
                  <w:szCs w:val="22"/>
                  <w:lang w:val="nl-NL" w:eastAsia="nl-NL"/>
                </w:rPr>
              </w:pPr>
              <w:hyperlink w:anchor="_Toc463340064" w:history="1">
                <w:r w:rsidR="008B3912" w:rsidRPr="00652326">
                  <w:rPr>
                    <w:rStyle w:val="Hyperlink"/>
                  </w:rPr>
                  <w:t>Appendix 5.</w:t>
                </w:r>
                <w:r w:rsidR="008B3912">
                  <w:rPr>
                    <w:rFonts w:eastAsiaTheme="minorEastAsia" w:cstheme="minorBidi"/>
                    <w:b w:val="0"/>
                    <w:caps w:val="0"/>
                    <w:color w:val="auto"/>
                    <w:kern w:val="0"/>
                    <w:sz w:val="22"/>
                    <w:szCs w:val="22"/>
                    <w:lang w:val="nl-NL" w:eastAsia="nl-NL"/>
                  </w:rPr>
                  <w:tab/>
                </w:r>
                <w:r w:rsidR="008B3912" w:rsidRPr="00652326">
                  <w:rPr>
                    <w:rStyle w:val="Hyperlink"/>
                  </w:rPr>
                  <w:t>Rebuilding the bootloader</w:t>
                </w:r>
                <w:r w:rsidR="008B3912">
                  <w:rPr>
                    <w:webHidden/>
                  </w:rPr>
                  <w:tab/>
                </w:r>
                <w:r w:rsidR="00C0382F">
                  <w:rPr>
                    <w:webHidden/>
                  </w:rPr>
                  <w:fldChar w:fldCharType="begin"/>
                </w:r>
                <w:r w:rsidR="008B3912">
                  <w:rPr>
                    <w:webHidden/>
                  </w:rPr>
                  <w:instrText xml:space="preserve"> PAGEREF _Toc463340064 \h </w:instrText>
                </w:r>
                <w:r w:rsidR="00C0382F">
                  <w:rPr>
                    <w:webHidden/>
                  </w:rPr>
                </w:r>
                <w:r w:rsidR="00C0382F">
                  <w:rPr>
                    <w:webHidden/>
                  </w:rPr>
                  <w:fldChar w:fldCharType="separate"/>
                </w:r>
                <w:r w:rsidR="008B3912">
                  <w:rPr>
                    <w:webHidden/>
                  </w:rPr>
                  <w:t>35</w:t>
                </w:r>
                <w:r w:rsidR="00C0382F">
                  <w:rPr>
                    <w:webHidden/>
                  </w:rPr>
                  <w:fldChar w:fldCharType="end"/>
                </w:r>
              </w:hyperlink>
            </w:p>
            <w:p w14:paraId="4137C3C5" w14:textId="77777777" w:rsidR="00FF3D0B" w:rsidRDefault="00C0382F">
              <w:r>
                <w:fldChar w:fldCharType="end"/>
              </w:r>
              <w:commentRangeEnd w:id="0"/>
              <w:r w:rsidR="00367342">
                <w:rPr>
                  <w:rStyle w:val="CommentReference"/>
                </w:rPr>
                <w:commentReference w:id="0"/>
              </w:r>
            </w:p>
          </w:sdtContent>
        </w:sdt>
        <w:p w14:paraId="135E27F3" w14:textId="77777777" w:rsidR="003B076F" w:rsidRDefault="00AA5D7C">
          <w:pPr>
            <w:spacing w:after="200" w:line="276" w:lineRule="auto"/>
          </w:pPr>
          <w:r>
            <w:br w:type="page"/>
          </w:r>
        </w:p>
      </w:sdtContent>
    </w:sdt>
    <w:p w14:paraId="1E2F3E6A" w14:textId="77777777" w:rsidR="003B076F" w:rsidRDefault="003B076F" w:rsidP="005458FE">
      <w:pPr>
        <w:pStyle w:val="Heading1"/>
        <w:numPr>
          <w:ilvl w:val="0"/>
          <w:numId w:val="0"/>
        </w:numPr>
        <w:ind w:left="357"/>
      </w:pPr>
      <w:bookmarkStart w:id="1" w:name="_Toc314833225"/>
      <w:bookmarkStart w:id="2" w:name="_Toc463340030"/>
      <w:r w:rsidRPr="00B87F67">
        <w:lastRenderedPageBreak/>
        <w:t>V</w:t>
      </w:r>
      <w:r>
        <w:t>ersioning</w:t>
      </w:r>
      <w:bookmarkEnd w:id="1"/>
      <w:bookmarkEnd w:id="2"/>
    </w:p>
    <w:tbl>
      <w:tblPr>
        <w:tblW w:w="9361"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560"/>
        <w:gridCol w:w="1627"/>
        <w:gridCol w:w="4160"/>
        <w:gridCol w:w="1163"/>
      </w:tblGrid>
      <w:tr w:rsidR="003B076F" w:rsidRPr="00B87F67" w14:paraId="48A35DC7" w14:textId="77777777" w:rsidTr="00EC49F5">
        <w:trPr>
          <w:trHeight w:val="259"/>
        </w:trPr>
        <w:tc>
          <w:tcPr>
            <w:tcW w:w="851" w:type="dxa"/>
          </w:tcPr>
          <w:p w14:paraId="157A37A3" w14:textId="77777777" w:rsidR="003B076F" w:rsidRPr="00B87F67" w:rsidRDefault="003B076F" w:rsidP="00C07D63">
            <w:pPr>
              <w:rPr>
                <w:b/>
                <w:bCs/>
              </w:rPr>
            </w:pPr>
            <w:r>
              <w:rPr>
                <w:b/>
                <w:bCs/>
              </w:rPr>
              <w:t>Nr</w:t>
            </w:r>
          </w:p>
        </w:tc>
        <w:tc>
          <w:tcPr>
            <w:tcW w:w="1560" w:type="dxa"/>
          </w:tcPr>
          <w:p w14:paraId="0CB51480" w14:textId="77777777" w:rsidR="003B076F" w:rsidRPr="00B87F67" w:rsidRDefault="003B076F" w:rsidP="00C07D63">
            <w:pPr>
              <w:rPr>
                <w:b/>
                <w:bCs/>
              </w:rPr>
            </w:pPr>
            <w:r>
              <w:rPr>
                <w:b/>
                <w:bCs/>
              </w:rPr>
              <w:t>Date</w:t>
            </w:r>
          </w:p>
        </w:tc>
        <w:tc>
          <w:tcPr>
            <w:tcW w:w="1627" w:type="dxa"/>
          </w:tcPr>
          <w:p w14:paraId="19E03364" w14:textId="77777777" w:rsidR="003B076F" w:rsidRPr="00B87F67" w:rsidRDefault="003B076F" w:rsidP="00C07D63">
            <w:pPr>
              <w:rPr>
                <w:b/>
                <w:bCs/>
              </w:rPr>
            </w:pPr>
            <w:r>
              <w:rPr>
                <w:b/>
                <w:bCs/>
              </w:rPr>
              <w:t>Perso</w:t>
            </w:r>
            <w:r w:rsidRPr="00B87F67">
              <w:rPr>
                <w:b/>
                <w:bCs/>
              </w:rPr>
              <w:t>n</w:t>
            </w:r>
          </w:p>
        </w:tc>
        <w:tc>
          <w:tcPr>
            <w:tcW w:w="4160" w:type="dxa"/>
          </w:tcPr>
          <w:p w14:paraId="49204258" w14:textId="77777777" w:rsidR="003B076F" w:rsidRPr="00B87F67" w:rsidRDefault="003B076F" w:rsidP="00C07D63">
            <w:pPr>
              <w:rPr>
                <w:b/>
                <w:bCs/>
              </w:rPr>
            </w:pPr>
            <w:r>
              <w:rPr>
                <w:b/>
                <w:bCs/>
              </w:rPr>
              <w:t>Changes</w:t>
            </w:r>
          </w:p>
        </w:tc>
        <w:tc>
          <w:tcPr>
            <w:tcW w:w="1163" w:type="dxa"/>
          </w:tcPr>
          <w:p w14:paraId="759DFA97" w14:textId="77777777" w:rsidR="003B076F" w:rsidRPr="00B87F67" w:rsidRDefault="003B076F" w:rsidP="00C07D63">
            <w:pPr>
              <w:rPr>
                <w:b/>
                <w:bCs/>
              </w:rPr>
            </w:pPr>
            <w:r w:rsidRPr="00B87F67">
              <w:rPr>
                <w:b/>
                <w:bCs/>
              </w:rPr>
              <w:t>Status</w:t>
            </w:r>
          </w:p>
        </w:tc>
      </w:tr>
      <w:tr w:rsidR="003B076F" w:rsidRPr="00EC49F5" w14:paraId="09718BC1" w14:textId="77777777" w:rsidTr="00EC49F5">
        <w:trPr>
          <w:trHeight w:val="252"/>
        </w:trPr>
        <w:tc>
          <w:tcPr>
            <w:tcW w:w="851" w:type="dxa"/>
          </w:tcPr>
          <w:p w14:paraId="3E517CED" w14:textId="77777777" w:rsidR="003B076F" w:rsidRPr="00B87F67" w:rsidRDefault="003B076F" w:rsidP="00C07D63">
            <w:r w:rsidRPr="00B87F67">
              <w:t>0.</w:t>
            </w:r>
            <w:r w:rsidR="00CB70FF">
              <w:t>1</w:t>
            </w:r>
          </w:p>
        </w:tc>
        <w:tc>
          <w:tcPr>
            <w:tcW w:w="1560" w:type="dxa"/>
          </w:tcPr>
          <w:p w14:paraId="57325D93" w14:textId="77777777" w:rsidR="003B076F" w:rsidRPr="00B87F67" w:rsidRDefault="00431258" w:rsidP="00431258">
            <w:r>
              <w:t>18</w:t>
            </w:r>
            <w:r w:rsidR="003B076F" w:rsidRPr="00B87F67">
              <w:t>-</w:t>
            </w:r>
            <w:r>
              <w:t>03</w:t>
            </w:r>
            <w:r w:rsidR="00EC49F5">
              <w:t>-201</w:t>
            </w:r>
            <w:r>
              <w:t>4</w:t>
            </w:r>
          </w:p>
        </w:tc>
        <w:tc>
          <w:tcPr>
            <w:tcW w:w="1627" w:type="dxa"/>
          </w:tcPr>
          <w:p w14:paraId="423CA333" w14:textId="77777777" w:rsidR="003B076F" w:rsidRPr="00EC49F5" w:rsidRDefault="00EC49F5" w:rsidP="00C07D63">
            <w:pPr>
              <w:rPr>
                <w:lang w:val="nl-NL"/>
              </w:rPr>
            </w:pPr>
            <w:r w:rsidRPr="00EC49F5">
              <w:rPr>
                <w:lang w:val="nl-NL"/>
              </w:rPr>
              <w:t xml:space="preserve">F. </w:t>
            </w:r>
            <w:r>
              <w:rPr>
                <w:lang w:val="nl-NL"/>
              </w:rPr>
              <w:t>Voorburg</w:t>
            </w:r>
          </w:p>
        </w:tc>
        <w:tc>
          <w:tcPr>
            <w:tcW w:w="4160" w:type="dxa"/>
          </w:tcPr>
          <w:p w14:paraId="2B4DAA5A" w14:textId="77777777" w:rsidR="003B076F" w:rsidRPr="00EC49F5" w:rsidRDefault="003B076F" w:rsidP="00C07D63">
            <w:pPr>
              <w:rPr>
                <w:sz w:val="20"/>
                <w:lang w:val="nl-NL"/>
              </w:rPr>
            </w:pPr>
            <w:r w:rsidRPr="00EC49F5">
              <w:rPr>
                <w:sz w:val="20"/>
                <w:lang w:val="nl-NL"/>
              </w:rPr>
              <w:t>First version</w:t>
            </w:r>
          </w:p>
        </w:tc>
        <w:tc>
          <w:tcPr>
            <w:tcW w:w="1163" w:type="dxa"/>
          </w:tcPr>
          <w:p w14:paraId="5D8D1BD4" w14:textId="77777777" w:rsidR="003B076F" w:rsidRPr="00EC49F5" w:rsidRDefault="003B076F" w:rsidP="00C07D63">
            <w:pPr>
              <w:rPr>
                <w:lang w:val="nl-NL"/>
              </w:rPr>
            </w:pPr>
            <w:r w:rsidRPr="00EC49F5">
              <w:rPr>
                <w:lang w:val="nl-NL"/>
              </w:rPr>
              <w:t>Concept</w:t>
            </w:r>
          </w:p>
        </w:tc>
      </w:tr>
      <w:tr w:rsidR="003002BC" w:rsidRPr="00EC49F5" w14:paraId="2D473056" w14:textId="77777777" w:rsidTr="003002BC">
        <w:trPr>
          <w:trHeight w:val="252"/>
        </w:trPr>
        <w:tc>
          <w:tcPr>
            <w:tcW w:w="851" w:type="dxa"/>
            <w:tcBorders>
              <w:top w:val="single" w:sz="4" w:space="0" w:color="auto"/>
              <w:left w:val="single" w:sz="4" w:space="0" w:color="auto"/>
              <w:bottom w:val="single" w:sz="4" w:space="0" w:color="auto"/>
              <w:right w:val="single" w:sz="4" w:space="0" w:color="auto"/>
            </w:tcBorders>
          </w:tcPr>
          <w:p w14:paraId="640B28A1" w14:textId="77777777" w:rsidR="003002BC" w:rsidRPr="00B87F67" w:rsidRDefault="003002BC" w:rsidP="003002BC">
            <w:r w:rsidRPr="00B87F67">
              <w:t>0.</w:t>
            </w:r>
            <w:r>
              <w:t>2</w:t>
            </w:r>
          </w:p>
        </w:tc>
        <w:tc>
          <w:tcPr>
            <w:tcW w:w="1560" w:type="dxa"/>
            <w:tcBorders>
              <w:top w:val="single" w:sz="4" w:space="0" w:color="auto"/>
              <w:left w:val="single" w:sz="4" w:space="0" w:color="auto"/>
              <w:bottom w:val="single" w:sz="4" w:space="0" w:color="auto"/>
              <w:right w:val="single" w:sz="4" w:space="0" w:color="auto"/>
            </w:tcBorders>
          </w:tcPr>
          <w:p w14:paraId="1B228733" w14:textId="77777777" w:rsidR="003002BC" w:rsidRPr="00B87F67" w:rsidRDefault="003002BC" w:rsidP="003002BC">
            <w:r>
              <w:t>02</w:t>
            </w:r>
            <w:r w:rsidRPr="00B87F67">
              <w:t>-</w:t>
            </w:r>
            <w:r>
              <w:t>12-2014</w:t>
            </w:r>
          </w:p>
        </w:tc>
        <w:tc>
          <w:tcPr>
            <w:tcW w:w="1627" w:type="dxa"/>
            <w:tcBorders>
              <w:top w:val="single" w:sz="4" w:space="0" w:color="auto"/>
              <w:left w:val="single" w:sz="4" w:space="0" w:color="auto"/>
              <w:bottom w:val="single" w:sz="4" w:space="0" w:color="auto"/>
              <w:right w:val="single" w:sz="4" w:space="0" w:color="auto"/>
            </w:tcBorders>
          </w:tcPr>
          <w:p w14:paraId="16A979C9" w14:textId="77777777" w:rsidR="003002BC" w:rsidRPr="00EC49F5" w:rsidRDefault="003002BC" w:rsidP="00A14B51">
            <w:pPr>
              <w:rPr>
                <w:lang w:val="nl-NL"/>
              </w:rPr>
            </w:pPr>
            <w:r w:rsidRPr="00EC49F5">
              <w:rPr>
                <w:lang w:val="nl-NL"/>
              </w:rPr>
              <w:t xml:space="preserve">F. </w:t>
            </w:r>
            <w:r>
              <w:rPr>
                <w:lang w:val="nl-NL"/>
              </w:rPr>
              <w:t>Voorburg</w:t>
            </w:r>
          </w:p>
        </w:tc>
        <w:tc>
          <w:tcPr>
            <w:tcW w:w="4160" w:type="dxa"/>
            <w:tcBorders>
              <w:top w:val="single" w:sz="4" w:space="0" w:color="auto"/>
              <w:left w:val="single" w:sz="4" w:space="0" w:color="auto"/>
              <w:bottom w:val="single" w:sz="4" w:space="0" w:color="auto"/>
              <w:right w:val="single" w:sz="4" w:space="0" w:color="auto"/>
            </w:tcBorders>
          </w:tcPr>
          <w:p w14:paraId="7EB1C7B7" w14:textId="77777777" w:rsidR="003002BC" w:rsidRPr="00EC49F5" w:rsidRDefault="003002BC" w:rsidP="00A14B51">
            <w:pPr>
              <w:rPr>
                <w:sz w:val="20"/>
                <w:lang w:val="nl-NL"/>
              </w:rPr>
            </w:pPr>
            <w:r>
              <w:rPr>
                <w:sz w:val="20"/>
                <w:lang w:val="nl-NL"/>
              </w:rPr>
              <w:t>Updated for USB bootloader</w:t>
            </w:r>
          </w:p>
        </w:tc>
        <w:tc>
          <w:tcPr>
            <w:tcW w:w="1163" w:type="dxa"/>
            <w:tcBorders>
              <w:top w:val="single" w:sz="4" w:space="0" w:color="auto"/>
              <w:left w:val="single" w:sz="4" w:space="0" w:color="auto"/>
              <w:bottom w:val="single" w:sz="4" w:space="0" w:color="auto"/>
              <w:right w:val="single" w:sz="4" w:space="0" w:color="auto"/>
            </w:tcBorders>
          </w:tcPr>
          <w:p w14:paraId="0547C46D" w14:textId="77777777" w:rsidR="003002BC" w:rsidRPr="00EC49F5" w:rsidRDefault="003002BC" w:rsidP="00A14B51">
            <w:pPr>
              <w:rPr>
                <w:lang w:val="nl-NL"/>
              </w:rPr>
            </w:pPr>
            <w:r w:rsidRPr="00EC49F5">
              <w:rPr>
                <w:lang w:val="nl-NL"/>
              </w:rPr>
              <w:t>Concept</w:t>
            </w:r>
          </w:p>
        </w:tc>
      </w:tr>
      <w:tr w:rsidR="007E4FD0" w:rsidRPr="00EC49F5" w14:paraId="1C7ED4D9" w14:textId="77777777" w:rsidTr="003002BC">
        <w:trPr>
          <w:trHeight w:val="252"/>
        </w:trPr>
        <w:tc>
          <w:tcPr>
            <w:tcW w:w="851" w:type="dxa"/>
            <w:tcBorders>
              <w:top w:val="single" w:sz="4" w:space="0" w:color="auto"/>
              <w:left w:val="single" w:sz="4" w:space="0" w:color="auto"/>
              <w:bottom w:val="single" w:sz="4" w:space="0" w:color="auto"/>
              <w:right w:val="single" w:sz="4" w:space="0" w:color="auto"/>
            </w:tcBorders>
          </w:tcPr>
          <w:p w14:paraId="1F162990" w14:textId="77777777" w:rsidR="007E4FD0" w:rsidRPr="00B87F67" w:rsidRDefault="007E4FD0" w:rsidP="003002BC">
            <w:r>
              <w:t>0.3</w:t>
            </w:r>
          </w:p>
        </w:tc>
        <w:tc>
          <w:tcPr>
            <w:tcW w:w="1560" w:type="dxa"/>
            <w:tcBorders>
              <w:top w:val="single" w:sz="4" w:space="0" w:color="auto"/>
              <w:left w:val="single" w:sz="4" w:space="0" w:color="auto"/>
              <w:bottom w:val="single" w:sz="4" w:space="0" w:color="auto"/>
              <w:right w:val="single" w:sz="4" w:space="0" w:color="auto"/>
            </w:tcBorders>
          </w:tcPr>
          <w:p w14:paraId="30453661" w14:textId="77777777" w:rsidR="007E4FD0" w:rsidRDefault="007E4FD0" w:rsidP="00CB70FF">
            <w:r>
              <w:t>1</w:t>
            </w:r>
            <w:r w:rsidR="00CB70FF">
              <w:t>8</w:t>
            </w:r>
            <w:r>
              <w:t>-09-2015</w:t>
            </w:r>
          </w:p>
        </w:tc>
        <w:tc>
          <w:tcPr>
            <w:tcW w:w="1627" w:type="dxa"/>
            <w:tcBorders>
              <w:top w:val="single" w:sz="4" w:space="0" w:color="auto"/>
              <w:left w:val="single" w:sz="4" w:space="0" w:color="auto"/>
              <w:bottom w:val="single" w:sz="4" w:space="0" w:color="auto"/>
              <w:right w:val="single" w:sz="4" w:space="0" w:color="auto"/>
            </w:tcBorders>
          </w:tcPr>
          <w:p w14:paraId="6A440280" w14:textId="77777777" w:rsidR="007E4FD0" w:rsidRPr="007E4FD0" w:rsidRDefault="007E4FD0" w:rsidP="00A14B51">
            <w:r w:rsidRPr="007E4FD0">
              <w:t xml:space="preserve">J. </w:t>
            </w:r>
            <w:r>
              <w:t>van Kolfschoten</w:t>
            </w:r>
          </w:p>
        </w:tc>
        <w:tc>
          <w:tcPr>
            <w:tcW w:w="4160" w:type="dxa"/>
            <w:tcBorders>
              <w:top w:val="single" w:sz="4" w:space="0" w:color="auto"/>
              <w:left w:val="single" w:sz="4" w:space="0" w:color="auto"/>
              <w:bottom w:val="single" w:sz="4" w:space="0" w:color="auto"/>
              <w:right w:val="single" w:sz="4" w:space="0" w:color="auto"/>
            </w:tcBorders>
          </w:tcPr>
          <w:p w14:paraId="4E20CB7B" w14:textId="77777777" w:rsidR="007E4FD0" w:rsidRPr="007E4FD0" w:rsidRDefault="007E4FD0" w:rsidP="00A14B51">
            <w:pPr>
              <w:rPr>
                <w:sz w:val="20"/>
              </w:rPr>
            </w:pPr>
            <w:r>
              <w:rPr>
                <w:sz w:val="20"/>
              </w:rPr>
              <w:t>Moved some parts to the appendices and made the manual more readable</w:t>
            </w:r>
          </w:p>
        </w:tc>
        <w:tc>
          <w:tcPr>
            <w:tcW w:w="1163" w:type="dxa"/>
            <w:tcBorders>
              <w:top w:val="single" w:sz="4" w:space="0" w:color="auto"/>
              <w:left w:val="single" w:sz="4" w:space="0" w:color="auto"/>
              <w:bottom w:val="single" w:sz="4" w:space="0" w:color="auto"/>
              <w:right w:val="single" w:sz="4" w:space="0" w:color="auto"/>
            </w:tcBorders>
          </w:tcPr>
          <w:p w14:paraId="5B2B0580" w14:textId="77777777" w:rsidR="007E4FD0" w:rsidRPr="007E4FD0" w:rsidRDefault="007E4FD0" w:rsidP="00A14B51">
            <w:r>
              <w:t>Ready for review</w:t>
            </w:r>
          </w:p>
        </w:tc>
      </w:tr>
      <w:tr w:rsidR="00010F95" w:rsidRPr="00EC49F5" w14:paraId="6A25C858" w14:textId="77777777" w:rsidTr="00010F95">
        <w:trPr>
          <w:trHeight w:val="252"/>
        </w:trPr>
        <w:tc>
          <w:tcPr>
            <w:tcW w:w="851" w:type="dxa"/>
            <w:tcBorders>
              <w:top w:val="single" w:sz="4" w:space="0" w:color="auto"/>
              <w:left w:val="single" w:sz="4" w:space="0" w:color="auto"/>
              <w:bottom w:val="single" w:sz="4" w:space="0" w:color="auto"/>
              <w:right w:val="single" w:sz="4" w:space="0" w:color="auto"/>
            </w:tcBorders>
          </w:tcPr>
          <w:p w14:paraId="48B83809" w14:textId="77777777" w:rsidR="00010F95" w:rsidRDefault="00010F95" w:rsidP="008B6D5A">
            <w:r>
              <w:t>0.3</w:t>
            </w:r>
            <w:r w:rsidR="008B6D5A">
              <w:t>3</w:t>
            </w:r>
          </w:p>
        </w:tc>
        <w:tc>
          <w:tcPr>
            <w:tcW w:w="1560" w:type="dxa"/>
            <w:tcBorders>
              <w:top w:val="single" w:sz="4" w:space="0" w:color="auto"/>
              <w:left w:val="single" w:sz="4" w:space="0" w:color="auto"/>
              <w:bottom w:val="single" w:sz="4" w:space="0" w:color="auto"/>
              <w:right w:val="single" w:sz="4" w:space="0" w:color="auto"/>
            </w:tcBorders>
          </w:tcPr>
          <w:p w14:paraId="5E4A9BBE" w14:textId="77777777" w:rsidR="00010F95" w:rsidRDefault="008B6D5A" w:rsidP="008B6D5A">
            <w:r>
              <w:t>26</w:t>
            </w:r>
            <w:r w:rsidR="00010F95">
              <w:t>-</w:t>
            </w:r>
            <w:r>
              <w:t>08</w:t>
            </w:r>
            <w:r w:rsidR="00010F95">
              <w:t>-2016</w:t>
            </w:r>
          </w:p>
        </w:tc>
        <w:tc>
          <w:tcPr>
            <w:tcW w:w="1627" w:type="dxa"/>
            <w:tcBorders>
              <w:top w:val="single" w:sz="4" w:space="0" w:color="auto"/>
              <w:left w:val="single" w:sz="4" w:space="0" w:color="auto"/>
              <w:bottom w:val="single" w:sz="4" w:space="0" w:color="auto"/>
              <w:right w:val="single" w:sz="4" w:space="0" w:color="auto"/>
            </w:tcBorders>
          </w:tcPr>
          <w:p w14:paraId="6F45A621" w14:textId="77777777" w:rsidR="00010F95" w:rsidRPr="00A51BD0" w:rsidRDefault="00010F95" w:rsidP="00712A44">
            <w:r>
              <w:t>F. Voorburg</w:t>
            </w:r>
          </w:p>
        </w:tc>
        <w:tc>
          <w:tcPr>
            <w:tcW w:w="4160" w:type="dxa"/>
            <w:tcBorders>
              <w:top w:val="single" w:sz="4" w:space="0" w:color="auto"/>
              <w:left w:val="single" w:sz="4" w:space="0" w:color="auto"/>
              <w:bottom w:val="single" w:sz="4" w:space="0" w:color="auto"/>
              <w:right w:val="single" w:sz="4" w:space="0" w:color="auto"/>
            </w:tcBorders>
          </w:tcPr>
          <w:p w14:paraId="5E034595" w14:textId="77777777" w:rsidR="00010F95" w:rsidRDefault="00010F95" w:rsidP="00712A44">
            <w:pPr>
              <w:rPr>
                <w:sz w:val="20"/>
              </w:rPr>
            </w:pPr>
            <w:r>
              <w:rPr>
                <w:sz w:val="20"/>
              </w:rPr>
              <w:t>Updated USB bootloader description.</w:t>
            </w:r>
          </w:p>
        </w:tc>
        <w:tc>
          <w:tcPr>
            <w:tcW w:w="1163" w:type="dxa"/>
            <w:tcBorders>
              <w:top w:val="single" w:sz="4" w:space="0" w:color="auto"/>
              <w:left w:val="single" w:sz="4" w:space="0" w:color="auto"/>
              <w:bottom w:val="single" w:sz="4" w:space="0" w:color="auto"/>
              <w:right w:val="single" w:sz="4" w:space="0" w:color="auto"/>
            </w:tcBorders>
          </w:tcPr>
          <w:p w14:paraId="3E91603D" w14:textId="77777777" w:rsidR="00010F95" w:rsidRDefault="00010F95" w:rsidP="00712A44">
            <w:r>
              <w:t>Ready for review</w:t>
            </w:r>
          </w:p>
        </w:tc>
      </w:tr>
      <w:tr w:rsidR="00D30C7A" w:rsidRPr="00EC49F5" w14:paraId="3178C99C" w14:textId="77777777" w:rsidTr="00010F95">
        <w:trPr>
          <w:trHeight w:val="252"/>
        </w:trPr>
        <w:tc>
          <w:tcPr>
            <w:tcW w:w="851" w:type="dxa"/>
            <w:tcBorders>
              <w:top w:val="single" w:sz="4" w:space="0" w:color="auto"/>
              <w:left w:val="single" w:sz="4" w:space="0" w:color="auto"/>
              <w:bottom w:val="single" w:sz="4" w:space="0" w:color="auto"/>
              <w:right w:val="single" w:sz="4" w:space="0" w:color="auto"/>
            </w:tcBorders>
          </w:tcPr>
          <w:p w14:paraId="4683BD0C" w14:textId="77777777" w:rsidR="00D30C7A" w:rsidRDefault="00D30C7A" w:rsidP="008B6D5A">
            <w:r>
              <w:t>0.4</w:t>
            </w:r>
          </w:p>
        </w:tc>
        <w:tc>
          <w:tcPr>
            <w:tcW w:w="1560" w:type="dxa"/>
            <w:tcBorders>
              <w:top w:val="single" w:sz="4" w:space="0" w:color="auto"/>
              <w:left w:val="single" w:sz="4" w:space="0" w:color="auto"/>
              <w:bottom w:val="single" w:sz="4" w:space="0" w:color="auto"/>
              <w:right w:val="single" w:sz="4" w:space="0" w:color="auto"/>
            </w:tcBorders>
          </w:tcPr>
          <w:p w14:paraId="46F85079" w14:textId="77777777" w:rsidR="00D30C7A" w:rsidRDefault="00D30C7A" w:rsidP="008B6D5A">
            <w:r>
              <w:t>04-10-2016</w:t>
            </w:r>
          </w:p>
        </w:tc>
        <w:tc>
          <w:tcPr>
            <w:tcW w:w="1627" w:type="dxa"/>
            <w:tcBorders>
              <w:top w:val="single" w:sz="4" w:space="0" w:color="auto"/>
              <w:left w:val="single" w:sz="4" w:space="0" w:color="auto"/>
              <w:bottom w:val="single" w:sz="4" w:space="0" w:color="auto"/>
              <w:right w:val="single" w:sz="4" w:space="0" w:color="auto"/>
            </w:tcBorders>
          </w:tcPr>
          <w:p w14:paraId="3F340700" w14:textId="77777777" w:rsidR="00D30C7A" w:rsidRDefault="00D30C7A" w:rsidP="00712A44">
            <w:r>
              <w:t>G. Jansma</w:t>
            </w:r>
          </w:p>
        </w:tc>
        <w:tc>
          <w:tcPr>
            <w:tcW w:w="4160" w:type="dxa"/>
            <w:tcBorders>
              <w:top w:val="single" w:sz="4" w:space="0" w:color="auto"/>
              <w:left w:val="single" w:sz="4" w:space="0" w:color="auto"/>
              <w:bottom w:val="single" w:sz="4" w:space="0" w:color="auto"/>
              <w:right w:val="single" w:sz="4" w:space="0" w:color="auto"/>
            </w:tcBorders>
          </w:tcPr>
          <w:p w14:paraId="49FD6B0F" w14:textId="77777777" w:rsidR="00D30C7A" w:rsidRDefault="00D30C7A" w:rsidP="00712A44">
            <w:pPr>
              <w:rPr>
                <w:sz w:val="20"/>
              </w:rPr>
            </w:pPr>
            <w:r>
              <w:rPr>
                <w:sz w:val="20"/>
              </w:rPr>
              <w:t>Updated the installation and pictures</w:t>
            </w:r>
          </w:p>
        </w:tc>
        <w:tc>
          <w:tcPr>
            <w:tcW w:w="1163" w:type="dxa"/>
            <w:tcBorders>
              <w:top w:val="single" w:sz="4" w:space="0" w:color="auto"/>
              <w:left w:val="single" w:sz="4" w:space="0" w:color="auto"/>
              <w:bottom w:val="single" w:sz="4" w:space="0" w:color="auto"/>
              <w:right w:val="single" w:sz="4" w:space="0" w:color="auto"/>
            </w:tcBorders>
          </w:tcPr>
          <w:p w14:paraId="1A00F30C" w14:textId="77777777" w:rsidR="00D30C7A" w:rsidRDefault="00D30C7A" w:rsidP="00712A44">
            <w:r>
              <w:t>Ready for review</w:t>
            </w:r>
          </w:p>
        </w:tc>
      </w:tr>
    </w:tbl>
    <w:p w14:paraId="01DB2CA2" w14:textId="77777777" w:rsidR="003B076F" w:rsidRDefault="003B076F">
      <w:pPr>
        <w:spacing w:after="200" w:line="276" w:lineRule="auto"/>
      </w:pPr>
      <w:r>
        <w:br w:type="page"/>
      </w:r>
    </w:p>
    <w:p w14:paraId="504BF6DA" w14:textId="77777777" w:rsidR="00FF3D0B" w:rsidRDefault="00FF3D0B" w:rsidP="003B076F">
      <w:pPr>
        <w:pStyle w:val="Heading1"/>
        <w:numPr>
          <w:ilvl w:val="0"/>
          <w:numId w:val="0"/>
        </w:numPr>
        <w:ind w:left="357" w:hanging="357"/>
      </w:pPr>
      <w:bookmarkStart w:id="3" w:name="_Toc463340031"/>
      <w:r>
        <w:lastRenderedPageBreak/>
        <w:t>Introduction</w:t>
      </w:r>
      <w:bookmarkEnd w:id="3"/>
    </w:p>
    <w:p w14:paraId="0D49E54A" w14:textId="77777777" w:rsidR="009E52D5" w:rsidRDefault="00712A44" w:rsidP="009E52D5">
      <w:r>
        <w:t xml:space="preserve">This document is for the user who wants to make a software program using Simulink and the HANcoder blockset for the </w:t>
      </w:r>
      <w:hyperlink r:id="rId15" w:history="1">
        <w:r w:rsidR="00670294">
          <w:rPr>
            <w:rStyle w:val="Hyperlink"/>
          </w:rPr>
          <w:t>Olimex STM32 P405</w:t>
        </w:r>
      </w:hyperlink>
      <w:r>
        <w:t xml:space="preserve"> development board. It contains installation tutorials for the programs necessary to work with the blockset. It will also explain the template model, building a model in Simulink and flashing the software to the </w:t>
      </w:r>
      <w:r w:rsidR="00670294">
        <w:t>P405</w:t>
      </w:r>
      <w:r>
        <w:t>.</w:t>
      </w:r>
    </w:p>
    <w:p w14:paraId="66EDF510" w14:textId="77777777" w:rsidR="009E52D5" w:rsidRDefault="009E52D5" w:rsidP="009E52D5">
      <w:r>
        <w:t xml:space="preserve">Furthermore, it will explain how you can view signals and edit parameters while the software runs on the </w:t>
      </w:r>
      <w:r>
        <w:t>P405</w:t>
      </w:r>
      <w:r>
        <w:t>. This is done with a program called HANtune.</w:t>
      </w:r>
      <w:r>
        <w:br/>
        <w:t>HANcoder is used to build the software program from a Simu</w:t>
      </w:r>
      <w:bookmarkStart w:id="4" w:name="_GoBack"/>
      <w:bookmarkEnd w:id="4"/>
      <w:r>
        <w:t xml:space="preserve">link model. </w:t>
      </w:r>
      <w:r>
        <w:br/>
        <w:t>HANtune is used to view and edit (tune) the program once the program is running on the hardware.</w:t>
      </w:r>
    </w:p>
    <w:p w14:paraId="51DF54F5" w14:textId="77777777" w:rsidR="009E52D5" w:rsidRDefault="009E52D5" w:rsidP="009E52D5">
      <w:r>
        <w:t xml:space="preserve">If you encounter problems with the HANcoder or with HANtune, please send an e-mail with a description to </w:t>
      </w:r>
      <w:hyperlink r:id="rId16" w:history="1">
        <w:r w:rsidRPr="00305E78">
          <w:rPr>
            <w:rStyle w:val="Hyperlink"/>
          </w:rPr>
          <w:t>HANcoder@han.nl</w:t>
        </w:r>
      </w:hyperlink>
      <w:r>
        <w:t xml:space="preserve"> or HANtune@han.nl</w:t>
      </w:r>
    </w:p>
    <w:p w14:paraId="7FCB154A" w14:textId="77777777" w:rsidR="00FF3D0B" w:rsidRDefault="00FF3D0B" w:rsidP="00FF3D0B"/>
    <w:p w14:paraId="2CFCB35E" w14:textId="77777777" w:rsidR="00FF3D0B" w:rsidRDefault="00FF3D0B" w:rsidP="00FF3D0B">
      <w:r>
        <w:br w:type="page"/>
      </w:r>
    </w:p>
    <w:p w14:paraId="7579DDCF" w14:textId="77777777" w:rsidR="009E52D5" w:rsidRPr="00F05659" w:rsidRDefault="009E52D5" w:rsidP="009E52D5">
      <w:pPr>
        <w:pStyle w:val="Heading1"/>
        <w:numPr>
          <w:ilvl w:val="0"/>
          <w:numId w:val="19"/>
        </w:numPr>
      </w:pPr>
      <w:bookmarkStart w:id="5" w:name="_Toc314833245"/>
      <w:bookmarkStart w:id="6" w:name="_Ref327971141"/>
      <w:bookmarkStart w:id="7" w:name="_Ref327971176"/>
      <w:bookmarkStart w:id="8" w:name="_Ref327971206"/>
      <w:bookmarkStart w:id="9" w:name="_Ref328395022"/>
      <w:bookmarkStart w:id="10" w:name="_Ref328395038"/>
      <w:bookmarkStart w:id="11" w:name="_Ref397174890"/>
      <w:bookmarkStart w:id="12" w:name="_Ref397174909"/>
      <w:bookmarkStart w:id="13" w:name="_Ref430331536"/>
      <w:bookmarkStart w:id="14" w:name="_Ref430332153"/>
      <w:bookmarkStart w:id="15" w:name="_Toc314833227"/>
      <w:bookmarkStart w:id="16" w:name="_Ref327965635"/>
      <w:bookmarkStart w:id="17" w:name="_Ref429400232"/>
      <w:bookmarkStart w:id="18" w:name="_Toc463342632"/>
      <w:r>
        <w:lastRenderedPageBreak/>
        <w:t>MATLAB</w:t>
      </w:r>
      <w:r w:rsidRPr="00F05659">
        <w:t xml:space="preserve"> Installation</w:t>
      </w:r>
      <w:bookmarkEnd w:id="15"/>
      <w:bookmarkEnd w:id="16"/>
      <w:bookmarkEnd w:id="17"/>
      <w:bookmarkEnd w:id="18"/>
    </w:p>
    <w:p w14:paraId="5F3F4509" w14:textId="77777777" w:rsidR="009E52D5" w:rsidRDefault="009E52D5" w:rsidP="009E52D5">
      <w:r>
        <w:t>First of all, MATLAB has to be installed. If this is already done, please check if the required toolboxes are installed.</w:t>
      </w:r>
    </w:p>
    <w:p w14:paraId="19484768" w14:textId="77777777" w:rsidR="009E52D5" w:rsidRDefault="009E52D5" w:rsidP="009E52D5">
      <w:pPr>
        <w:pStyle w:val="Heading2"/>
        <w:numPr>
          <w:ilvl w:val="1"/>
          <w:numId w:val="19"/>
        </w:numPr>
        <w:ind w:left="641"/>
      </w:pPr>
      <w:bookmarkStart w:id="19" w:name="_Toc314833228"/>
      <w:bookmarkStart w:id="20" w:name="_Toc463342633"/>
      <w:r>
        <w:t xml:space="preserve"> </w:t>
      </w:r>
      <w:r w:rsidRPr="00B87F67">
        <w:t>Requirements</w:t>
      </w:r>
      <w:bookmarkEnd w:id="19"/>
      <w:bookmarkEnd w:id="20"/>
    </w:p>
    <w:p w14:paraId="04E83228" w14:textId="77777777" w:rsidR="009E52D5" w:rsidRDefault="009E52D5" w:rsidP="009E52D5">
      <w:r>
        <w:t>MATLAB can be installed with Windows 7, Windows 8 and Windows 10. The following MATLAB versions are compatible with the HANcoder STM32 Target:</w:t>
      </w:r>
    </w:p>
    <w:p w14:paraId="5AD8E60C" w14:textId="77777777" w:rsidR="009E52D5" w:rsidRDefault="009E52D5" w:rsidP="009E52D5">
      <w:r>
        <w:t>MATLAB</w:t>
      </w:r>
      <w:r w:rsidRPr="00EF5FF0">
        <w:t xml:space="preserve"> 32-bit</w:t>
      </w:r>
      <w:r>
        <w:t>, 2009a until 2014a</w:t>
      </w:r>
    </w:p>
    <w:p w14:paraId="4DFE3911" w14:textId="77777777" w:rsidR="009E52D5" w:rsidRDefault="009E52D5" w:rsidP="009E52D5">
      <w:r>
        <w:t>MATLAB 64-bit, 2012a until 2018a</w:t>
      </w:r>
    </w:p>
    <w:p w14:paraId="2CE031CB" w14:textId="77777777" w:rsidR="009E52D5" w:rsidRDefault="009E52D5" w:rsidP="009E52D5">
      <w:r>
        <w:t>For MATLAB versions from 2009b until 2014a a special set of template models is available.</w:t>
      </w:r>
    </w:p>
    <w:p w14:paraId="2FE312D0" w14:textId="77777777" w:rsidR="009E52D5" w:rsidRDefault="009E52D5" w:rsidP="009E52D5">
      <w:pPr>
        <w:pStyle w:val="Heading2"/>
        <w:numPr>
          <w:ilvl w:val="1"/>
          <w:numId w:val="19"/>
        </w:numPr>
        <w:ind w:left="641"/>
      </w:pPr>
      <w:bookmarkStart w:id="21" w:name="_Toc314833229"/>
      <w:bookmarkStart w:id="22" w:name="_Toc463342634"/>
      <w:r>
        <w:t xml:space="preserve"> Install</w:t>
      </w:r>
      <w:bookmarkEnd w:id="21"/>
      <w:bookmarkEnd w:id="22"/>
    </w:p>
    <w:p w14:paraId="355575C7" w14:textId="77777777" w:rsidR="009E52D5" w:rsidRPr="004A7821" w:rsidRDefault="009E52D5" w:rsidP="009E52D5">
      <w:r>
        <w:rPr>
          <w:noProof/>
        </w:rPr>
        <w:pict w14:anchorId="0528BDAD">
          <v:shapetype id="_x0000_t202" coordsize="21600,21600" o:spt="202" path="m,l,21600r21600,l21600,xe">
            <v:stroke joinstyle="miter"/>
            <v:path gradientshapeok="t" o:connecttype="rect"/>
          </v:shapetype>
          <v:shape id="_x0000_s1047" type="#_x0000_t202" style="position:absolute;margin-left:-7.35pt;margin-top:276.5pt;width:480.85pt;height:18.6pt;z-index:251751936" wrapcoords="-34 0 -34 20880 21600 20880 21600 0 -34 0" stroked="f">
            <v:textbox style="mso-fit-shape-to-text:t" inset="0,0,0,0">
              <w:txbxContent>
                <w:p w14:paraId="4A58A683" w14:textId="77777777" w:rsidR="009E52D5" w:rsidRPr="00A551BF" w:rsidRDefault="009E52D5" w:rsidP="009E52D5">
                  <w:pPr>
                    <w:pStyle w:val="Caption"/>
                    <w:rPr>
                      <w:rFonts w:ascii="Tw Cen MT" w:hAnsi="Tw Cen MT" w:cstheme="minorHAnsi"/>
                      <w:noProof/>
                      <w:sz w:val="23"/>
                      <w:szCs w:val="23"/>
                    </w:rPr>
                  </w:pPr>
                  <w:r>
                    <w:t xml:space="preserve">Figure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sidRPr="000024D2">
                    <w:t>Download section MathWorks website</w:t>
                  </w:r>
                </w:p>
              </w:txbxContent>
            </v:textbox>
            <w10:wrap type="tight"/>
          </v:shape>
        </w:pict>
      </w:r>
      <w:r>
        <w:t xml:space="preserve">MATLAB can be downloaded from the </w:t>
      </w:r>
      <w:hyperlink r:id="rId17" w:history="1">
        <w:r w:rsidRPr="004A7821">
          <w:rPr>
            <w:rStyle w:val="Hyperlink"/>
          </w:rPr>
          <w:t>MathWorks site</w:t>
        </w:r>
      </w:hyperlink>
      <w:r>
        <w:t xml:space="preserve">. As can seen in the figure below, you can find the download on the </w:t>
      </w:r>
      <w:r>
        <w:rPr>
          <w:b/>
        </w:rPr>
        <w:t>products</w:t>
      </w:r>
      <w:r>
        <w:t xml:space="preserve"> page. You’ll need a Mathworks account to download products of Mathworks. Go to products and then scroll down until you see the download link.</w:t>
      </w:r>
      <w:r w:rsidRPr="00643D68">
        <w:rPr>
          <w:rFonts w:ascii="Tw Cen MT" w:hAnsi="Tw Cen MT" w:cstheme="minorHAnsi"/>
          <w:noProof/>
          <w:lang w:val="en-GB" w:eastAsia="en-GB"/>
        </w:rPr>
        <w:t xml:space="preserve"> </w:t>
      </w:r>
      <w:r>
        <w:rPr>
          <w:rFonts w:ascii="Tw Cen MT" w:hAnsi="Tw Cen MT" w:cstheme="minorHAnsi"/>
          <w:noProof/>
          <w:lang w:val="en-GB" w:eastAsia="en-GB"/>
        </w:rPr>
        <w:drawing>
          <wp:inline distT="0" distB="0" distL="0" distR="0" wp14:anchorId="7957E5F9" wp14:editId="3C1E8CE6">
            <wp:extent cx="5286375" cy="2973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thworks download sit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88163" cy="2974761"/>
                    </a:xfrm>
                    <a:prstGeom prst="rect">
                      <a:avLst/>
                    </a:prstGeom>
                  </pic:spPr>
                </pic:pic>
              </a:graphicData>
            </a:graphic>
          </wp:inline>
        </w:drawing>
      </w:r>
    </w:p>
    <w:p w14:paraId="2A942052" w14:textId="77777777" w:rsidR="009E52D5" w:rsidRDefault="009E52D5" w:rsidP="009E52D5">
      <w:pPr>
        <w:rPr>
          <w:rFonts w:ascii="Tw Cen MT" w:hAnsi="Tw Cen MT"/>
        </w:rPr>
      </w:pPr>
    </w:p>
    <w:p w14:paraId="0FA8B924" w14:textId="77777777" w:rsidR="009E52D5" w:rsidRDefault="009E52D5" w:rsidP="009E52D5">
      <w:pPr>
        <w:rPr>
          <w:rFonts w:ascii="Tw Cen MT" w:hAnsi="Tw Cen MT"/>
        </w:rPr>
      </w:pPr>
      <w:r w:rsidRPr="004A7821">
        <w:rPr>
          <w:rFonts w:ascii="Tw Cen MT" w:hAnsi="Tw Cen MT"/>
        </w:rPr>
        <w:t xml:space="preserve">The installation steps for </w:t>
      </w:r>
      <w:r>
        <w:rPr>
          <w:rFonts w:ascii="Tw Cen MT" w:hAnsi="Tw Cen MT"/>
        </w:rPr>
        <w:t>MATLAB</w:t>
      </w:r>
      <w:r w:rsidRPr="004A7821">
        <w:rPr>
          <w:rFonts w:ascii="Tw Cen MT" w:hAnsi="Tw Cen MT"/>
        </w:rPr>
        <w:t xml:space="preserve"> are documented on the </w:t>
      </w:r>
      <w:hyperlink r:id="rId19" w:history="1">
        <w:r w:rsidRPr="009445E8">
          <w:rPr>
            <w:rStyle w:val="Hyperlink"/>
            <w:rFonts w:ascii="Tw Cen MT" w:hAnsi="Tw Cen MT"/>
          </w:rPr>
          <w:t>MathWorks website</w:t>
        </w:r>
      </w:hyperlink>
      <w:r>
        <w:rPr>
          <w:rFonts w:ascii="Tw Cen MT" w:hAnsi="Tw Cen MT"/>
        </w:rPr>
        <w:t xml:space="preserve">. </w:t>
      </w:r>
      <w:r w:rsidRPr="004A7821">
        <w:rPr>
          <w:rFonts w:ascii="Tw Cen MT" w:hAnsi="Tw Cen MT"/>
        </w:rPr>
        <w:t xml:space="preserve">Please follow the steps as indicated on the website, the steps for older </w:t>
      </w:r>
      <w:r>
        <w:rPr>
          <w:rFonts w:ascii="Tw Cen MT" w:hAnsi="Tw Cen MT"/>
        </w:rPr>
        <w:t>MATLAB</w:t>
      </w:r>
      <w:r w:rsidRPr="004A7821">
        <w:rPr>
          <w:rFonts w:ascii="Tw Cen MT" w:hAnsi="Tw Cen MT"/>
        </w:rPr>
        <w:t xml:space="preserve"> versions are similar.</w:t>
      </w:r>
      <w:r>
        <w:rPr>
          <w:rFonts w:ascii="Tw Cen MT" w:hAnsi="Tw Cen MT"/>
        </w:rPr>
        <w:t xml:space="preserve"> Be aware of the </w:t>
      </w:r>
      <w:r w:rsidRPr="009445E8">
        <w:rPr>
          <w:rFonts w:ascii="Tw Cen MT" w:hAnsi="Tw Cen MT"/>
          <w:b/>
        </w:rPr>
        <w:t>additional installing info</w:t>
      </w:r>
      <w:r>
        <w:rPr>
          <w:rFonts w:ascii="Tw Cen MT" w:hAnsi="Tw Cen MT"/>
        </w:rPr>
        <w:t>, located below, is important for the use of HANcoder.</w:t>
      </w:r>
    </w:p>
    <w:p w14:paraId="56D35B44" w14:textId="77777777" w:rsidR="009E52D5" w:rsidRDefault="009E52D5" w:rsidP="009E52D5">
      <w:pPr>
        <w:rPr>
          <w:rFonts w:ascii="Tw Cen MT" w:hAnsi="Tw Cen MT"/>
        </w:rPr>
      </w:pPr>
    </w:p>
    <w:p w14:paraId="05611A98" w14:textId="77777777" w:rsidR="009E52D5" w:rsidRDefault="009E52D5" w:rsidP="009E52D5">
      <w:pPr>
        <w:pStyle w:val="Heading2"/>
        <w:numPr>
          <w:ilvl w:val="1"/>
          <w:numId w:val="19"/>
        </w:numPr>
        <w:ind w:left="641"/>
      </w:pPr>
      <w:bookmarkStart w:id="23" w:name="_Toc463342635"/>
      <w:r>
        <w:t xml:space="preserve"> Toolboxes</w:t>
      </w:r>
      <w:bookmarkEnd w:id="23"/>
    </w:p>
    <w:p w14:paraId="7945F95B" w14:textId="77777777" w:rsidR="009E52D5" w:rsidRDefault="009E52D5" w:rsidP="009E52D5">
      <w:r>
        <w:t>While installing MATLAB you’re being asked to select the products to install. As previous said the required toolboxes are:</w:t>
      </w:r>
    </w:p>
    <w:p w14:paraId="0C7C047C" w14:textId="77777777" w:rsidR="009E52D5" w:rsidRPr="00B87F67" w:rsidRDefault="009E52D5" w:rsidP="009E52D5">
      <w:pPr>
        <w:pStyle w:val="ListParagraph"/>
        <w:numPr>
          <w:ilvl w:val="0"/>
          <w:numId w:val="9"/>
        </w:numPr>
      </w:pPr>
      <w:r>
        <w:t>MATLAB</w:t>
      </w:r>
    </w:p>
    <w:p w14:paraId="0CC4B63B" w14:textId="77777777" w:rsidR="009E52D5" w:rsidRDefault="009E52D5" w:rsidP="009E52D5">
      <w:pPr>
        <w:pStyle w:val="ListParagraph"/>
        <w:numPr>
          <w:ilvl w:val="0"/>
          <w:numId w:val="9"/>
        </w:numPr>
      </w:pPr>
      <w:r>
        <w:t>Simulink</w:t>
      </w:r>
    </w:p>
    <w:p w14:paraId="718FBD36" w14:textId="77777777" w:rsidR="009E52D5" w:rsidRDefault="009E52D5" w:rsidP="009E52D5">
      <w:pPr>
        <w:pStyle w:val="ListParagraph"/>
        <w:numPr>
          <w:ilvl w:val="0"/>
          <w:numId w:val="9"/>
        </w:numPr>
      </w:pPr>
      <w:r>
        <w:t>Simulink Coder (formerly Real-time Workshop)</w:t>
      </w:r>
    </w:p>
    <w:p w14:paraId="325AC145" w14:textId="77777777" w:rsidR="009E52D5" w:rsidRPr="00B87F67" w:rsidRDefault="009E52D5" w:rsidP="009E52D5">
      <w:pPr>
        <w:pStyle w:val="ListParagraph"/>
        <w:numPr>
          <w:ilvl w:val="0"/>
          <w:numId w:val="9"/>
        </w:numPr>
      </w:pPr>
      <w:r>
        <w:lastRenderedPageBreak/>
        <w:t>Embedded Coder (formerly Real-time Workshop Embedded Coder)</w:t>
      </w:r>
    </w:p>
    <w:p w14:paraId="5EB54942" w14:textId="77777777" w:rsidR="009E52D5" w:rsidRPr="00B87F67" w:rsidRDefault="009E52D5" w:rsidP="009E52D5">
      <w:pPr>
        <w:ind w:left="360"/>
      </w:pPr>
      <w:r>
        <w:t>The following options are optional, but highly recommended</w:t>
      </w:r>
    </w:p>
    <w:p w14:paraId="6BC856F8" w14:textId="77777777" w:rsidR="009E52D5" w:rsidRDefault="009E52D5" w:rsidP="009E52D5">
      <w:pPr>
        <w:pStyle w:val="ListParagraph"/>
        <w:numPr>
          <w:ilvl w:val="0"/>
          <w:numId w:val="9"/>
        </w:numPr>
      </w:pPr>
      <w:r>
        <w:t>MATLAB Coder</w:t>
      </w:r>
    </w:p>
    <w:p w14:paraId="7FBD5ACE" w14:textId="77777777" w:rsidR="009E52D5" w:rsidRDefault="009E52D5" w:rsidP="009E52D5">
      <w:pPr>
        <w:pStyle w:val="ListParagraph"/>
        <w:numPr>
          <w:ilvl w:val="0"/>
          <w:numId w:val="9"/>
        </w:numPr>
      </w:pPr>
      <w:r>
        <w:t>Stateflow</w:t>
      </w:r>
    </w:p>
    <w:p w14:paraId="1E5194A3" w14:textId="77777777" w:rsidR="009E52D5" w:rsidRPr="003F2560" w:rsidRDefault="009E52D5" w:rsidP="009E52D5">
      <w:pPr>
        <w:pStyle w:val="ListParagraph"/>
        <w:numPr>
          <w:ilvl w:val="0"/>
          <w:numId w:val="9"/>
        </w:numPr>
      </w:pPr>
      <w:r>
        <w:t>Stateflow Coder (nowadays integrated in Simulink Coder)</w:t>
      </w:r>
    </w:p>
    <w:p w14:paraId="3ABFF82C" w14:textId="77777777" w:rsidR="009E52D5" w:rsidRDefault="009E52D5" w:rsidP="009E52D5">
      <w:pPr>
        <w:pStyle w:val="ListParagraph"/>
        <w:numPr>
          <w:ilvl w:val="0"/>
          <w:numId w:val="9"/>
        </w:numPr>
      </w:pPr>
      <w:r>
        <w:t>Fixed-point Designer (formerly Fixed-Point Toolbox &amp; Simulink Fixed Point)</w:t>
      </w:r>
    </w:p>
    <w:p w14:paraId="71A08A58" w14:textId="77777777" w:rsidR="009E52D5" w:rsidRDefault="009E52D5" w:rsidP="009E52D5">
      <w:pPr>
        <w:pStyle w:val="ListParagraph"/>
        <w:numPr>
          <w:ilvl w:val="0"/>
          <w:numId w:val="9"/>
        </w:numPr>
      </w:pPr>
      <w:r>
        <w:t>Vehicle Network Toolbox</w:t>
      </w:r>
    </w:p>
    <w:p w14:paraId="36E8546B" w14:textId="77777777" w:rsidR="009E52D5" w:rsidRDefault="009E52D5" w:rsidP="009E52D5">
      <w:r>
        <w:t>The tools can be selected in the window that is shown on the next page:</w:t>
      </w:r>
    </w:p>
    <w:p w14:paraId="09FB6FDB" w14:textId="77777777" w:rsidR="009E52D5" w:rsidRDefault="009E52D5" w:rsidP="009E52D5">
      <w:r>
        <w:rPr>
          <w:noProof/>
        </w:rPr>
        <w:pict w14:anchorId="22CA93A7">
          <v:shape id="_x0000_s1046" type="#_x0000_t202" style="position:absolute;margin-left:.7pt;margin-top:450pt;width:418.3pt;height:18.6pt;z-index:251750912" stroked="f">
            <v:textbox style="mso-fit-shape-to-text:t" inset="0,0,0,0">
              <w:txbxContent>
                <w:p w14:paraId="29CAFCBE" w14:textId="77777777" w:rsidR="009E52D5" w:rsidRPr="00FA3396" w:rsidRDefault="009E52D5" w:rsidP="009E52D5">
                  <w:pPr>
                    <w:pStyle w:val="Caption"/>
                    <w:rPr>
                      <w:noProof/>
                      <w:sz w:val="23"/>
                      <w:szCs w:val="23"/>
                    </w:rPr>
                  </w:pPr>
                  <w:r>
                    <w:t xml:space="preserve">Figure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xml:space="preserve"> </w:t>
                  </w:r>
                  <w:r w:rsidRPr="00D14D0B">
                    <w:t xml:space="preserve">Tool selection window installing </w:t>
                  </w:r>
                  <w:r>
                    <w:t>MATLAB</w:t>
                  </w:r>
                  <w:r w:rsidRPr="00D14D0B">
                    <w:t xml:space="preserve"> R2015a</w:t>
                  </w:r>
                </w:p>
              </w:txbxContent>
            </v:textbox>
            <w10:wrap type="square"/>
          </v:shape>
        </w:pict>
      </w:r>
      <w:r>
        <w:rPr>
          <w:noProof/>
          <w:lang w:val="en-GB" w:eastAsia="en-GB"/>
        </w:rPr>
        <w:drawing>
          <wp:inline distT="0" distB="0" distL="0" distR="0" wp14:anchorId="36DE0B09" wp14:editId="7F5A3434">
            <wp:extent cx="3543675" cy="5438775"/>
            <wp:effectExtent l="0" t="0" r="0" b="0"/>
            <wp:docPr id="11" name="Picture 11" descr="product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duct instal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44784" cy="5440477"/>
                    </a:xfrm>
                    <a:prstGeom prst="rect">
                      <a:avLst/>
                    </a:prstGeom>
                    <a:noFill/>
                  </pic:spPr>
                </pic:pic>
              </a:graphicData>
            </a:graphic>
          </wp:inline>
        </w:drawing>
      </w:r>
      <w:r>
        <w:br w:type="page"/>
      </w:r>
    </w:p>
    <w:p w14:paraId="0DFED604" w14:textId="77777777" w:rsidR="009E52D5" w:rsidRDefault="009E52D5" w:rsidP="009E52D5">
      <w:pPr>
        <w:pStyle w:val="Heading2"/>
        <w:numPr>
          <w:ilvl w:val="1"/>
          <w:numId w:val="19"/>
        </w:numPr>
        <w:ind w:left="641"/>
      </w:pPr>
      <w:bookmarkStart w:id="24" w:name="_Toc463342636"/>
      <w:r>
        <w:lastRenderedPageBreak/>
        <w:t xml:space="preserve"> MATLAB as administrator</w:t>
      </w:r>
      <w:bookmarkEnd w:id="24"/>
    </w:p>
    <w:p w14:paraId="04650670" w14:textId="77777777" w:rsidR="009E52D5" w:rsidRDefault="009E52D5" w:rsidP="009E52D5">
      <w:pPr>
        <w:rPr>
          <w:rFonts w:ascii="Tw Cen MT" w:hAnsi="Tw Cen MT" w:cstheme="minorHAnsi"/>
        </w:rPr>
      </w:pPr>
      <w:r>
        <w:rPr>
          <w:rFonts w:ascii="Tw Cen MT" w:hAnsi="Tw Cen MT" w:cstheme="minorHAnsi"/>
          <w:noProof/>
          <w:lang w:val="en-GB" w:eastAsia="en-GB"/>
        </w:rPr>
        <w:drawing>
          <wp:anchor distT="0" distB="0" distL="114300" distR="114300" simplePos="0" relativeHeight="251664384" behindDoc="0" locked="0" layoutInCell="1" allowOverlap="1" wp14:anchorId="4291AA39" wp14:editId="693C25F2">
            <wp:simplePos x="0" y="0"/>
            <wp:positionH relativeFrom="column">
              <wp:posOffset>4210050</wp:posOffset>
            </wp:positionH>
            <wp:positionV relativeFrom="paragraph">
              <wp:posOffset>441325</wp:posOffset>
            </wp:positionV>
            <wp:extent cx="1523365" cy="2425700"/>
            <wp:effectExtent l="19050" t="0" r="635" b="0"/>
            <wp:wrapSquare wrapText="bothSides"/>
            <wp:docPr id="14" name="Picture 14" descr="C:\Users\Gerra\AppData\Local\Microsoft\Windows\INetCache\Content.Word\file 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rra\AppData\Local\Microsoft\Windows\INetCache\Content.Word\file locati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23365" cy="2425700"/>
                    </a:xfrm>
                    <a:prstGeom prst="rect">
                      <a:avLst/>
                    </a:prstGeom>
                    <a:noFill/>
                    <a:ln>
                      <a:noFill/>
                    </a:ln>
                  </pic:spPr>
                </pic:pic>
              </a:graphicData>
            </a:graphic>
          </wp:anchor>
        </w:drawing>
      </w:r>
      <w:r>
        <w:rPr>
          <w:rFonts w:ascii="Tw Cen MT" w:hAnsi="Tw Cen MT" w:cstheme="minorHAnsi"/>
        </w:rPr>
        <w:t>To give MATLAB the permission to remove and overwrite files, it has to be run as administrator. It can be set as default by following these steps:</w:t>
      </w:r>
    </w:p>
    <w:p w14:paraId="32B4A5E5" w14:textId="77777777" w:rsidR="009E52D5" w:rsidRDefault="009E52D5" w:rsidP="009E52D5">
      <w:pPr>
        <w:rPr>
          <w:rFonts w:ascii="Tw Cen MT" w:hAnsi="Tw Cen MT" w:cstheme="minorHAnsi"/>
        </w:rPr>
      </w:pPr>
      <w:r w:rsidRPr="003838DC">
        <w:rPr>
          <w:rFonts w:ascii="Tw Cen MT" w:hAnsi="Tw Cen MT" w:cstheme="minorHAnsi"/>
        </w:rPr>
        <w:t>Step 1: Go to the locat</w:t>
      </w:r>
      <w:r>
        <w:rPr>
          <w:rFonts w:ascii="Tw Cen MT" w:hAnsi="Tw Cen MT" w:cstheme="minorHAnsi"/>
        </w:rPr>
        <w:t xml:space="preserve">ion where the shortcut to MATLAB is located. </w:t>
      </w:r>
    </w:p>
    <w:p w14:paraId="574D064D" w14:textId="77777777" w:rsidR="009E52D5" w:rsidRPr="003838DC" w:rsidRDefault="009E52D5" w:rsidP="009E52D5">
      <w:pPr>
        <w:rPr>
          <w:rFonts w:ascii="Tw Cen MT" w:hAnsi="Tw Cen MT" w:cstheme="minorHAnsi"/>
        </w:rPr>
      </w:pPr>
    </w:p>
    <w:p w14:paraId="40F79615" w14:textId="77777777" w:rsidR="009E52D5" w:rsidRPr="0049209D" w:rsidRDefault="009E52D5" w:rsidP="009E52D5">
      <w:pPr>
        <w:rPr>
          <w:rFonts w:ascii="Tw Cen MT" w:hAnsi="Tw Cen MT" w:cstheme="minorHAnsi"/>
          <w:b/>
        </w:rPr>
      </w:pPr>
      <w:r>
        <w:rPr>
          <w:rFonts w:ascii="Tw Cen MT" w:hAnsi="Tw Cen MT" w:cstheme="minorHAnsi"/>
        </w:rPr>
        <w:t xml:space="preserve">Start </w:t>
      </w:r>
      <w:r w:rsidRPr="0049209D">
        <w:rPr>
          <w:rFonts w:ascii="Tw Cen MT" w:hAnsi="Tw Cen MT" w:cstheme="minorHAnsi"/>
        </w:rPr>
        <w:sym w:font="Wingdings" w:char="F0E0"/>
      </w:r>
      <w:r>
        <w:rPr>
          <w:rFonts w:ascii="Tw Cen MT" w:hAnsi="Tw Cen MT" w:cstheme="minorHAnsi"/>
        </w:rPr>
        <w:t xml:space="preserve"> search for MATLAB </w:t>
      </w:r>
      <w:r w:rsidRPr="0049209D">
        <w:rPr>
          <w:rFonts w:ascii="Tw Cen MT" w:hAnsi="Tw Cen MT" w:cstheme="minorHAnsi"/>
        </w:rPr>
        <w:sym w:font="Wingdings" w:char="F0E0"/>
      </w:r>
      <w:r>
        <w:rPr>
          <w:rFonts w:ascii="Tw Cen MT" w:hAnsi="Tw Cen MT" w:cstheme="minorHAnsi"/>
        </w:rPr>
        <w:t xml:space="preserve"> right click: </w:t>
      </w:r>
      <w:r>
        <w:rPr>
          <w:rFonts w:ascii="Tw Cen MT" w:hAnsi="Tw Cen MT" w:cstheme="minorHAnsi"/>
          <w:b/>
        </w:rPr>
        <w:t>Open file location</w:t>
      </w:r>
    </w:p>
    <w:p w14:paraId="754582DC" w14:textId="77777777" w:rsidR="009E52D5" w:rsidRDefault="009E52D5" w:rsidP="009E52D5">
      <w:pPr>
        <w:rPr>
          <w:rFonts w:ascii="Tw Cen MT" w:hAnsi="Tw Cen MT" w:cstheme="minorHAnsi"/>
        </w:rPr>
      </w:pPr>
    </w:p>
    <w:p w14:paraId="06BA2CF5" w14:textId="77777777" w:rsidR="009E52D5" w:rsidRDefault="009E52D5" w:rsidP="009E52D5">
      <w:pPr>
        <w:jc w:val="right"/>
        <w:rPr>
          <w:rFonts w:ascii="Tw Cen MT" w:hAnsi="Tw Cen MT" w:cstheme="minorHAnsi"/>
        </w:rPr>
      </w:pPr>
    </w:p>
    <w:p w14:paraId="2F5B705F" w14:textId="77777777" w:rsidR="009E52D5" w:rsidRDefault="009E52D5" w:rsidP="009E52D5">
      <w:pPr>
        <w:rPr>
          <w:rFonts w:ascii="Tw Cen MT" w:hAnsi="Tw Cen MT" w:cstheme="minorHAnsi"/>
        </w:rPr>
      </w:pPr>
    </w:p>
    <w:p w14:paraId="61F2BD48" w14:textId="77777777" w:rsidR="009E52D5" w:rsidRDefault="009E52D5" w:rsidP="009E52D5">
      <w:pPr>
        <w:rPr>
          <w:rFonts w:ascii="Tw Cen MT" w:hAnsi="Tw Cen MT" w:cstheme="minorHAnsi"/>
        </w:rPr>
      </w:pPr>
    </w:p>
    <w:p w14:paraId="38546C04" w14:textId="77777777" w:rsidR="009E52D5" w:rsidRDefault="009E52D5" w:rsidP="009E52D5">
      <w:pPr>
        <w:rPr>
          <w:rFonts w:ascii="Tw Cen MT" w:hAnsi="Tw Cen MT" w:cstheme="minorHAnsi"/>
        </w:rPr>
      </w:pPr>
    </w:p>
    <w:p w14:paraId="19C0AEC5" w14:textId="77777777" w:rsidR="009E52D5" w:rsidRDefault="009E52D5" w:rsidP="009E52D5">
      <w:pPr>
        <w:rPr>
          <w:rFonts w:ascii="Tw Cen MT" w:hAnsi="Tw Cen MT" w:cstheme="minorHAnsi"/>
        </w:rPr>
      </w:pPr>
      <w:r>
        <w:rPr>
          <w:noProof/>
        </w:rPr>
        <w:pict w14:anchorId="72123E65">
          <v:shape id="_x0000_s1045" type="#_x0000_t202" style="position:absolute;margin-left:329.2pt;margin-top:12.6pt;width:119.95pt;height:28.15pt;z-index:251749888" stroked="f">
            <v:textbox style="mso-fit-shape-to-text:t" inset="0,0,0,0">
              <w:txbxContent>
                <w:p w14:paraId="2EE0587A" w14:textId="77777777" w:rsidR="009E52D5" w:rsidRPr="003D01CB" w:rsidRDefault="009E52D5" w:rsidP="009E52D5">
                  <w:pPr>
                    <w:pStyle w:val="Caption"/>
                    <w:rPr>
                      <w:noProof/>
                      <w:sz w:val="23"/>
                      <w:szCs w:val="23"/>
                    </w:rPr>
                  </w:pPr>
                  <w:r>
                    <w:t xml:space="preserve">Figure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t xml:space="preserve"> </w:t>
                  </w:r>
                  <w:r w:rsidRPr="0051078D">
                    <w:t>Windows 10 Start menu, sear</w:t>
                  </w:r>
                  <w:r>
                    <w:t>c</w:t>
                  </w:r>
                  <w:r w:rsidRPr="0051078D">
                    <w:t>h section</w:t>
                  </w:r>
                </w:p>
              </w:txbxContent>
            </v:textbox>
            <w10:wrap type="square"/>
          </v:shape>
        </w:pict>
      </w:r>
    </w:p>
    <w:p w14:paraId="0FFD82D4" w14:textId="77777777" w:rsidR="009E52D5" w:rsidRDefault="009E52D5" w:rsidP="009E52D5">
      <w:pPr>
        <w:rPr>
          <w:rFonts w:ascii="Tw Cen MT" w:hAnsi="Tw Cen MT" w:cstheme="minorHAnsi"/>
        </w:rPr>
      </w:pPr>
    </w:p>
    <w:p w14:paraId="0B90A888" w14:textId="77777777" w:rsidR="009E52D5" w:rsidRDefault="009E52D5" w:rsidP="009E52D5">
      <w:pPr>
        <w:rPr>
          <w:rFonts w:ascii="Tw Cen MT" w:hAnsi="Tw Cen MT" w:cstheme="minorHAnsi"/>
        </w:rPr>
      </w:pPr>
      <w:r>
        <w:rPr>
          <w:noProof/>
        </w:rPr>
        <w:pict w14:anchorId="40F0921E">
          <v:shape id="_x0000_s1044" type="#_x0000_t202" style="position:absolute;margin-left:302.4pt;margin-top:251.6pt;width:181.05pt;height:.05pt;z-index:251748864" stroked="f">
            <v:textbox style="mso-fit-shape-to-text:t" inset="0,0,0,0">
              <w:txbxContent>
                <w:p w14:paraId="4185A654" w14:textId="77777777" w:rsidR="009E52D5" w:rsidRPr="00B67E17" w:rsidRDefault="009E52D5" w:rsidP="009E52D5">
                  <w:pPr>
                    <w:pStyle w:val="Caption"/>
                    <w:rPr>
                      <w:noProof/>
                      <w:sz w:val="23"/>
                      <w:szCs w:val="23"/>
                    </w:rPr>
                  </w:pPr>
                  <w:r>
                    <w:t xml:space="preserve">Figure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t xml:space="preserve"> MATLAB</w:t>
                  </w:r>
                  <w:r w:rsidRPr="003C2E9E">
                    <w:t xml:space="preserve"> R2015a Properties, Compatibility tab</w:t>
                  </w:r>
                </w:p>
              </w:txbxContent>
            </v:textbox>
            <w10:wrap type="square"/>
          </v:shape>
        </w:pict>
      </w:r>
      <w:r>
        <w:rPr>
          <w:noProof/>
          <w:lang w:val="en-GB" w:eastAsia="en-GB"/>
        </w:rPr>
        <w:drawing>
          <wp:anchor distT="0" distB="0" distL="114300" distR="114300" simplePos="0" relativeHeight="251665408" behindDoc="0" locked="0" layoutInCell="1" allowOverlap="1" wp14:anchorId="1D78DAB7" wp14:editId="406B600B">
            <wp:simplePos x="0" y="0"/>
            <wp:positionH relativeFrom="column">
              <wp:posOffset>3840480</wp:posOffset>
            </wp:positionH>
            <wp:positionV relativeFrom="paragraph">
              <wp:posOffset>212725</wp:posOffset>
            </wp:positionV>
            <wp:extent cx="2299335" cy="2925445"/>
            <wp:effectExtent l="0" t="0" r="5715"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location win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99335" cy="2925445"/>
                    </a:xfrm>
                    <a:prstGeom prst="rect">
                      <a:avLst/>
                    </a:prstGeom>
                  </pic:spPr>
                </pic:pic>
              </a:graphicData>
            </a:graphic>
          </wp:anchor>
        </w:drawing>
      </w:r>
    </w:p>
    <w:p w14:paraId="479E0EA5" w14:textId="77777777" w:rsidR="009E52D5" w:rsidRDefault="009E52D5" w:rsidP="009E52D5">
      <w:pPr>
        <w:rPr>
          <w:rFonts w:ascii="Tw Cen MT" w:hAnsi="Tw Cen MT" w:cstheme="minorHAnsi"/>
        </w:rPr>
      </w:pPr>
      <w:r>
        <w:rPr>
          <w:rFonts w:ascii="Tw Cen MT" w:hAnsi="Tw Cen MT" w:cstheme="minorHAnsi"/>
        </w:rPr>
        <w:t>Step 2: Right click on the MATLAB shortcut and select properties.</w:t>
      </w:r>
    </w:p>
    <w:p w14:paraId="15A4B459" w14:textId="77777777" w:rsidR="009E52D5" w:rsidRPr="0049209D" w:rsidRDefault="009E52D5" w:rsidP="009E52D5">
      <w:pPr>
        <w:rPr>
          <w:rFonts w:ascii="Tw Cen MT" w:hAnsi="Tw Cen MT" w:cstheme="minorHAnsi"/>
        </w:rPr>
      </w:pPr>
      <w:r>
        <w:rPr>
          <w:rFonts w:ascii="Tw Cen MT" w:hAnsi="Tw Cen MT" w:cstheme="minorHAnsi"/>
        </w:rPr>
        <w:t xml:space="preserve">Go to the Compatibility tab and select </w:t>
      </w:r>
      <w:r>
        <w:rPr>
          <w:rFonts w:ascii="Tw Cen MT" w:hAnsi="Tw Cen MT" w:cstheme="minorHAnsi"/>
          <w:b/>
        </w:rPr>
        <w:t>Run this program as an administrator</w:t>
      </w:r>
      <w:r>
        <w:rPr>
          <w:rFonts w:ascii="Tw Cen MT" w:hAnsi="Tw Cen MT" w:cstheme="minorHAnsi"/>
        </w:rPr>
        <w:t xml:space="preserve">. Click </w:t>
      </w:r>
      <w:r w:rsidRPr="00114B40">
        <w:rPr>
          <w:rFonts w:ascii="Tw Cen MT" w:hAnsi="Tw Cen MT" w:cstheme="minorHAnsi"/>
          <w:b/>
        </w:rPr>
        <w:t>apply</w:t>
      </w:r>
      <w:r>
        <w:rPr>
          <w:rFonts w:ascii="Tw Cen MT" w:hAnsi="Tw Cen MT" w:cstheme="minorHAnsi"/>
        </w:rPr>
        <w:t>.</w:t>
      </w:r>
    </w:p>
    <w:p w14:paraId="6AA77D17" w14:textId="77777777" w:rsidR="009E52D5" w:rsidRDefault="009E52D5" w:rsidP="009E52D5"/>
    <w:p w14:paraId="3676D57D" w14:textId="77777777" w:rsidR="009E52D5" w:rsidRDefault="009E52D5" w:rsidP="009E52D5"/>
    <w:p w14:paraId="07E8F91A" w14:textId="77777777" w:rsidR="009E52D5" w:rsidRDefault="009E52D5" w:rsidP="009E52D5"/>
    <w:p w14:paraId="0FA90203" w14:textId="77777777" w:rsidR="009E52D5" w:rsidRDefault="009E52D5" w:rsidP="009E52D5"/>
    <w:p w14:paraId="61BEDCF8" w14:textId="77777777" w:rsidR="009E52D5" w:rsidRDefault="009E52D5" w:rsidP="009E52D5"/>
    <w:p w14:paraId="722FF28D" w14:textId="77777777" w:rsidR="009E52D5" w:rsidRDefault="009E52D5" w:rsidP="009E52D5"/>
    <w:p w14:paraId="347910F8" w14:textId="77777777" w:rsidR="009E52D5" w:rsidRDefault="009E52D5" w:rsidP="009E52D5"/>
    <w:p w14:paraId="238CDCC7" w14:textId="77777777" w:rsidR="009E52D5" w:rsidRDefault="009E52D5" w:rsidP="009E52D5"/>
    <w:p w14:paraId="6DFE7A3C" w14:textId="77777777" w:rsidR="009E52D5" w:rsidRDefault="009E52D5" w:rsidP="009E52D5"/>
    <w:p w14:paraId="56A435A0" w14:textId="77777777" w:rsidR="009E52D5" w:rsidRDefault="009E52D5" w:rsidP="009E52D5"/>
    <w:p w14:paraId="74AA0F44" w14:textId="77777777" w:rsidR="009E52D5" w:rsidRDefault="009E52D5" w:rsidP="009E52D5"/>
    <w:p w14:paraId="3B18A33B" w14:textId="77777777" w:rsidR="009E52D5" w:rsidRDefault="009E52D5" w:rsidP="009E52D5"/>
    <w:p w14:paraId="3B3AEE44" w14:textId="77777777" w:rsidR="009E52D5" w:rsidRDefault="009E52D5" w:rsidP="009E52D5"/>
    <w:p w14:paraId="5ED38CC1" w14:textId="77777777" w:rsidR="009E52D5" w:rsidRDefault="009E52D5" w:rsidP="009E52D5"/>
    <w:p w14:paraId="74CBB116" w14:textId="77777777" w:rsidR="009E52D5" w:rsidRPr="001B5B33" w:rsidRDefault="009E52D5" w:rsidP="009E52D5"/>
    <w:p w14:paraId="45558530" w14:textId="77777777" w:rsidR="009E52D5" w:rsidRDefault="009E52D5" w:rsidP="009E52D5">
      <w:pPr>
        <w:pStyle w:val="Heading1"/>
        <w:numPr>
          <w:ilvl w:val="0"/>
          <w:numId w:val="19"/>
        </w:numPr>
      </w:pPr>
      <w:bookmarkStart w:id="25" w:name="_Toc314833233"/>
      <w:bookmarkStart w:id="26" w:name="_Ref327969955"/>
      <w:bookmarkStart w:id="27" w:name="_Ref327969976"/>
      <w:bookmarkStart w:id="28" w:name="_Ref327969992"/>
      <w:bookmarkStart w:id="29" w:name="_Ref327970013"/>
      <w:bookmarkStart w:id="30" w:name="_Ref327970284"/>
      <w:bookmarkStart w:id="31" w:name="_Toc463342637"/>
      <w:r>
        <w:t>GNU ARM toolchain install</w:t>
      </w:r>
      <w:bookmarkEnd w:id="25"/>
      <w:bookmarkEnd w:id="26"/>
      <w:bookmarkEnd w:id="27"/>
      <w:bookmarkEnd w:id="28"/>
      <w:bookmarkEnd w:id="29"/>
      <w:bookmarkEnd w:id="30"/>
      <w:r>
        <w:t>ation</w:t>
      </w:r>
      <w:bookmarkEnd w:id="31"/>
    </w:p>
    <w:p w14:paraId="7CE3675D" w14:textId="77777777" w:rsidR="009E52D5" w:rsidRPr="00211E70" w:rsidRDefault="009E52D5" w:rsidP="009E52D5"/>
    <w:p w14:paraId="3B014E53" w14:textId="77777777" w:rsidR="009E52D5" w:rsidRDefault="009E52D5" w:rsidP="009E52D5">
      <w:pPr>
        <w:keepNext/>
        <w:rPr>
          <w:lang w:val="en-GB"/>
        </w:rPr>
      </w:pPr>
      <w:r>
        <w:t>The Olimexino STM32 uses a Cortex-M microprocessor from ST. To compile for this target, the “GNU ARM Embedded Toolchain”</w:t>
      </w:r>
      <w:bookmarkStart w:id="32" w:name="_Toc314833235"/>
      <w:r>
        <w:t xml:space="preserve"> has to be installed. It can be found on the </w:t>
      </w:r>
      <w:hyperlink r:id="rId23" w:history="1">
        <w:r>
          <w:rPr>
            <w:rStyle w:val="Hyperlink"/>
            <w:lang w:val="en-GB"/>
          </w:rPr>
          <w:t>download page of the ARM developer website</w:t>
        </w:r>
      </w:hyperlink>
      <w:r>
        <w:rPr>
          <w:lang w:val="en-GB"/>
        </w:rPr>
        <w:t>:</w:t>
      </w:r>
    </w:p>
    <w:p w14:paraId="3C26A397" w14:textId="77777777" w:rsidR="009E52D5" w:rsidRDefault="009E52D5" w:rsidP="009E52D5">
      <w:pPr>
        <w:keepNext/>
      </w:pPr>
      <w:r>
        <w:rPr>
          <w:noProof/>
          <w:lang w:val="en-GB" w:eastAsia="en-GB"/>
        </w:rPr>
        <w:drawing>
          <wp:inline distT="0" distB="0" distL="0" distR="0" wp14:anchorId="72505D5C" wp14:editId="101A8AAF">
            <wp:extent cx="5781675" cy="32523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83683" cy="3253507"/>
                    </a:xfrm>
                    <a:prstGeom prst="rect">
                      <a:avLst/>
                    </a:prstGeom>
                  </pic:spPr>
                </pic:pic>
              </a:graphicData>
            </a:graphic>
          </wp:inline>
        </w:drawing>
      </w:r>
    </w:p>
    <w:p w14:paraId="315E9EBD" w14:textId="77777777" w:rsidR="009E52D5" w:rsidRDefault="009E52D5" w:rsidP="009E52D5">
      <w:pPr>
        <w:pStyle w:val="Caption"/>
        <w:jc w:val="left"/>
      </w:pPr>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GNU ARM Embedded Toolchain </w:t>
      </w:r>
      <w:r w:rsidRPr="00D10904">
        <w:t>website</w:t>
      </w:r>
    </w:p>
    <w:p w14:paraId="15FC8C0F" w14:textId="77777777" w:rsidR="009E52D5" w:rsidRPr="003A55B8" w:rsidRDefault="009E52D5" w:rsidP="009E52D5">
      <w:r>
        <w:t>Choose the following version: Version 7-2017-q4-major</w:t>
      </w:r>
    </w:p>
    <w:p w14:paraId="1495D54C" w14:textId="77777777" w:rsidR="009E52D5" w:rsidRPr="00F05659" w:rsidRDefault="009E52D5" w:rsidP="009E52D5">
      <w:pPr>
        <w:pStyle w:val="Heading2"/>
        <w:numPr>
          <w:ilvl w:val="1"/>
          <w:numId w:val="19"/>
        </w:numPr>
        <w:ind w:left="641"/>
      </w:pPr>
      <w:bookmarkStart w:id="33" w:name="_Toc463342638"/>
      <w:r>
        <w:t xml:space="preserve"> </w:t>
      </w:r>
      <w:r w:rsidRPr="00F05659">
        <w:t>Installation</w:t>
      </w:r>
      <w:bookmarkEnd w:id="32"/>
      <w:bookmarkEnd w:id="33"/>
    </w:p>
    <w:p w14:paraId="532480C7" w14:textId="77777777" w:rsidR="009E52D5" w:rsidRDefault="009E52D5" w:rsidP="009E52D5">
      <w:r w:rsidRPr="00B87F67">
        <w:t>Start</w:t>
      </w:r>
      <w:r>
        <w:t xml:space="preserve"> the installation by double-clicking the .exe file and follow the installation steps until you arrive to the following screen:</w:t>
      </w:r>
    </w:p>
    <w:p w14:paraId="3A6D26AA" w14:textId="77777777" w:rsidR="009E52D5" w:rsidRDefault="009E52D5" w:rsidP="009E52D5">
      <w:r>
        <w:rPr>
          <w:noProof/>
          <w:lang w:val="en-GB" w:eastAsia="en-GB"/>
        </w:rPr>
        <w:drawing>
          <wp:anchor distT="0" distB="0" distL="114300" distR="114300" simplePos="0" relativeHeight="251666432" behindDoc="0" locked="0" layoutInCell="1" allowOverlap="1" wp14:anchorId="65472394" wp14:editId="752CD3F5">
            <wp:simplePos x="0" y="0"/>
            <wp:positionH relativeFrom="column">
              <wp:posOffset>-104775</wp:posOffset>
            </wp:positionH>
            <wp:positionV relativeFrom="paragraph">
              <wp:posOffset>41910</wp:posOffset>
            </wp:positionV>
            <wp:extent cx="3409950" cy="2654300"/>
            <wp:effectExtent l="1905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U tool.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09950" cy="2654300"/>
                    </a:xfrm>
                    <a:prstGeom prst="rect">
                      <a:avLst/>
                    </a:prstGeom>
                  </pic:spPr>
                </pic:pic>
              </a:graphicData>
            </a:graphic>
          </wp:anchor>
        </w:drawing>
      </w:r>
    </w:p>
    <w:p w14:paraId="08710F78" w14:textId="77777777" w:rsidR="009E52D5" w:rsidRPr="004A7821" w:rsidRDefault="009E52D5" w:rsidP="009E52D5">
      <w:pPr>
        <w:rPr>
          <w:rFonts w:ascii="Tw Cen MT" w:hAnsi="Tw Cen MT" w:cstheme="minorHAnsi"/>
        </w:rPr>
      </w:pPr>
      <w:r>
        <w:t xml:space="preserve">NOTE!: Make sure that </w:t>
      </w:r>
      <w:r w:rsidRPr="004A7821">
        <w:rPr>
          <w:rFonts w:ascii="Tw Cen MT" w:hAnsi="Tw Cen MT" w:cstheme="minorHAnsi"/>
          <w:b/>
        </w:rPr>
        <w:t>add path to environment variable</w:t>
      </w:r>
      <w:r w:rsidRPr="004A7821">
        <w:rPr>
          <w:rFonts w:ascii="Tw Cen MT" w:hAnsi="Tw Cen MT" w:cstheme="minorHAnsi"/>
        </w:rPr>
        <w:t xml:space="preserve"> is </w:t>
      </w:r>
      <w:r>
        <w:rPr>
          <w:rFonts w:ascii="Tw Cen MT" w:hAnsi="Tw Cen MT" w:cstheme="minorHAnsi"/>
        </w:rPr>
        <w:t xml:space="preserve">turned </w:t>
      </w:r>
      <w:r w:rsidRPr="004A7821">
        <w:rPr>
          <w:rFonts w:ascii="Tw Cen MT" w:hAnsi="Tw Cen MT" w:cstheme="minorHAnsi"/>
        </w:rPr>
        <w:t>on</w:t>
      </w:r>
      <w:r>
        <w:rPr>
          <w:rFonts w:ascii="Tw Cen MT" w:hAnsi="Tw Cen MT" w:cstheme="minorHAnsi"/>
        </w:rPr>
        <w:t xml:space="preserve"> after the installation.</w:t>
      </w:r>
    </w:p>
    <w:p w14:paraId="746B1B8C" w14:textId="77777777" w:rsidR="009E52D5" w:rsidRDefault="009E52D5" w:rsidP="009E52D5"/>
    <w:p w14:paraId="4C0CC976" w14:textId="77777777" w:rsidR="009E52D5" w:rsidRDefault="009E52D5" w:rsidP="009E52D5"/>
    <w:p w14:paraId="21999A99" w14:textId="77777777" w:rsidR="009E52D5" w:rsidRDefault="009E52D5" w:rsidP="009E52D5"/>
    <w:p w14:paraId="1CCC942F" w14:textId="77777777" w:rsidR="009E52D5" w:rsidRDefault="009E52D5" w:rsidP="009E52D5"/>
    <w:p w14:paraId="6F5D962E" w14:textId="77777777" w:rsidR="009E52D5" w:rsidRDefault="009E52D5" w:rsidP="009E52D5">
      <w:r>
        <w:rPr>
          <w:noProof/>
        </w:rPr>
        <w:pict w14:anchorId="69C41AB8">
          <v:shape id="_x0000_s1043" type="#_x0000_t202" style="position:absolute;margin-left:-272.25pt;margin-top:51.85pt;width:268.5pt;height:18.6pt;z-index:251747840" stroked="f">
            <v:textbox style="mso-fit-shape-to-text:t" inset="0,0,0,0">
              <w:txbxContent>
                <w:p w14:paraId="46C98630" w14:textId="77777777" w:rsidR="009E52D5" w:rsidRPr="003B1848" w:rsidRDefault="009E52D5" w:rsidP="009E52D5">
                  <w:pPr>
                    <w:pStyle w:val="Caption"/>
                    <w:rPr>
                      <w:noProof/>
                      <w:sz w:val="23"/>
                      <w:szCs w:val="23"/>
                    </w:rPr>
                  </w:pPr>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xml:space="preserve"> </w:t>
                  </w:r>
                  <w:r w:rsidRPr="00612FC7">
                    <w:t>Setup wizard properties</w:t>
                  </w:r>
                </w:p>
              </w:txbxContent>
            </v:textbox>
            <w10:wrap type="square"/>
          </v:shape>
        </w:pict>
      </w:r>
    </w:p>
    <w:p w14:paraId="74574B02" w14:textId="77777777" w:rsidR="00712A44" w:rsidRDefault="00712A44" w:rsidP="00712A44">
      <w:pPr>
        <w:spacing w:after="200" w:line="276" w:lineRule="auto"/>
      </w:pPr>
      <w:r>
        <w:br w:type="page"/>
      </w:r>
    </w:p>
    <w:p w14:paraId="53E585EF" w14:textId="77777777" w:rsidR="00B82019" w:rsidRDefault="00712A44" w:rsidP="00FD58C9">
      <w:pPr>
        <w:pStyle w:val="Heading1"/>
        <w:keepNext/>
        <w:numPr>
          <w:ilvl w:val="0"/>
          <w:numId w:val="14"/>
        </w:numPr>
        <w:tabs>
          <w:tab w:val="num" w:pos="432"/>
        </w:tabs>
        <w:spacing w:before="240" w:after="60"/>
        <w:ind w:left="432" w:hanging="432"/>
      </w:pPr>
      <w:bookmarkStart w:id="34" w:name="_Ref429400217"/>
      <w:bookmarkStart w:id="35" w:name="_Ref429400236"/>
      <w:bookmarkStart w:id="36" w:name="_Toc462845403"/>
      <w:bookmarkStart w:id="37" w:name="_Toc463340039"/>
      <w:bookmarkStart w:id="38" w:name="_Toc314833247"/>
      <w:bookmarkStart w:id="39" w:name="_Toc397095470"/>
      <w:bookmarkEnd w:id="5"/>
      <w:bookmarkEnd w:id="6"/>
      <w:bookmarkEnd w:id="7"/>
      <w:bookmarkEnd w:id="8"/>
      <w:bookmarkEnd w:id="9"/>
      <w:bookmarkEnd w:id="10"/>
      <w:bookmarkEnd w:id="11"/>
      <w:bookmarkEnd w:id="12"/>
      <w:bookmarkEnd w:id="13"/>
      <w:bookmarkEnd w:id="14"/>
      <w:r>
        <w:lastRenderedPageBreak/>
        <w:t>Test the build process</w:t>
      </w:r>
      <w:bookmarkStart w:id="40" w:name="_Toc314833246"/>
      <w:bookmarkStart w:id="41" w:name="_Ref397093918"/>
      <w:bookmarkStart w:id="42" w:name="_Toc462845404"/>
      <w:bookmarkEnd w:id="34"/>
      <w:bookmarkEnd w:id="35"/>
      <w:bookmarkEnd w:id="36"/>
      <w:bookmarkEnd w:id="37"/>
    </w:p>
    <w:p w14:paraId="2750058E" w14:textId="77777777" w:rsidR="00712A44" w:rsidRDefault="00712A44" w:rsidP="00B82019">
      <w:pPr>
        <w:pStyle w:val="Heading2"/>
      </w:pPr>
      <w:bookmarkStart w:id="43" w:name="_Toc463340040"/>
      <w:r>
        <w:t>Explanation of the template model</w:t>
      </w:r>
      <w:bookmarkEnd w:id="40"/>
      <w:bookmarkEnd w:id="41"/>
      <w:bookmarkEnd w:id="42"/>
      <w:bookmarkEnd w:id="43"/>
    </w:p>
    <w:p w14:paraId="43F1E95C" w14:textId="77777777" w:rsidR="00712A44" w:rsidRDefault="001A588A" w:rsidP="00712A44">
      <w:r>
        <w:rPr>
          <w:noProof/>
          <w:lang w:val="nl-NL" w:eastAsia="nl-NL"/>
        </w:rPr>
        <w:pict w14:anchorId="2341FED4">
          <v:shape id="Text Box 93" o:spid="_x0000_s1031" type="#_x0000_t202" style="position:absolute;margin-left:-3pt;margin-top:240.05pt;width:332.5pt;height:18.6pt;z-index:251707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" stroked="f">
            <v:path arrowok="t"/>
            <v:textbox style="mso-fit-shape-to-text:t" inset="0,0,0,0">
              <w:txbxContent>
                <w:p w14:paraId="72D8E3B3" w14:textId="77777777" w:rsidR="000175D3" w:rsidRPr="00AC668B" w:rsidRDefault="000175D3" w:rsidP="00516FD5">
                  <w:pPr>
                    <w:pStyle w:val="Caption"/>
                    <w:rPr>
                      <w:noProof/>
                      <w:sz w:val="23"/>
                      <w:szCs w:val="23"/>
                    </w:rPr>
                  </w:pPr>
                  <w:r>
                    <w:t xml:space="preserve">Figure </w:t>
                  </w:r>
                  <w:r w:rsidR="001A588A">
                    <w:fldChar w:fldCharType="begin"/>
                  </w:r>
                  <w:r w:rsidR="001A588A">
                    <w:instrText xml:space="preserve"> STYLEREF 1 \s </w:instrText>
                  </w:r>
                  <w:r w:rsidR="001A588A">
                    <w:fldChar w:fldCharType="separate"/>
                  </w:r>
                  <w:r w:rsidR="004C07DF">
                    <w:rPr>
                      <w:noProof/>
                    </w:rPr>
                    <w:t>3</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1</w:t>
                  </w:r>
                  <w:r w:rsidR="001A588A">
                    <w:rPr>
                      <w:noProof/>
                    </w:rPr>
                    <w:fldChar w:fldCharType="end"/>
                  </w:r>
                  <w:r>
                    <w:t xml:space="preserve"> </w:t>
                  </w:r>
                  <w:r w:rsidRPr="002E04D3">
                    <w:t>Browse for folder button Matlab</w:t>
                  </w:r>
                </w:p>
              </w:txbxContent>
            </v:textbox>
            <w10:wrap type="square"/>
          </v:shape>
        </w:pict>
      </w:r>
      <w:r w:rsidR="00712A44">
        <w:t>Open the Simulink model by starting MATLAB and navigating to the HANcoder directory where the Simulink models are lo</w:t>
      </w:r>
      <w:r w:rsidR="00EE2C08">
        <w:t xml:space="preserve">cated, the ‘Target’ directory. </w:t>
      </w:r>
      <w:r w:rsidR="00712A44">
        <w:t>By double-clicking the provided model file, i.e. ‘HANcoder</w:t>
      </w:r>
      <w:r w:rsidR="00712A44" w:rsidRPr="00940F9D">
        <w:t>_</w:t>
      </w:r>
      <w:r w:rsidR="00461EF3">
        <w:t>P405</w:t>
      </w:r>
      <w:r w:rsidR="00712A44" w:rsidRPr="00940F9D">
        <w:t>.</w:t>
      </w:r>
      <w:r w:rsidR="00712A44">
        <w:t xml:space="preserve">slx’, from within MATLAB the model is started. </w:t>
      </w:r>
    </w:p>
    <w:p w14:paraId="329240EB" w14:textId="77777777" w:rsidR="00712A44" w:rsidRDefault="000165AD" w:rsidP="00712A44">
      <w:r>
        <w:rPr>
          <w:noProof/>
          <w:lang w:val="en-GB" w:eastAsia="en-GB"/>
        </w:rPr>
        <w:drawing>
          <wp:anchor distT="0" distB="0" distL="114300" distR="114300" simplePos="0" relativeHeight="251661312" behindDoc="0" locked="0" layoutInCell="1" allowOverlap="1" wp14:anchorId="60912115" wp14:editId="3AAF077C">
            <wp:simplePos x="0" y="0"/>
            <wp:positionH relativeFrom="column">
              <wp:posOffset>-282575</wp:posOffset>
            </wp:positionH>
            <wp:positionV relativeFrom="paragraph">
              <wp:posOffset>216535</wp:posOffset>
            </wp:positionV>
            <wp:extent cx="4673600" cy="1936750"/>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owse for folde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3600" cy="1936750"/>
                    </a:xfrm>
                    <a:prstGeom prst="rect">
                      <a:avLst/>
                    </a:prstGeom>
                  </pic:spPr>
                </pic:pic>
              </a:graphicData>
            </a:graphic>
          </wp:anchor>
        </w:drawing>
      </w:r>
    </w:p>
    <w:p w14:paraId="2FD150B0" w14:textId="77777777" w:rsidR="00712A44" w:rsidRDefault="00712A44" w:rsidP="00712A44">
      <w:r>
        <w:t xml:space="preserve">The right directory can easily be found with the </w:t>
      </w:r>
      <w:r>
        <w:rPr>
          <w:b/>
        </w:rPr>
        <w:t xml:space="preserve">browse for folder </w:t>
      </w:r>
      <w:r>
        <w:t>button.</w:t>
      </w:r>
    </w:p>
    <w:p w14:paraId="0C113733" w14:textId="77777777" w:rsidR="00712A44" w:rsidRDefault="00712A44" w:rsidP="00712A44"/>
    <w:p w14:paraId="0B7F490B" w14:textId="77777777" w:rsidR="00712A44" w:rsidRDefault="00712A44" w:rsidP="00712A44"/>
    <w:p w14:paraId="2D21D03D" w14:textId="77777777" w:rsidR="00712A44" w:rsidRDefault="00712A44" w:rsidP="00712A44"/>
    <w:p w14:paraId="053E7234" w14:textId="77777777" w:rsidR="00712A44" w:rsidRDefault="00712A44" w:rsidP="00712A44"/>
    <w:p w14:paraId="47AFF7A7" w14:textId="77777777" w:rsidR="00712A44" w:rsidRDefault="00712A44" w:rsidP="00712A44"/>
    <w:p w14:paraId="44BC9570" w14:textId="77777777" w:rsidR="00712A44" w:rsidRDefault="00712A44" w:rsidP="00712A44"/>
    <w:p w14:paraId="11BDC660" w14:textId="77777777" w:rsidR="00712A44" w:rsidRPr="005B2B8E" w:rsidRDefault="001A588A" w:rsidP="00712A44">
      <w:r>
        <w:rPr>
          <w:noProof/>
          <w:lang w:val="nl-NL" w:eastAsia="nl-NL"/>
        </w:rPr>
        <w:pict w14:anchorId="418EB401">
          <v:shape id="Text Box 80" o:spid="_x0000_s1032" type="#_x0000_t202" style="position:absolute;margin-left:-3pt;margin-top:88.65pt;width:487.35pt;height:18.6pt;z-index:251705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" stroked="f">
            <v:path arrowok="t"/>
            <v:textbox style="mso-fit-shape-to-text:t" inset="0,0,0,0">
              <w:txbxContent>
                <w:p w14:paraId="0BB7C010" w14:textId="77777777" w:rsidR="000175D3" w:rsidRPr="00C5437A" w:rsidRDefault="000175D3" w:rsidP="00516FD5">
                  <w:pPr>
                    <w:pStyle w:val="Caption"/>
                    <w:rPr>
                      <w:noProof/>
                      <w:sz w:val="23"/>
                      <w:szCs w:val="23"/>
                    </w:rPr>
                  </w:pPr>
                  <w:r>
                    <w:t xml:space="preserve">Figure </w:t>
                  </w:r>
                  <w:r w:rsidR="001A588A">
                    <w:fldChar w:fldCharType="begin"/>
                  </w:r>
                  <w:r w:rsidR="001A588A">
                    <w:instrText xml:space="preserve"> STYLEREF 1 \s </w:instrText>
                  </w:r>
                  <w:r w:rsidR="001A588A">
                    <w:fldChar w:fldCharType="separate"/>
                  </w:r>
                  <w:r w:rsidR="004C07DF">
                    <w:rPr>
                      <w:noProof/>
                    </w:rPr>
                    <w:t>3</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2</w:t>
                  </w:r>
                  <w:r w:rsidR="001A588A">
                    <w:rPr>
                      <w:noProof/>
                    </w:rPr>
                    <w:fldChar w:fldCharType="end"/>
                  </w:r>
                  <w:r>
                    <w:t xml:space="preserve"> </w:t>
                  </w:r>
                  <w:r w:rsidRPr="00096C7B">
                    <w:t>select target folder</w:t>
                  </w:r>
                </w:p>
              </w:txbxContent>
            </v:textbox>
            <w10:wrap type="square"/>
          </v:shape>
        </w:pict>
      </w:r>
      <w:r w:rsidR="00712A44">
        <w:rPr>
          <w:noProof/>
          <w:lang w:val="en-GB" w:eastAsia="en-GB"/>
        </w:rPr>
        <w:drawing>
          <wp:anchor distT="0" distB="0" distL="114300" distR="114300" simplePos="0" relativeHeight="251657216" behindDoc="0" locked="0" layoutInCell="1" allowOverlap="1" wp14:anchorId="21942D06" wp14:editId="4C8FF7C0">
            <wp:simplePos x="0" y="0"/>
            <wp:positionH relativeFrom="column">
              <wp:posOffset>-38100</wp:posOffset>
            </wp:positionH>
            <wp:positionV relativeFrom="paragraph">
              <wp:posOffset>470535</wp:posOffset>
            </wp:positionV>
            <wp:extent cx="6189345" cy="59817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elec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89345" cy="598170"/>
                    </a:xfrm>
                    <a:prstGeom prst="rect">
                      <a:avLst/>
                    </a:prstGeom>
                  </pic:spPr>
                </pic:pic>
              </a:graphicData>
            </a:graphic>
          </wp:anchor>
        </w:drawing>
      </w:r>
      <w:r w:rsidR="00712A44">
        <w:t xml:space="preserve">Make sure that the </w:t>
      </w:r>
      <w:r w:rsidR="00712A44">
        <w:rPr>
          <w:b/>
        </w:rPr>
        <w:t>Target folder</w:t>
      </w:r>
      <w:r w:rsidR="00712A44">
        <w:t xml:space="preserve"> is selected. Otherwise Matlab will have trouble finding the necessary files to build HANcoder models.</w:t>
      </w:r>
    </w:p>
    <w:p w14:paraId="38701ECD" w14:textId="77777777" w:rsidR="00712A44" w:rsidRDefault="00712A44" w:rsidP="00712A44">
      <w:r>
        <w:t xml:space="preserve">NOTE: MATLAB versions prior to the 2013b release cannot </w:t>
      </w:r>
      <w:r w:rsidR="00EE2C08">
        <w:t>use</w:t>
      </w:r>
      <w:r>
        <w:t xml:space="preserve"> </w:t>
      </w:r>
      <w:r w:rsidR="00EE2C08">
        <w:t xml:space="preserve">HANcoder’s </w:t>
      </w:r>
      <w:r>
        <w:t xml:space="preserve">.slx files and instead the .mdl files for these earlier versions can be found in the zip file: </w:t>
      </w:r>
      <w:r w:rsidRPr="007A2C49">
        <w:rPr>
          <w:b/>
        </w:rPr>
        <w:t>Template models for older versions.zip</w:t>
      </w:r>
      <w:r>
        <w:t>.</w:t>
      </w:r>
    </w:p>
    <w:p w14:paraId="405A74B7" w14:textId="77777777" w:rsidR="00712A44" w:rsidRDefault="00712A44" w:rsidP="00712A44">
      <w:pPr>
        <w:spacing w:after="200" w:line="276" w:lineRule="auto"/>
      </w:pPr>
      <w:r>
        <w:br w:type="page"/>
      </w:r>
    </w:p>
    <w:p w14:paraId="693C6CF1" w14:textId="77777777" w:rsidR="00712A44" w:rsidRDefault="000165AD" w:rsidP="00712A44">
      <w:r>
        <w:rPr>
          <w:noProof/>
          <w:lang w:val="en-GB" w:eastAsia="en-GB"/>
        </w:rPr>
        <w:lastRenderedPageBreak/>
        <w:drawing>
          <wp:anchor distT="0" distB="0" distL="114300" distR="114300" simplePos="0" relativeHeight="251662336" behindDoc="0" locked="0" layoutInCell="1" allowOverlap="1" wp14:anchorId="4A205FE9" wp14:editId="570C3B58">
            <wp:simplePos x="0" y="0"/>
            <wp:positionH relativeFrom="column">
              <wp:posOffset>2073910</wp:posOffset>
            </wp:positionH>
            <wp:positionV relativeFrom="paragraph">
              <wp:posOffset>490855</wp:posOffset>
            </wp:positionV>
            <wp:extent cx="1974215" cy="2415540"/>
            <wp:effectExtent l="0" t="0" r="6985" b="3810"/>
            <wp:wrapTopAndBottom/>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74215" cy="2415540"/>
                    </a:xfrm>
                    <a:prstGeom prst="rect">
                      <a:avLst/>
                    </a:prstGeom>
                    <a:noFill/>
                    <a:ln w="9525">
                      <a:noFill/>
                      <a:miter lim="800000"/>
                      <a:headEnd/>
                      <a:tailEnd/>
                    </a:ln>
                  </pic:spPr>
                </pic:pic>
              </a:graphicData>
            </a:graphic>
          </wp:anchor>
        </w:drawing>
      </w:r>
      <w:r w:rsidR="00712A44">
        <w:t>If the default project is used, the following screen will appear</w:t>
      </w:r>
      <w:r w:rsidR="00712A44" w:rsidRPr="00B87F67">
        <w:t>:</w:t>
      </w:r>
    </w:p>
    <w:p w14:paraId="4E2C38EF" w14:textId="77777777" w:rsidR="00712A44" w:rsidRDefault="001A588A" w:rsidP="00712A44">
      <w:pPr>
        <w:keepNext/>
        <w:jc w:val="center"/>
      </w:pPr>
      <w:r>
        <w:rPr>
          <w:noProof/>
          <w:lang w:val="nl-NL" w:eastAsia="nl-NL"/>
        </w:rPr>
        <w:pict w14:anchorId="167E5EA6">
          <v:shape id="Text Box 96" o:spid="_x0000_s1033" type="#_x0000_t202" style="position:absolute;left:0;text-align:left;margin-left:163.15pt;margin-top:205.9pt;width:172.5pt;height:18.6pt;z-index:251709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" stroked="f">
            <v:path arrowok="t"/>
            <v:textbox style="mso-fit-shape-to-text:t" inset="0,0,0,0">
              <w:txbxContent>
                <w:p w14:paraId="48EB2215" w14:textId="77777777" w:rsidR="000175D3" w:rsidRPr="00967EB8" w:rsidRDefault="000175D3" w:rsidP="00516FD5">
                  <w:pPr>
                    <w:pStyle w:val="Caption"/>
                    <w:rPr>
                      <w:noProof/>
                      <w:sz w:val="23"/>
                      <w:szCs w:val="23"/>
                    </w:rPr>
                  </w:pPr>
                  <w:r>
                    <w:t xml:space="preserve">Figure </w:t>
                  </w:r>
                  <w:r w:rsidR="001A588A">
                    <w:fldChar w:fldCharType="begin"/>
                  </w:r>
                  <w:r w:rsidR="001A588A">
                    <w:instrText xml:space="preserve"> STYLEREF 1 \s </w:instrText>
                  </w:r>
                  <w:r w:rsidR="001A588A">
                    <w:fldChar w:fldCharType="separate"/>
                  </w:r>
                  <w:r w:rsidR="004C07DF">
                    <w:rPr>
                      <w:noProof/>
                    </w:rPr>
                    <w:t>3</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3</w:t>
                  </w:r>
                  <w:r w:rsidR="001A588A">
                    <w:rPr>
                      <w:noProof/>
                    </w:rPr>
                    <w:fldChar w:fldCharType="end"/>
                  </w:r>
                  <w:r>
                    <w:t xml:space="preserve"> </w:t>
                  </w:r>
                  <w:r w:rsidRPr="002B1A9A">
                    <w:t>View when opening the model</w:t>
                  </w:r>
                </w:p>
              </w:txbxContent>
            </v:textbox>
          </v:shape>
        </w:pict>
      </w:r>
    </w:p>
    <w:p w14:paraId="11910B6F" w14:textId="77777777" w:rsidR="00712A44" w:rsidRDefault="00712A44" w:rsidP="00712A44">
      <w:r>
        <w:t>Nothing in this part of the model can be changed, otherwise the code generation will no longer work!</w:t>
      </w:r>
    </w:p>
    <w:p w14:paraId="0470564D" w14:textId="77777777" w:rsidR="00712A44" w:rsidRDefault="00712A44" w:rsidP="00712A44"/>
    <w:p w14:paraId="64AB8B8E" w14:textId="77777777" w:rsidR="00712A44" w:rsidRDefault="00712A44" w:rsidP="00712A44">
      <w:r>
        <w:t>When double-clicked on the picture of the controller, the content of this block is shown</w:t>
      </w:r>
      <w:r w:rsidRPr="00B87F67">
        <w:t>:</w:t>
      </w:r>
    </w:p>
    <w:p w14:paraId="2415C0A5" w14:textId="77777777" w:rsidR="00516FD5" w:rsidRDefault="00712A44" w:rsidP="00516FD5">
      <w:pPr>
        <w:keepNext/>
        <w:jc w:val="center"/>
      </w:pPr>
      <w:r>
        <w:rPr>
          <w:noProof/>
          <w:lang w:val="en-GB" w:eastAsia="en-GB"/>
        </w:rPr>
        <w:drawing>
          <wp:inline distT="0" distB="0" distL="0" distR="0" wp14:anchorId="383436F2" wp14:editId="462CC02C">
            <wp:extent cx="6189345" cy="3080385"/>
            <wp:effectExtent l="0" t="0" r="190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 explanatio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9345" cy="3080385"/>
                    </a:xfrm>
                    <a:prstGeom prst="rect">
                      <a:avLst/>
                    </a:prstGeom>
                  </pic:spPr>
                </pic:pic>
              </a:graphicData>
            </a:graphic>
          </wp:inline>
        </w:drawing>
      </w:r>
    </w:p>
    <w:p w14:paraId="718C4FA8" w14:textId="77777777" w:rsidR="00712A44" w:rsidRDefault="00516FD5" w:rsidP="00516FD5">
      <w:pPr>
        <w:pStyle w:val="Caption"/>
      </w:pPr>
      <w:bookmarkStart w:id="44" w:name="_Ref463248101"/>
      <w:r>
        <w:t xml:space="preserve">Figure </w:t>
      </w:r>
      <w:r w:rsidR="001A588A">
        <w:fldChar w:fldCharType="begin"/>
      </w:r>
      <w:r w:rsidR="001A588A">
        <w:instrText xml:space="preserve"> STYLEREF 1 \s </w:instrText>
      </w:r>
      <w:r w:rsidR="001A588A">
        <w:fldChar w:fldCharType="separate"/>
      </w:r>
      <w:r w:rsidR="004C07DF">
        <w:rPr>
          <w:noProof/>
        </w:rPr>
        <w:t>3</w:t>
      </w:r>
      <w:r w:rsidR="001A588A">
        <w:rPr>
          <w:noProof/>
        </w:rPr>
        <w:fldChar w:fldCharType="end"/>
      </w:r>
      <w:r w:rsidR="004C07DF">
        <w:noBreakHyphen/>
      </w:r>
      <w:r w:rsidR="001A588A">
        <w:fldChar w:fldCharType="begin"/>
      </w:r>
      <w:r w:rsidR="001A588A">
        <w:instrText xml:space="preserve"> SEQ Figure \* ARABIC \s 1</w:instrText>
      </w:r>
      <w:r w:rsidR="001A588A">
        <w:instrText xml:space="preserve"> </w:instrText>
      </w:r>
      <w:r w:rsidR="001A588A">
        <w:fldChar w:fldCharType="separate"/>
      </w:r>
      <w:r w:rsidR="004C07DF">
        <w:rPr>
          <w:noProof/>
        </w:rPr>
        <w:t>4</w:t>
      </w:r>
      <w:r w:rsidR="001A588A">
        <w:rPr>
          <w:noProof/>
        </w:rPr>
        <w:fldChar w:fldCharType="end"/>
      </w:r>
      <w:bookmarkEnd w:id="44"/>
      <w:r>
        <w:t xml:space="preserve"> </w:t>
      </w:r>
      <w:r w:rsidRPr="00EF5E0F">
        <w:t>Basic model delivered with blockset</w:t>
      </w:r>
    </w:p>
    <w:p w14:paraId="2ED8D871" w14:textId="77777777" w:rsidR="00712A44" w:rsidRDefault="001A588A" w:rsidP="00712A44">
      <w:r>
        <w:fldChar w:fldCharType="begin"/>
      </w:r>
      <w:r>
        <w:instrText xml:space="preserve"> REF _Ref463248101 \h  \* MERGEFORMAT </w:instrText>
      </w:r>
      <w:r>
        <w:fldChar w:fldCharType="separate"/>
      </w:r>
      <w:r w:rsidR="0012005B" w:rsidRPr="0012005B">
        <w:rPr>
          <w:b/>
        </w:rPr>
        <w:t xml:space="preserve">Figure </w:t>
      </w:r>
      <w:r w:rsidR="0012005B" w:rsidRPr="0012005B">
        <w:rPr>
          <w:b/>
          <w:noProof/>
        </w:rPr>
        <w:t>3</w:t>
      </w:r>
      <w:r w:rsidR="0012005B" w:rsidRPr="0012005B">
        <w:rPr>
          <w:b/>
          <w:noProof/>
        </w:rPr>
        <w:noBreakHyphen/>
        <w:t>4</w:t>
      </w:r>
      <w:r>
        <w:fldChar w:fldCharType="end"/>
      </w:r>
      <w:r w:rsidR="00B979EA">
        <w:t xml:space="preserve"> </w:t>
      </w:r>
      <w:r w:rsidR="00712A44">
        <w:t>shows the template model. This is the base of every new project. This simple project makes the green LED blink at 5Hz when the button isn’t pressed and at 10Hz when it is</w:t>
      </w:r>
      <w:r w:rsidR="00FB2703">
        <w:t xml:space="preserve"> pressed</w:t>
      </w:r>
      <w:r w:rsidR="00712A44">
        <w:t>. It is advised to keep this functionality in your project so you can always check if the software is still responsive.</w:t>
      </w:r>
    </w:p>
    <w:p w14:paraId="4FF43CFE" w14:textId="77777777" w:rsidR="00712A44" w:rsidRDefault="00712A44" w:rsidP="00712A44">
      <w:r>
        <w:br w:type="page"/>
      </w:r>
    </w:p>
    <w:p w14:paraId="67D4C339" w14:textId="77777777" w:rsidR="00712A44" w:rsidRDefault="00712A44" w:rsidP="00712A44">
      <w:r>
        <w:lastRenderedPageBreak/>
        <w:t>The template model consists of:</w:t>
      </w:r>
    </w:p>
    <w:p w14:paraId="68525193" w14:textId="77777777" w:rsidR="00712A44" w:rsidRDefault="00712A44" w:rsidP="00FD58C9">
      <w:pPr>
        <w:pStyle w:val="ListParagraph"/>
        <w:numPr>
          <w:ilvl w:val="0"/>
          <w:numId w:val="15"/>
        </w:numPr>
      </w:pPr>
      <w:r>
        <w:t>The inputs subsystem</w:t>
      </w:r>
    </w:p>
    <w:p w14:paraId="39105583" w14:textId="77777777" w:rsidR="00712A44" w:rsidRDefault="00712A44" w:rsidP="00FD58C9">
      <w:pPr>
        <w:pStyle w:val="ListParagraph"/>
        <w:numPr>
          <w:ilvl w:val="0"/>
          <w:numId w:val="15"/>
        </w:numPr>
      </w:pPr>
      <w:r>
        <w:t>The algorithm subsystem</w:t>
      </w:r>
    </w:p>
    <w:p w14:paraId="42AD45A7" w14:textId="77777777" w:rsidR="00712A44" w:rsidRDefault="00712A44" w:rsidP="00FD58C9">
      <w:pPr>
        <w:pStyle w:val="ListParagraph"/>
        <w:numPr>
          <w:ilvl w:val="0"/>
          <w:numId w:val="15"/>
        </w:numPr>
      </w:pPr>
      <w:r>
        <w:t>The outputs subsystem</w:t>
      </w:r>
    </w:p>
    <w:p w14:paraId="0C55E0F4" w14:textId="77777777" w:rsidR="00712A44" w:rsidRDefault="00712A44" w:rsidP="00FD58C9">
      <w:pPr>
        <w:pStyle w:val="ListParagraph"/>
        <w:numPr>
          <w:ilvl w:val="0"/>
          <w:numId w:val="15"/>
        </w:numPr>
      </w:pPr>
      <w:r>
        <w:t>The configuration blocks</w:t>
      </w:r>
    </w:p>
    <w:p w14:paraId="55A3967A" w14:textId="77777777" w:rsidR="00712A44" w:rsidRPr="00681096" w:rsidRDefault="00712A44" w:rsidP="00FD58C9">
      <w:pPr>
        <w:pStyle w:val="ListParagraph"/>
        <w:numPr>
          <w:ilvl w:val="0"/>
          <w:numId w:val="15"/>
        </w:numPr>
      </w:pPr>
      <w:r>
        <w:t>The system Information subsystem</w:t>
      </w:r>
    </w:p>
    <w:p w14:paraId="7FD0BC1B" w14:textId="77777777" w:rsidR="00712A44" w:rsidRPr="00B566C1" w:rsidRDefault="00712A44" w:rsidP="00712A44">
      <w:pPr>
        <w:pStyle w:val="Heading3"/>
        <w:numPr>
          <w:ilvl w:val="0"/>
          <w:numId w:val="0"/>
        </w:numPr>
        <w:ind w:left="357" w:hanging="357"/>
      </w:pPr>
      <w:bookmarkStart w:id="45" w:name="_Toc462845405"/>
      <w:bookmarkStart w:id="46" w:name="_Toc463340041"/>
      <w:r>
        <w:t>The inputs subsystem</w:t>
      </w:r>
      <w:bookmarkEnd w:id="45"/>
      <w:bookmarkEnd w:id="46"/>
    </w:p>
    <w:p w14:paraId="05CD4655" w14:textId="77777777" w:rsidR="00516FD5" w:rsidRDefault="00712A44" w:rsidP="00516FD5">
      <w:pPr>
        <w:keepNext/>
      </w:pPr>
      <w:r>
        <w:rPr>
          <w:noProof/>
          <w:lang w:val="en-GB" w:eastAsia="en-GB"/>
        </w:rPr>
        <w:drawing>
          <wp:inline distT="0" distB="0" distL="0" distR="0" wp14:anchorId="3DD54528" wp14:editId="39CADBF5">
            <wp:extent cx="4816257" cy="1310754"/>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input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16257" cy="1310754"/>
                    </a:xfrm>
                    <a:prstGeom prst="rect">
                      <a:avLst/>
                    </a:prstGeom>
                  </pic:spPr>
                </pic:pic>
              </a:graphicData>
            </a:graphic>
          </wp:inline>
        </w:drawing>
      </w:r>
    </w:p>
    <w:p w14:paraId="2F0FDB5C" w14:textId="77777777" w:rsidR="00712A44" w:rsidRDefault="00516FD5" w:rsidP="00516FD5">
      <w:pPr>
        <w:pStyle w:val="Caption"/>
      </w:pPr>
      <w:r>
        <w:t xml:space="preserve">Figure </w:t>
      </w:r>
      <w:r w:rsidR="001A588A">
        <w:fldChar w:fldCharType="begin"/>
      </w:r>
      <w:r w:rsidR="001A588A">
        <w:instrText xml:space="preserve"> STYLEREF 1 \s </w:instrText>
      </w:r>
      <w:r w:rsidR="001A588A">
        <w:fldChar w:fldCharType="separate"/>
      </w:r>
      <w:r w:rsidR="004C07DF">
        <w:rPr>
          <w:noProof/>
        </w:rPr>
        <w:t>3</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5</w:t>
      </w:r>
      <w:r w:rsidR="001A588A">
        <w:rPr>
          <w:noProof/>
        </w:rPr>
        <w:fldChar w:fldCharType="end"/>
      </w:r>
      <w:r>
        <w:t xml:space="preserve"> </w:t>
      </w:r>
      <w:r w:rsidRPr="009140BD">
        <w:t>insite the Inputs subsystem</w:t>
      </w:r>
    </w:p>
    <w:p w14:paraId="0E5F1FE8" w14:textId="77777777" w:rsidR="00712A44" w:rsidRDefault="00712A44" w:rsidP="00712A44">
      <w:r>
        <w:t xml:space="preserve">The inputs of the model are placed inside the Inputs subsystem. The inputs are connected with the Algorithm through Outport blocks (the block with ‘Button’ below it in the figure above). </w:t>
      </w:r>
      <w:r w:rsidRPr="00B566C1">
        <w:rPr>
          <w:b/>
          <w:vanish/>
          <w:color w:val="001A5F" w:themeColor="accent1"/>
          <w:spacing w:val="20"/>
          <w:sz w:val="28"/>
          <w:szCs w:val="28"/>
        </w:rPr>
        <w:t xml:space="preserve"> </w:t>
      </w:r>
    </w:p>
    <w:p w14:paraId="7257C5B2" w14:textId="77777777" w:rsidR="00712A44" w:rsidRDefault="00712A44" w:rsidP="00712A44">
      <w:pPr>
        <w:pStyle w:val="Heading3"/>
        <w:numPr>
          <w:ilvl w:val="0"/>
          <w:numId w:val="0"/>
        </w:numPr>
        <w:ind w:left="357" w:hanging="357"/>
      </w:pPr>
      <w:bookmarkStart w:id="47" w:name="_Toc462845406"/>
      <w:bookmarkStart w:id="48" w:name="_Toc463340042"/>
      <w:r>
        <w:t>The algorithm subsystem</w:t>
      </w:r>
      <w:bookmarkEnd w:id="47"/>
      <w:bookmarkEnd w:id="48"/>
    </w:p>
    <w:p w14:paraId="2C482345" w14:textId="77777777" w:rsidR="00712A44" w:rsidRDefault="001A588A" w:rsidP="00712A44">
      <w:r>
        <w:rPr>
          <w:noProof/>
          <w:lang w:val="nl-NL" w:eastAsia="nl-NL"/>
        </w:rPr>
        <w:pict w14:anchorId="2D92429E">
          <v:shape id="Text Box 98" o:spid="_x0000_s1034" type="#_x0000_t202" style="position:absolute;margin-left:0;margin-top:175.05pt;width:366pt;height:18.6pt;z-index:251712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" stroked="f">
            <v:path arrowok="t"/>
            <v:textbox style="mso-fit-shape-to-text:t" inset="0,0,0,0">
              <w:txbxContent>
                <w:p w14:paraId="050D52F4" w14:textId="77777777" w:rsidR="000175D3" w:rsidRPr="00AB7F87" w:rsidRDefault="000175D3" w:rsidP="00516FD5">
                  <w:pPr>
                    <w:pStyle w:val="Caption"/>
                    <w:rPr>
                      <w:noProof/>
                      <w:sz w:val="23"/>
                      <w:szCs w:val="23"/>
                    </w:rPr>
                  </w:pPr>
                  <w:r>
                    <w:t xml:space="preserve">Figure </w:t>
                  </w:r>
                  <w:r w:rsidR="001A588A">
                    <w:fldChar w:fldCharType="begin"/>
                  </w:r>
                  <w:r w:rsidR="001A588A">
                    <w:instrText xml:space="preserve"> STYLEREF 1 \s </w:instrText>
                  </w:r>
                  <w:r w:rsidR="001A588A">
                    <w:fldChar w:fldCharType="separate"/>
                  </w:r>
                  <w:r w:rsidR="004C07DF">
                    <w:rPr>
                      <w:noProof/>
                    </w:rPr>
                    <w:t>3</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6</w:t>
                  </w:r>
                  <w:r w:rsidR="001A588A">
                    <w:rPr>
                      <w:noProof/>
                    </w:rPr>
                    <w:fldChar w:fldCharType="end"/>
                  </w:r>
                  <w:r>
                    <w:t xml:space="preserve"> </w:t>
                  </w:r>
                  <w:r w:rsidRPr="00324D43">
                    <w:t>The algorithm subsystem template model</w:t>
                  </w:r>
                </w:p>
              </w:txbxContent>
            </v:textbox>
            <w10:wrap type="square"/>
          </v:shape>
        </w:pict>
      </w:r>
      <w:r w:rsidR="00712A44">
        <w:rPr>
          <w:noProof/>
          <w:lang w:val="en-GB" w:eastAsia="en-GB"/>
        </w:rPr>
        <w:drawing>
          <wp:anchor distT="0" distB="0" distL="114300" distR="114300" simplePos="0" relativeHeight="251655168" behindDoc="0" locked="0" layoutInCell="1" allowOverlap="1" wp14:anchorId="6215E109" wp14:editId="7C66EE28">
            <wp:simplePos x="0" y="0"/>
            <wp:positionH relativeFrom="column">
              <wp:posOffset>0</wp:posOffset>
            </wp:positionH>
            <wp:positionV relativeFrom="paragraph">
              <wp:posOffset>85090</wp:posOffset>
            </wp:positionV>
            <wp:extent cx="4648200" cy="208089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Algorith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48200" cy="2080895"/>
                    </a:xfrm>
                    <a:prstGeom prst="rect">
                      <a:avLst/>
                    </a:prstGeom>
                  </pic:spPr>
                </pic:pic>
              </a:graphicData>
            </a:graphic>
          </wp:anchor>
        </w:drawing>
      </w:r>
    </w:p>
    <w:p w14:paraId="667DCD3B" w14:textId="77777777" w:rsidR="00712A44" w:rsidRPr="00485589" w:rsidRDefault="00712A44" w:rsidP="00712A44"/>
    <w:p w14:paraId="03372EFF" w14:textId="77777777" w:rsidR="00712A44" w:rsidRDefault="00712A44" w:rsidP="00712A44"/>
    <w:p w14:paraId="7712A8F3" w14:textId="77777777" w:rsidR="00712A44" w:rsidRDefault="00712A44" w:rsidP="00712A44"/>
    <w:p w14:paraId="21E87AF3" w14:textId="77777777" w:rsidR="00712A44" w:rsidRDefault="00712A44" w:rsidP="00712A44"/>
    <w:p w14:paraId="6EC192D1" w14:textId="77777777" w:rsidR="00712A44" w:rsidRDefault="00712A44" w:rsidP="00712A44"/>
    <w:p w14:paraId="132A5444" w14:textId="77777777" w:rsidR="00712A44" w:rsidRDefault="00712A44" w:rsidP="00712A44"/>
    <w:p w14:paraId="59EF5D63" w14:textId="77777777" w:rsidR="00712A44" w:rsidRDefault="00712A44" w:rsidP="00712A44"/>
    <w:p w14:paraId="4EDE9101" w14:textId="77777777" w:rsidR="00712A44" w:rsidRDefault="00712A44" w:rsidP="00712A44"/>
    <w:p w14:paraId="4B6DBEBC" w14:textId="77777777" w:rsidR="00712A44" w:rsidRDefault="00712A44" w:rsidP="00712A44">
      <w:r>
        <w:t>In the algorithm subsystem the functionality is placed. The subsystem is connected with the inputs and outputs through In- and Outport blocks. The functionality can easily be transferred to another hardware platform because there are no in- or outputs in this part, it is recommended to work the same way in your own projects.</w:t>
      </w:r>
    </w:p>
    <w:p w14:paraId="4C3B174D" w14:textId="77777777" w:rsidR="00712A44" w:rsidRDefault="00712A44" w:rsidP="00712A44">
      <w:r>
        <w:br w:type="page"/>
      </w:r>
    </w:p>
    <w:p w14:paraId="11F9B91F" w14:textId="77777777" w:rsidR="00712A44" w:rsidRDefault="00712A44" w:rsidP="00712A44">
      <w:pPr>
        <w:pStyle w:val="Heading3"/>
        <w:numPr>
          <w:ilvl w:val="0"/>
          <w:numId w:val="0"/>
        </w:numPr>
        <w:ind w:left="357" w:hanging="357"/>
      </w:pPr>
      <w:bookmarkStart w:id="49" w:name="_Toc462845407"/>
      <w:bookmarkStart w:id="50" w:name="_Toc463340043"/>
      <w:r>
        <w:lastRenderedPageBreak/>
        <w:t>The outputs subsystem</w:t>
      </w:r>
      <w:bookmarkEnd w:id="49"/>
      <w:bookmarkEnd w:id="50"/>
    </w:p>
    <w:p w14:paraId="343F8D10" w14:textId="77777777" w:rsidR="00516FD5" w:rsidRDefault="00712A44" w:rsidP="00516FD5">
      <w:pPr>
        <w:keepNext/>
      </w:pPr>
      <w:r>
        <w:rPr>
          <w:noProof/>
          <w:lang w:val="en-GB" w:eastAsia="en-GB"/>
        </w:rPr>
        <w:drawing>
          <wp:inline distT="0" distB="0" distL="0" distR="0" wp14:anchorId="13CB7736" wp14:editId="7FA8FDB3">
            <wp:extent cx="4749800" cy="101600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Outputs.png"/>
                    <pic:cNvPicPr/>
                  </pic:nvPicPr>
                  <pic:blipFill>
                    <a:blip r:embed="rId32" cstate="print">
                      <a:extLst>
                        <a:ext uri="{28A0092B-C50C-407E-A947-70E740481C1C}">
                          <a14:useLocalDpi xmlns:a14="http://schemas.microsoft.com/office/drawing/2010/main" val="0"/>
                        </a:ext>
                      </a:extLst>
                    </a:blip>
                    <a:srcRect b="16142"/>
                    <a:stretch>
                      <a:fillRect/>
                    </a:stretch>
                  </pic:blipFill>
                  <pic:spPr>
                    <a:xfrm>
                      <a:off x="0" y="0"/>
                      <a:ext cx="4749800" cy="1016000"/>
                    </a:xfrm>
                    <a:prstGeom prst="rect">
                      <a:avLst/>
                    </a:prstGeom>
                  </pic:spPr>
                </pic:pic>
              </a:graphicData>
            </a:graphic>
          </wp:inline>
        </w:drawing>
      </w:r>
    </w:p>
    <w:p w14:paraId="05137E80" w14:textId="77777777" w:rsidR="00712A44" w:rsidRDefault="00516FD5" w:rsidP="00516FD5">
      <w:pPr>
        <w:pStyle w:val="Caption"/>
      </w:pPr>
      <w:r>
        <w:t xml:space="preserve">Figure </w:t>
      </w:r>
      <w:r w:rsidR="001A588A">
        <w:fldChar w:fldCharType="begin"/>
      </w:r>
      <w:r w:rsidR="001A588A">
        <w:instrText xml:space="preserve"> STYLEREF 1 \s </w:instrText>
      </w:r>
      <w:r w:rsidR="001A588A">
        <w:fldChar w:fldCharType="separate"/>
      </w:r>
      <w:r w:rsidR="004C07DF">
        <w:rPr>
          <w:noProof/>
        </w:rPr>
        <w:t>3</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7</w:t>
      </w:r>
      <w:r w:rsidR="001A588A">
        <w:rPr>
          <w:noProof/>
        </w:rPr>
        <w:fldChar w:fldCharType="end"/>
      </w:r>
      <w:r>
        <w:t xml:space="preserve"> </w:t>
      </w:r>
      <w:r w:rsidRPr="004C0176">
        <w:t>The outputs subsystem template model</w:t>
      </w:r>
    </w:p>
    <w:p w14:paraId="57E8A640" w14:textId="77777777" w:rsidR="00712A44" w:rsidRDefault="00712A44" w:rsidP="00712A44">
      <w:r>
        <w:t>In here the outputs of your model are located.</w:t>
      </w:r>
    </w:p>
    <w:p w14:paraId="133ED678" w14:textId="77777777" w:rsidR="00712A44" w:rsidRDefault="001A588A" w:rsidP="00712A44">
      <w:pPr>
        <w:pStyle w:val="Heading3"/>
        <w:numPr>
          <w:ilvl w:val="0"/>
          <w:numId w:val="0"/>
        </w:numPr>
        <w:ind w:left="357" w:hanging="357"/>
      </w:pPr>
      <w:bookmarkStart w:id="51" w:name="_Toc463340044"/>
      <w:r>
        <w:rPr>
          <w:noProof/>
          <w:lang w:val="nl-NL" w:eastAsia="nl-NL"/>
        </w:rPr>
        <w:pict w14:anchorId="3D7043E6">
          <v:shape id="Text Box 99" o:spid="_x0000_s1035" type="#_x0000_t202" style="position:absolute;left:0;text-align:left;margin-left:398pt;margin-top:240pt;width:94pt;height:28.15pt;z-index:251714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" stroked="f">
            <v:path arrowok="t"/>
            <v:textbox style="mso-fit-shape-to-text:t" inset="0,0,0,0">
              <w:txbxContent>
                <w:p w14:paraId="462E30A8" w14:textId="77777777" w:rsidR="000175D3" w:rsidRPr="00D03F5C" w:rsidRDefault="000175D3" w:rsidP="00516FD5">
                  <w:pPr>
                    <w:pStyle w:val="Caption"/>
                    <w:rPr>
                      <w:bCs w:val="0"/>
                      <w:noProof/>
                      <w:color w:val="003366" w:themeColor="text1"/>
                      <w:spacing w:val="10"/>
                      <w:sz w:val="23"/>
                      <w:szCs w:val="24"/>
                    </w:rPr>
                  </w:pPr>
                  <w:r>
                    <w:t xml:space="preserve">Figure </w:t>
                  </w:r>
                  <w:r w:rsidR="001A588A">
                    <w:fldChar w:fldCharType="begin"/>
                  </w:r>
                  <w:r w:rsidR="001A588A">
                    <w:instrText xml:space="preserve"> STYLEREF 1 \s </w:instrText>
                  </w:r>
                  <w:r w:rsidR="001A588A">
                    <w:fldChar w:fldCharType="separate"/>
                  </w:r>
                  <w:r w:rsidR="004C07DF">
                    <w:rPr>
                      <w:noProof/>
                    </w:rPr>
                    <w:t>3</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8</w:t>
                  </w:r>
                  <w:r w:rsidR="001A588A">
                    <w:rPr>
                      <w:noProof/>
                    </w:rPr>
                    <w:fldChar w:fldCharType="end"/>
                  </w:r>
                  <w:r>
                    <w:t xml:space="preserve"> </w:t>
                  </w:r>
                  <w:r w:rsidRPr="004675E9">
                    <w:t>Configuration blocks template model</w:t>
                  </w:r>
                </w:p>
              </w:txbxContent>
            </v:textbox>
            <w10:wrap type="square"/>
          </v:shape>
        </w:pict>
      </w:r>
      <w:r w:rsidR="00712A44">
        <w:rPr>
          <w:noProof/>
          <w:lang w:val="en-GB" w:eastAsia="en-GB"/>
        </w:rPr>
        <w:drawing>
          <wp:anchor distT="0" distB="0" distL="114300" distR="114300" simplePos="0" relativeHeight="251658240" behindDoc="0" locked="0" layoutInCell="1" allowOverlap="1" wp14:anchorId="2023BA1E" wp14:editId="15A7C31A">
            <wp:simplePos x="0" y="0"/>
            <wp:positionH relativeFrom="column">
              <wp:posOffset>5054600</wp:posOffset>
            </wp:positionH>
            <wp:positionV relativeFrom="paragraph">
              <wp:posOffset>165100</wp:posOffset>
            </wp:positionV>
            <wp:extent cx="1193800" cy="2825750"/>
            <wp:effectExtent l="19050" t="0" r="6350" b="0"/>
            <wp:wrapSquare wrapText="bothSides"/>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config block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93800" cy="2825750"/>
                    </a:xfrm>
                    <a:prstGeom prst="rect">
                      <a:avLst/>
                    </a:prstGeom>
                  </pic:spPr>
                </pic:pic>
              </a:graphicData>
            </a:graphic>
          </wp:anchor>
        </w:drawing>
      </w:r>
      <w:bookmarkStart w:id="52" w:name="_Toc462845408"/>
      <w:r w:rsidR="00712A44">
        <w:t>The configuration blocks</w:t>
      </w:r>
      <w:bookmarkEnd w:id="51"/>
      <w:bookmarkEnd w:id="52"/>
    </w:p>
    <w:p w14:paraId="6CB67EAD" w14:textId="77777777" w:rsidR="00712A44" w:rsidRDefault="00712A44" w:rsidP="00712A44">
      <w:r>
        <w:t xml:space="preserve">These blocks are the settings of the </w:t>
      </w:r>
      <w:r w:rsidR="00FB2703">
        <w:t>system</w:t>
      </w:r>
      <w:r>
        <w:t>.</w:t>
      </w:r>
      <w:r w:rsidRPr="003267C5">
        <w:rPr>
          <w:noProof/>
        </w:rPr>
        <w:t xml:space="preserve"> </w:t>
      </w:r>
      <w:r>
        <w:br/>
        <w:t>The Base Sample Time determines the interval at which the model is run. You can add blocks to the model which run at lower rates but not faster. In the template model the base sample time is 10ms so the model can run at a 100Hz.</w:t>
      </w:r>
    </w:p>
    <w:p w14:paraId="30269ED2" w14:textId="77777777" w:rsidR="00712A44" w:rsidRDefault="00712A44" w:rsidP="00712A44">
      <w:r>
        <w:t xml:space="preserve">The XCP on USB config block configures the </w:t>
      </w:r>
      <w:r w:rsidR="000165AD">
        <w:t>P405</w:t>
      </w:r>
      <w:r>
        <w:t xml:space="preserve"> to communicate to HANtune over U</w:t>
      </w:r>
      <w:r w:rsidR="00B979EA">
        <w:t>SB. (More on HANtune in</w:t>
      </w:r>
      <w:r w:rsidR="00FB2703">
        <w:t xml:space="preserve"> </w:t>
      </w:r>
      <w:r w:rsidR="00F536B2">
        <w:t xml:space="preserve">chapter </w:t>
      </w:r>
      <w:r w:rsidR="00C0382F">
        <w:fldChar w:fldCharType="begin"/>
      </w:r>
      <w:r w:rsidR="00FB2703">
        <w:instrText xml:space="preserve"> REF _Ref463277230 \r \h </w:instrText>
      </w:r>
      <w:r w:rsidR="00C0382F">
        <w:fldChar w:fldCharType="separate"/>
      </w:r>
      <w:r w:rsidR="00FB2703">
        <w:t>4</w:t>
      </w:r>
      <w:r w:rsidR="00C0382F">
        <w:fldChar w:fldCharType="end"/>
      </w:r>
      <w:r>
        <w:t>)</w:t>
      </w:r>
    </w:p>
    <w:p w14:paraId="54A7AE63" w14:textId="77777777" w:rsidR="00712A44" w:rsidRDefault="00712A44" w:rsidP="00712A44">
      <w:r>
        <w:t>The custom software ID block lets you choose a name and version number for your model, this will be used when connecting with HANtune.</w:t>
      </w:r>
    </w:p>
    <w:p w14:paraId="3FD9EC79" w14:textId="77777777" w:rsidR="00712A44" w:rsidRDefault="00712A44" w:rsidP="00712A44">
      <w:r>
        <w:t>With the Build settings you can let HANcoder automatically add all signals and parameters in the workspace of the project. This is important to communicate with HANtune.</w:t>
      </w:r>
      <w:r>
        <w:br/>
        <w:t>The Auto Flash function flashes the software automati</w:t>
      </w:r>
      <w:r w:rsidR="0012005B">
        <w:t xml:space="preserve">cally after a successful build. </w:t>
      </w:r>
      <w:r>
        <w:t xml:space="preserve">explains more about flashing the program. </w:t>
      </w:r>
    </w:p>
    <w:p w14:paraId="2651B600" w14:textId="77777777" w:rsidR="00712A44" w:rsidRDefault="00712A44" w:rsidP="00712A44"/>
    <w:p w14:paraId="27BFE1E3" w14:textId="77777777" w:rsidR="00712A44" w:rsidRDefault="00712A44" w:rsidP="00712A44">
      <w:pPr>
        <w:pStyle w:val="Heading3"/>
        <w:numPr>
          <w:ilvl w:val="0"/>
          <w:numId w:val="0"/>
        </w:numPr>
      </w:pPr>
      <w:bookmarkStart w:id="53" w:name="_Toc462845409"/>
      <w:bookmarkStart w:id="54" w:name="_Toc463340045"/>
      <w:r>
        <w:t>The System Information Subsystem</w:t>
      </w:r>
      <w:bookmarkEnd w:id="53"/>
      <w:bookmarkEnd w:id="54"/>
    </w:p>
    <w:p w14:paraId="07498AAC" w14:textId="77777777" w:rsidR="00712A44" w:rsidRDefault="001A588A" w:rsidP="00712A44">
      <w:r>
        <w:rPr>
          <w:noProof/>
          <w:lang w:val="nl-NL" w:eastAsia="nl-NL"/>
        </w:rPr>
        <w:pict w14:anchorId="458B4161">
          <v:shape id="Text Box 101" o:spid="_x0000_s1036" type="#_x0000_t202" style="position:absolute;margin-left:0;margin-top:145.95pt;width:173.4pt;height:28.15pt;z-index:251716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" stroked="f">
            <v:path arrowok="t"/>
            <v:textbox style="mso-fit-shape-to-text:t" inset="0,0,0,0">
              <w:txbxContent>
                <w:p w14:paraId="22B2825F" w14:textId="77777777" w:rsidR="000175D3" w:rsidRPr="004A4BE8" w:rsidRDefault="000175D3" w:rsidP="00516FD5">
                  <w:pPr>
                    <w:pStyle w:val="Caption"/>
                    <w:rPr>
                      <w:noProof/>
                      <w:sz w:val="23"/>
                      <w:szCs w:val="23"/>
                    </w:rPr>
                  </w:pPr>
                  <w:r>
                    <w:t xml:space="preserve">Figure </w:t>
                  </w:r>
                  <w:r w:rsidR="001A588A">
                    <w:fldChar w:fldCharType="begin"/>
                  </w:r>
                  <w:r w:rsidR="001A588A">
                    <w:instrText xml:space="preserve"> STYLEREF 1 \s </w:instrText>
                  </w:r>
                  <w:r w:rsidR="001A588A">
                    <w:fldChar w:fldCharType="separate"/>
                  </w:r>
                  <w:r w:rsidR="004C07DF">
                    <w:rPr>
                      <w:noProof/>
                    </w:rPr>
                    <w:t>3</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9</w:t>
                  </w:r>
                  <w:r w:rsidR="001A588A">
                    <w:rPr>
                      <w:noProof/>
                    </w:rPr>
                    <w:fldChar w:fldCharType="end"/>
                  </w:r>
                  <w:r>
                    <w:t xml:space="preserve"> </w:t>
                  </w:r>
                  <w:r w:rsidRPr="008831E3">
                    <w:t>The System Information subsystem template model</w:t>
                  </w:r>
                </w:p>
              </w:txbxContent>
            </v:textbox>
            <w10:wrap type="square"/>
          </v:shape>
        </w:pict>
      </w:r>
      <w:r w:rsidR="00712A44">
        <w:rPr>
          <w:noProof/>
          <w:lang w:val="en-GB" w:eastAsia="en-GB"/>
        </w:rPr>
        <w:drawing>
          <wp:anchor distT="0" distB="0" distL="114300" distR="114300" simplePos="0" relativeHeight="251656192" behindDoc="0" locked="0" layoutInCell="1" allowOverlap="1" wp14:anchorId="437B941C" wp14:editId="76EDBE06">
            <wp:simplePos x="0" y="0"/>
            <wp:positionH relativeFrom="column">
              <wp:posOffset>0</wp:posOffset>
            </wp:positionH>
            <wp:positionV relativeFrom="paragraph">
              <wp:posOffset>5715</wp:posOffset>
            </wp:positionV>
            <wp:extent cx="2202180" cy="1790700"/>
            <wp:effectExtent l="0" t="0" r="762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S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02180" cy="1790700"/>
                    </a:xfrm>
                    <a:prstGeom prst="rect">
                      <a:avLst/>
                    </a:prstGeom>
                  </pic:spPr>
                </pic:pic>
              </a:graphicData>
            </a:graphic>
          </wp:anchor>
        </w:drawing>
      </w:r>
    </w:p>
    <w:p w14:paraId="2B59ADB8" w14:textId="77777777" w:rsidR="00712A44" w:rsidRDefault="00712A44" w:rsidP="00712A44">
      <w:r>
        <w:t>The System Information Subsystem gives you information about the Load, Heap and Stack of the system once the model is running. This way you can monitor how many resources y</w:t>
      </w:r>
      <w:r w:rsidR="0012005B">
        <w:t>our software program uses. The s</w:t>
      </w:r>
      <w:r>
        <w:t>ignals are already defined by HANcoder and will be visible in HANtune.</w:t>
      </w:r>
    </w:p>
    <w:p w14:paraId="2A6A3F64" w14:textId="77777777" w:rsidR="00712A44" w:rsidRDefault="00712A44" w:rsidP="00712A44"/>
    <w:p w14:paraId="490EA71C" w14:textId="77777777" w:rsidR="00712A44" w:rsidRDefault="00712A44" w:rsidP="00712A44"/>
    <w:p w14:paraId="522DB776" w14:textId="77777777" w:rsidR="00712A44" w:rsidRPr="00681096" w:rsidRDefault="00712A44" w:rsidP="00712A44"/>
    <w:p w14:paraId="3EE3FEFC" w14:textId="77777777" w:rsidR="00712A44" w:rsidRDefault="00712A44" w:rsidP="00712A44">
      <w:pPr>
        <w:spacing w:after="200" w:line="276" w:lineRule="auto"/>
        <w:rPr>
          <w:b/>
          <w:color w:val="001A5F" w:themeColor="accent1"/>
          <w:spacing w:val="20"/>
          <w:sz w:val="28"/>
          <w:szCs w:val="28"/>
        </w:rPr>
      </w:pPr>
      <w:r>
        <w:br w:type="page"/>
      </w:r>
    </w:p>
    <w:p w14:paraId="4BB9F093" w14:textId="77777777" w:rsidR="002B35B4" w:rsidRDefault="002B35B4" w:rsidP="00B82019">
      <w:pPr>
        <w:pStyle w:val="Heading2"/>
      </w:pPr>
      <w:bookmarkStart w:id="55" w:name="_Toc462845410"/>
      <w:bookmarkStart w:id="56" w:name="_Toc463340046"/>
      <w:bookmarkStart w:id="57" w:name="_Toc397095471"/>
      <w:bookmarkEnd w:id="38"/>
      <w:bookmarkEnd w:id="39"/>
      <w:r>
        <w:lastRenderedPageBreak/>
        <w:t>Build your own model</w:t>
      </w:r>
      <w:bookmarkEnd w:id="55"/>
      <w:bookmarkEnd w:id="56"/>
    </w:p>
    <w:p w14:paraId="374F07E0" w14:textId="77777777" w:rsidR="002B35B4" w:rsidRDefault="002B35B4" w:rsidP="002B35B4">
      <w:r>
        <w:t>To build your own model, you have to open the Simulink Library browser from within MATLAB</w:t>
      </w:r>
      <w:r w:rsidRPr="00B87F67">
        <w:t>:</w:t>
      </w:r>
    </w:p>
    <w:p w14:paraId="6DEDF95C" w14:textId="77777777" w:rsidR="00516FD5" w:rsidRDefault="002B35B4" w:rsidP="00516FD5">
      <w:pPr>
        <w:keepNext/>
        <w:jc w:val="center"/>
      </w:pPr>
      <w:r>
        <w:rPr>
          <w:noProof/>
          <w:lang w:val="en-GB" w:eastAsia="en-GB"/>
        </w:rPr>
        <w:drawing>
          <wp:inline distT="0" distB="0" distL="0" distR="0" wp14:anchorId="199FF3CD" wp14:editId="2858D09F">
            <wp:extent cx="6189345" cy="78295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Library.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9345" cy="782955"/>
                    </a:xfrm>
                    <a:prstGeom prst="rect">
                      <a:avLst/>
                    </a:prstGeom>
                  </pic:spPr>
                </pic:pic>
              </a:graphicData>
            </a:graphic>
          </wp:inline>
        </w:drawing>
      </w:r>
    </w:p>
    <w:p w14:paraId="5D842838" w14:textId="77777777" w:rsidR="002B35B4" w:rsidRDefault="00516FD5" w:rsidP="00516FD5">
      <w:pPr>
        <w:pStyle w:val="Caption"/>
      </w:pPr>
      <w:r>
        <w:t xml:space="preserve">Figure </w:t>
      </w:r>
      <w:r w:rsidR="001A588A">
        <w:fldChar w:fldCharType="begin"/>
      </w:r>
      <w:r w:rsidR="001A588A">
        <w:instrText xml:space="preserve"> STYLEREF 1 \s </w:instrText>
      </w:r>
      <w:r w:rsidR="001A588A">
        <w:fldChar w:fldCharType="separate"/>
      </w:r>
      <w:r w:rsidR="004C07DF">
        <w:rPr>
          <w:noProof/>
        </w:rPr>
        <w:t>3</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10</w:t>
      </w:r>
      <w:r w:rsidR="001A588A">
        <w:rPr>
          <w:noProof/>
        </w:rPr>
        <w:fldChar w:fldCharType="end"/>
      </w:r>
      <w:r>
        <w:t xml:space="preserve"> </w:t>
      </w:r>
      <w:r w:rsidRPr="00AC2611">
        <w:t>Simulink Library button</w:t>
      </w:r>
    </w:p>
    <w:p w14:paraId="3207D877" w14:textId="77777777" w:rsidR="00516FD5" w:rsidRDefault="002B35B4" w:rsidP="00516FD5">
      <w:pPr>
        <w:pStyle w:val="Caption"/>
        <w:keepNext/>
      </w:pPr>
      <w:r w:rsidRPr="00B2613C">
        <w:t xml:space="preserve"> </w:t>
      </w:r>
      <w:r>
        <w:rPr>
          <w:noProof/>
          <w:lang w:val="en-GB" w:eastAsia="en-GB"/>
        </w:rPr>
        <w:drawing>
          <wp:inline distT="0" distB="0" distL="0" distR="0" wp14:anchorId="724832BC" wp14:editId="56CF415E">
            <wp:extent cx="6189345" cy="442849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Library HANcode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9345" cy="4428490"/>
                    </a:xfrm>
                    <a:prstGeom prst="rect">
                      <a:avLst/>
                    </a:prstGeom>
                  </pic:spPr>
                </pic:pic>
              </a:graphicData>
            </a:graphic>
          </wp:inline>
        </w:drawing>
      </w:r>
    </w:p>
    <w:p w14:paraId="72082B30" w14:textId="77777777" w:rsidR="002B35B4" w:rsidRDefault="00516FD5" w:rsidP="00516FD5">
      <w:pPr>
        <w:pStyle w:val="Caption"/>
      </w:pPr>
      <w:r>
        <w:t xml:space="preserve">Figure </w:t>
      </w:r>
      <w:r w:rsidR="001A588A">
        <w:fldChar w:fldCharType="begin"/>
      </w:r>
      <w:r w:rsidR="001A588A">
        <w:instrText xml:space="preserve"> STYLEREF 1 \s </w:instrText>
      </w:r>
      <w:r w:rsidR="001A588A">
        <w:fldChar w:fldCharType="separate"/>
      </w:r>
      <w:r w:rsidR="004C07DF">
        <w:rPr>
          <w:noProof/>
        </w:rPr>
        <w:t>3</w:t>
      </w:r>
      <w:r w:rsidR="001A588A">
        <w:rPr>
          <w:noProof/>
        </w:rPr>
        <w:fldChar w:fldCharType="end"/>
      </w:r>
      <w:r w:rsidR="004C07DF">
        <w:noBreakHyphen/>
      </w:r>
      <w:r w:rsidR="001A588A">
        <w:fldChar w:fldCharType="begin"/>
      </w:r>
      <w:r w:rsidR="001A588A">
        <w:instrText xml:space="preserve"> SEQ Figure \* ARABIC \s </w:instrText>
      </w:r>
      <w:r w:rsidR="001A588A">
        <w:instrText xml:space="preserve">1 </w:instrText>
      </w:r>
      <w:r w:rsidR="001A588A">
        <w:fldChar w:fldCharType="separate"/>
      </w:r>
      <w:r w:rsidR="004C07DF">
        <w:rPr>
          <w:noProof/>
        </w:rPr>
        <w:t>11</w:t>
      </w:r>
      <w:r w:rsidR="001A588A">
        <w:rPr>
          <w:noProof/>
        </w:rPr>
        <w:fldChar w:fldCharType="end"/>
      </w:r>
      <w:r>
        <w:t xml:space="preserve"> </w:t>
      </w:r>
      <w:r w:rsidRPr="00180547">
        <w:t>Simulink library</w:t>
      </w:r>
    </w:p>
    <w:p w14:paraId="3E6DC819" w14:textId="77777777" w:rsidR="002B35B4" w:rsidRDefault="002B35B4" w:rsidP="002B35B4">
      <w:r>
        <w:t>Open the</w:t>
      </w:r>
      <w:r w:rsidRPr="00B87F67">
        <w:t xml:space="preserve"> ‘</w:t>
      </w:r>
      <w:r>
        <w:t>HANcoder STM32 Target’</w:t>
      </w:r>
      <w:r w:rsidRPr="00B87F67">
        <w:t xml:space="preserve"> </w:t>
      </w:r>
      <w:r>
        <w:t>toolbox by clicking on it.</w:t>
      </w:r>
    </w:p>
    <w:p w14:paraId="14A24412" w14:textId="77777777" w:rsidR="002B35B4" w:rsidRDefault="002B35B4" w:rsidP="002B35B4">
      <w:r>
        <w:t>If the library isn’t visible try refreshing the library tree view by pressing F5. If there is a Pop up bar that says ‘Some libraries are missing repository information. Fix’ Click on Fix</w:t>
      </w:r>
      <w:r w:rsidR="00F536B2">
        <w:t xml:space="preserve"> and select</w:t>
      </w:r>
      <w:r>
        <w:t xml:space="preserve"> ‘Generate repositories in memory’ in the pop up.</w:t>
      </w:r>
    </w:p>
    <w:p w14:paraId="301A29FA" w14:textId="77777777" w:rsidR="002B35B4" w:rsidRDefault="002B35B4" w:rsidP="002B35B4">
      <w:r>
        <w:rPr>
          <w:noProof/>
          <w:lang w:val="en-GB" w:eastAsia="en-GB"/>
        </w:rPr>
        <w:lastRenderedPageBreak/>
        <w:drawing>
          <wp:anchor distT="0" distB="0" distL="114300" distR="114300" simplePos="0" relativeHeight="251659264" behindDoc="0" locked="0" layoutInCell="1" allowOverlap="1" wp14:anchorId="680BA2B7" wp14:editId="216E3214">
            <wp:simplePos x="0" y="0"/>
            <wp:positionH relativeFrom="column">
              <wp:posOffset>84455</wp:posOffset>
            </wp:positionH>
            <wp:positionV relativeFrom="paragraph">
              <wp:posOffset>34290</wp:posOffset>
            </wp:positionV>
            <wp:extent cx="3230245" cy="3169920"/>
            <wp:effectExtent l="0" t="0" r="825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y.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30245" cy="3169920"/>
                    </a:xfrm>
                    <a:prstGeom prst="rect">
                      <a:avLst/>
                    </a:prstGeom>
                  </pic:spPr>
                </pic:pic>
              </a:graphicData>
            </a:graphic>
          </wp:anchor>
        </w:drawing>
      </w:r>
      <w:r w:rsidR="001A588A">
        <w:rPr>
          <w:noProof/>
          <w:lang w:val="nl-NL" w:eastAsia="nl-NL"/>
        </w:rPr>
        <w:pict w14:anchorId="62B8B1AB">
          <v:shape id="Text Box 103" o:spid="_x0000_s1037" type="#_x0000_t202" style="position:absolute;margin-left:276.55pt;margin-top:165pt;width:151.2pt;height:18.6pt;z-index:2517201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" stroked="f">
            <v:path arrowok="t"/>
            <v:textbox style="mso-fit-shape-to-text:t" inset="0,0,0,0">
              <w:txbxContent>
                <w:p w14:paraId="7E2C6BD0" w14:textId="77777777" w:rsidR="000175D3" w:rsidRPr="009D07C7" w:rsidRDefault="000175D3" w:rsidP="0082040C">
                  <w:pPr>
                    <w:pStyle w:val="Caption"/>
                    <w:rPr>
                      <w:noProof/>
                      <w:sz w:val="23"/>
                      <w:szCs w:val="23"/>
                    </w:rPr>
                  </w:pPr>
                  <w:r>
                    <w:t xml:space="preserve">Figure </w:t>
                  </w:r>
                  <w:r w:rsidR="001A588A">
                    <w:fldChar w:fldCharType="begin"/>
                  </w:r>
                  <w:r w:rsidR="001A588A">
                    <w:instrText xml:space="preserve"> STYLEREF 1 \s </w:instrText>
                  </w:r>
                  <w:r w:rsidR="001A588A">
                    <w:fldChar w:fldCharType="separate"/>
                  </w:r>
                  <w:r w:rsidR="004C07DF">
                    <w:rPr>
                      <w:noProof/>
                    </w:rPr>
                    <w:t>3</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12</w:t>
                  </w:r>
                  <w:r w:rsidR="001A588A">
                    <w:rPr>
                      <w:noProof/>
                    </w:rPr>
                    <w:fldChar w:fldCharType="end"/>
                  </w:r>
                  <w:r>
                    <w:t xml:space="preserve"> </w:t>
                  </w:r>
                  <w:r w:rsidRPr="00E01843">
                    <w:t>library Fix pop up</w:t>
                  </w:r>
                </w:p>
              </w:txbxContent>
            </v:textbox>
            <w10:wrap type="square"/>
          </v:shape>
        </w:pict>
      </w:r>
      <w:r>
        <w:rPr>
          <w:noProof/>
          <w:lang w:val="en-GB" w:eastAsia="en-GB"/>
        </w:rPr>
        <w:drawing>
          <wp:anchor distT="0" distB="0" distL="114300" distR="114300" simplePos="0" relativeHeight="251660288" behindDoc="0" locked="0" layoutInCell="1" allowOverlap="1" wp14:anchorId="31867F58" wp14:editId="0FD02D43">
            <wp:simplePos x="0" y="0"/>
            <wp:positionH relativeFrom="column">
              <wp:posOffset>3512185</wp:posOffset>
            </wp:positionH>
            <wp:positionV relativeFrom="paragraph">
              <wp:posOffset>34290</wp:posOffset>
            </wp:positionV>
            <wp:extent cx="1920240" cy="2004060"/>
            <wp:effectExtent l="0" t="0" r="381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libraries fix.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20240" cy="2004060"/>
                    </a:xfrm>
                    <a:prstGeom prst="rect">
                      <a:avLst/>
                    </a:prstGeom>
                  </pic:spPr>
                </pic:pic>
              </a:graphicData>
            </a:graphic>
          </wp:anchor>
        </w:drawing>
      </w:r>
    </w:p>
    <w:p w14:paraId="76C92193" w14:textId="77777777" w:rsidR="002B35B4" w:rsidRDefault="002B35B4" w:rsidP="002B35B4"/>
    <w:p w14:paraId="1D1A08BA" w14:textId="77777777" w:rsidR="002B35B4" w:rsidRDefault="002B35B4" w:rsidP="002B35B4"/>
    <w:p w14:paraId="0ACD9905" w14:textId="77777777" w:rsidR="002B35B4" w:rsidRDefault="002B35B4" w:rsidP="002B35B4"/>
    <w:p w14:paraId="0C74194E" w14:textId="77777777" w:rsidR="002B35B4" w:rsidRDefault="002B35B4" w:rsidP="002B35B4"/>
    <w:p w14:paraId="5CFB798F" w14:textId="77777777" w:rsidR="002B35B4" w:rsidRDefault="002B35B4" w:rsidP="002B35B4"/>
    <w:p w14:paraId="367353F1" w14:textId="77777777" w:rsidR="002B35B4" w:rsidRDefault="002B35B4" w:rsidP="002B35B4"/>
    <w:p w14:paraId="01681B19" w14:textId="77777777" w:rsidR="002B35B4" w:rsidRDefault="002B35B4" w:rsidP="002B35B4"/>
    <w:p w14:paraId="11E439B2" w14:textId="77777777" w:rsidR="002B35B4" w:rsidRDefault="002B35B4" w:rsidP="002B35B4"/>
    <w:p w14:paraId="7B860A33" w14:textId="77777777" w:rsidR="002B35B4" w:rsidRDefault="002B35B4" w:rsidP="002B35B4"/>
    <w:p w14:paraId="60423622" w14:textId="77777777" w:rsidR="002B35B4" w:rsidRDefault="002B35B4" w:rsidP="002B35B4"/>
    <w:p w14:paraId="67239249" w14:textId="77777777" w:rsidR="002B35B4" w:rsidRDefault="000165AD" w:rsidP="002B35B4">
      <w:r>
        <w:rPr>
          <w:noProof/>
          <w:lang w:val="en-GB" w:eastAsia="en-GB"/>
        </w:rPr>
        <w:drawing>
          <wp:anchor distT="0" distB="0" distL="114300" distR="114300" simplePos="0" relativeHeight="251663360" behindDoc="0" locked="0" layoutInCell="1" allowOverlap="1" wp14:anchorId="40651218" wp14:editId="007409C0">
            <wp:simplePos x="0" y="0"/>
            <wp:positionH relativeFrom="column">
              <wp:posOffset>-2765425</wp:posOffset>
            </wp:positionH>
            <wp:positionV relativeFrom="paragraph">
              <wp:posOffset>440690</wp:posOffset>
            </wp:positionV>
            <wp:extent cx="4363720" cy="417322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05 library.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63720" cy="4173220"/>
                    </a:xfrm>
                    <a:prstGeom prst="rect">
                      <a:avLst/>
                    </a:prstGeom>
                  </pic:spPr>
                </pic:pic>
              </a:graphicData>
            </a:graphic>
          </wp:anchor>
        </w:drawing>
      </w:r>
      <w:r w:rsidR="001A588A">
        <w:rPr>
          <w:noProof/>
          <w:lang w:val="nl-NL" w:eastAsia="nl-NL"/>
        </w:rPr>
        <w:pict w14:anchorId="47A77FB0">
          <v:shape id="Text Box 102" o:spid="_x0000_s1038" type="#_x0000_t202" style="position:absolute;margin-left:-264pt;margin-top:5.05pt;width:254.35pt;height:11.3pt;z-index:251718144;visibility:visibl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" stroked="f">
            <v:path arrowok="t"/>
            <v:textbox inset="0,0,0,0">
              <w:txbxContent>
                <w:p w14:paraId="3A628859" w14:textId="77777777" w:rsidR="000175D3" w:rsidRPr="0038566F" w:rsidRDefault="000175D3" w:rsidP="0082040C">
                  <w:pPr>
                    <w:pStyle w:val="Caption"/>
                    <w:rPr>
                      <w:noProof/>
                      <w:sz w:val="23"/>
                      <w:szCs w:val="23"/>
                    </w:rPr>
                  </w:pPr>
                  <w:r>
                    <w:t xml:space="preserve">Figure </w:t>
                  </w:r>
                  <w:r w:rsidR="001A588A">
                    <w:fldChar w:fldCharType="begin"/>
                  </w:r>
                  <w:r w:rsidR="001A588A">
                    <w:instrText xml:space="preserve"> STYLEREF 1 \s </w:instrText>
                  </w:r>
                  <w:r w:rsidR="001A588A">
                    <w:fldChar w:fldCharType="separate"/>
                  </w:r>
                  <w:r w:rsidR="004C07DF">
                    <w:rPr>
                      <w:noProof/>
                    </w:rPr>
                    <w:t>3</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13</w:t>
                  </w:r>
                  <w:r w:rsidR="001A588A">
                    <w:rPr>
                      <w:noProof/>
                    </w:rPr>
                    <w:fldChar w:fldCharType="end"/>
                  </w:r>
                  <w:r>
                    <w:t xml:space="preserve"> </w:t>
                  </w:r>
                  <w:r w:rsidRPr="00911541">
                    <w:t>Library pop up</w:t>
                  </w:r>
                </w:p>
              </w:txbxContent>
            </v:textbox>
            <w10:wrap type="square"/>
          </v:shape>
        </w:pict>
      </w:r>
    </w:p>
    <w:p w14:paraId="5AAFF5DA" w14:textId="77777777" w:rsidR="002B35B4" w:rsidRDefault="0082040C" w:rsidP="0082040C">
      <w:pPr>
        <w:pStyle w:val="Caption"/>
      </w:pPr>
      <w:r>
        <w:t xml:space="preserve">Figure </w:t>
      </w:r>
      <w:r w:rsidR="001A588A">
        <w:fldChar w:fldCharType="begin"/>
      </w:r>
      <w:r w:rsidR="001A588A">
        <w:instrText xml:space="preserve"> STYLEREF 1 \s </w:instrText>
      </w:r>
      <w:r w:rsidR="001A588A">
        <w:fldChar w:fldCharType="separate"/>
      </w:r>
      <w:r w:rsidR="004C07DF">
        <w:rPr>
          <w:noProof/>
        </w:rPr>
        <w:t>3</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14</w:t>
      </w:r>
      <w:r w:rsidR="001A588A">
        <w:rPr>
          <w:noProof/>
        </w:rPr>
        <w:fldChar w:fldCharType="end"/>
      </w:r>
      <w:r>
        <w:t xml:space="preserve"> </w:t>
      </w:r>
      <w:r w:rsidR="00D30C7A" w:rsidRPr="00854595">
        <w:t>HANcoder library STM-</w:t>
      </w:r>
      <w:r w:rsidR="00D30C7A">
        <w:t>P405</w:t>
      </w:r>
    </w:p>
    <w:p w14:paraId="2B778549" w14:textId="77777777" w:rsidR="002B35B4" w:rsidRDefault="002B35B4" w:rsidP="004C07DF">
      <w:r>
        <w:t>To the right, the content of the toolbox is placed. This content is sorted in a tree like view for easy access. Use the help files to determine the proper use of a block. These are accessible by right clicking on a block and then selecting “Help”.</w:t>
      </w:r>
      <w:r>
        <w:br w:type="page"/>
      </w:r>
    </w:p>
    <w:p w14:paraId="23411A3D" w14:textId="77777777" w:rsidR="004C07DF" w:rsidRDefault="004C07DF" w:rsidP="004C07DF">
      <w:pPr>
        <w:pStyle w:val="Heading2"/>
      </w:pPr>
      <w:r>
        <w:lastRenderedPageBreak/>
        <w:t>Working with m-scripts</w:t>
      </w:r>
    </w:p>
    <w:p w14:paraId="13984C09" w14:textId="77777777" w:rsidR="004C07DF" w:rsidRDefault="004C07DF" w:rsidP="004C07DF">
      <w:r>
        <w:t xml:space="preserve">The best option to define the parameters is by using m-scripts. An m-script is useful for a series of Matlab commands. In HANcoder an m-script is used for defining both signals and parameters. The template model automatically calls the </w:t>
      </w:r>
      <w:r w:rsidRPr="006A2EED">
        <w:rPr>
          <w:b/>
        </w:rPr>
        <w:t>startup</w:t>
      </w:r>
      <w:r>
        <w:t xml:space="preserve"> m-script when it opens. This is done by adding it to the model properties: callbacks. Go to </w:t>
      </w:r>
      <w:r>
        <w:rPr>
          <w:b/>
        </w:rPr>
        <w:t>Simulink model</w:t>
      </w:r>
      <w:r w:rsidRPr="006A2EED">
        <w:rPr>
          <w:b/>
        </w:rPr>
        <w:sym w:font="Wingdings" w:char="F0E0"/>
      </w:r>
      <w:r>
        <w:rPr>
          <w:b/>
        </w:rPr>
        <w:t xml:space="preserve"> File </w:t>
      </w:r>
      <w:r w:rsidRPr="006A2EED">
        <w:rPr>
          <w:b/>
        </w:rPr>
        <w:sym w:font="Wingdings" w:char="F0E0"/>
      </w:r>
      <w:r>
        <w:rPr>
          <w:b/>
        </w:rPr>
        <w:t xml:space="preserve"> Model properties </w:t>
      </w:r>
      <w:r w:rsidRPr="006A2EED">
        <w:rPr>
          <w:b/>
        </w:rPr>
        <w:sym w:font="Wingdings" w:char="F0E0"/>
      </w:r>
      <w:r>
        <w:rPr>
          <w:b/>
        </w:rPr>
        <w:t xml:space="preserve"> Callbacks.</w:t>
      </w:r>
      <w:r>
        <w:t xml:space="preserve"> The Model pre-load function runs every command that is written in the section before the model starts.</w:t>
      </w:r>
    </w:p>
    <w:p w14:paraId="54A9BFBF" w14:textId="77777777" w:rsidR="004C07DF" w:rsidRDefault="004C07DF" w:rsidP="004C07DF">
      <w:pPr>
        <w:keepNext/>
      </w:pPr>
      <w:r w:rsidRPr="004C07DF">
        <w:rPr>
          <w:noProof/>
          <w:lang w:val="en-GB" w:eastAsia="en-GB"/>
        </w:rPr>
        <w:drawing>
          <wp:inline distT="0" distB="0" distL="0" distR="0" wp14:anchorId="5C7538E8" wp14:editId="181511B2">
            <wp:extent cx="3689350" cy="2293620"/>
            <wp:effectExtent l="19050" t="0" r="6350" b="0"/>
            <wp:docPr id="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Properties Callbacks.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89350" cy="2294890"/>
                    </a:xfrm>
                    <a:prstGeom prst="rect">
                      <a:avLst/>
                    </a:prstGeom>
                  </pic:spPr>
                </pic:pic>
              </a:graphicData>
            </a:graphic>
          </wp:inline>
        </w:drawing>
      </w:r>
    </w:p>
    <w:p w14:paraId="0F2DF15C" w14:textId="77777777" w:rsidR="004C07DF" w:rsidRDefault="004C07DF" w:rsidP="004C07DF">
      <w:pPr>
        <w:pStyle w:val="Caption"/>
        <w:jc w:val="left"/>
      </w:pPr>
      <w:bookmarkStart w:id="58" w:name="_Ref463342105"/>
      <w:r>
        <w:t xml:space="preserve">Figure </w:t>
      </w:r>
      <w:r w:rsidR="001A588A">
        <w:fldChar w:fldCharType="begin"/>
      </w:r>
      <w:r w:rsidR="001A588A">
        <w:instrText xml:space="preserve"> STYLEREF 1 \s </w:instrText>
      </w:r>
      <w:r w:rsidR="001A588A">
        <w:fldChar w:fldCharType="separate"/>
      </w:r>
      <w:r>
        <w:rPr>
          <w:noProof/>
        </w:rPr>
        <w:t>3</w:t>
      </w:r>
      <w:r w:rsidR="001A588A">
        <w:rPr>
          <w:noProof/>
        </w:rPr>
        <w:fldChar w:fldCharType="end"/>
      </w:r>
      <w:r>
        <w:noBreakHyphen/>
      </w:r>
      <w:r w:rsidR="001A588A">
        <w:fldChar w:fldCharType="begin"/>
      </w:r>
      <w:r w:rsidR="001A588A">
        <w:instrText xml:space="preserve"> SEQ Figure \* ARABIC \s 1 </w:instrText>
      </w:r>
      <w:r w:rsidR="001A588A">
        <w:fldChar w:fldCharType="separate"/>
      </w:r>
      <w:r>
        <w:rPr>
          <w:noProof/>
        </w:rPr>
        <w:t>15</w:t>
      </w:r>
      <w:r w:rsidR="001A588A">
        <w:rPr>
          <w:noProof/>
        </w:rPr>
        <w:fldChar w:fldCharType="end"/>
      </w:r>
      <w:r>
        <w:t xml:space="preserve"> Model Properties - Callbacks</w:t>
      </w:r>
      <w:bookmarkEnd w:id="58"/>
    </w:p>
    <w:p w14:paraId="70910A45" w14:textId="77777777" w:rsidR="004C07DF" w:rsidRDefault="004C07DF" w:rsidP="004C07DF">
      <w:r>
        <w:t xml:space="preserve">As can be seen in </w:t>
      </w:r>
      <w:r w:rsidR="00C0382F">
        <w:fldChar w:fldCharType="begin"/>
      </w:r>
      <w:r>
        <w:instrText xml:space="preserve"> REF _Ref463342105 \h </w:instrText>
      </w:r>
      <w:r w:rsidR="00C0382F">
        <w:fldChar w:fldCharType="separate"/>
      </w:r>
      <w:r>
        <w:t xml:space="preserve">Figure </w:t>
      </w:r>
      <w:r>
        <w:rPr>
          <w:noProof/>
        </w:rPr>
        <w:t>3</w:t>
      </w:r>
      <w:r>
        <w:noBreakHyphen/>
      </w:r>
      <w:r>
        <w:rPr>
          <w:noProof/>
        </w:rPr>
        <w:t>15</w:t>
      </w:r>
      <w:r>
        <w:t xml:space="preserve"> Model Properties - Callbacks</w:t>
      </w:r>
      <w:r w:rsidR="00C0382F">
        <w:fldChar w:fldCharType="end"/>
      </w:r>
      <w:r>
        <w:t>, the call for the startup file is made with the following command:</w:t>
      </w:r>
    </w:p>
    <w:p w14:paraId="0743ED95" w14:textId="77777777" w:rsidR="004C07DF" w:rsidRDefault="004C07DF" w:rsidP="004C07DF">
      <w:r>
        <w:t>eval([bdroot,'_startup'])</w:t>
      </w:r>
      <w:r>
        <w:tab/>
      </w:r>
      <w:r>
        <w:tab/>
        <w:t>(This calls the HANcoder_</w:t>
      </w:r>
      <w:r w:rsidR="00874A51">
        <w:t>P405</w:t>
      </w:r>
      <w:r>
        <w:t>_startup.m script)</w:t>
      </w:r>
    </w:p>
    <w:p w14:paraId="53FE31FD" w14:textId="77777777" w:rsidR="004C07DF" w:rsidRDefault="004C07DF" w:rsidP="004C07DF">
      <w:r>
        <w:t>It is advisable to define all parameters in the startup script. If this is done, the parameters will be added to the workspace every time the model is opened. When a parameter is added in the m-script, the m-script can be run manually by clicking run. The parameter will be added to the workspace.</w:t>
      </w:r>
    </w:p>
    <w:p w14:paraId="59D08DFA" w14:textId="77777777" w:rsidR="004C07DF" w:rsidRDefault="004C07DF" w:rsidP="004C07DF">
      <w:r>
        <w:t>The HANcoder_</w:t>
      </w:r>
      <w:r w:rsidR="00461EF3">
        <w:t>P405</w:t>
      </w:r>
      <w:r>
        <w:t>_startup.m is shown below:</w:t>
      </w:r>
    </w:p>
    <w:p w14:paraId="30E38C35"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This m-file will be run automatically when starting model 'HANcoder_</w:t>
      </w:r>
      <w:r w:rsidR="00874A51">
        <w:rPr>
          <w:rFonts w:ascii="Courier New" w:hAnsi="Courier New" w:cs="Courier New"/>
          <w:color w:val="228B22"/>
          <w:kern w:val="0"/>
          <w:sz w:val="20"/>
          <w:szCs w:val="20"/>
          <w:lang w:val="en-GB"/>
        </w:rPr>
        <w:t>P405</w:t>
      </w:r>
      <w:r w:rsidRPr="00761DBC">
        <w:rPr>
          <w:rFonts w:ascii="Courier New" w:hAnsi="Courier New" w:cs="Courier New"/>
          <w:color w:val="228B22"/>
          <w:kern w:val="0"/>
          <w:sz w:val="20"/>
          <w:szCs w:val="20"/>
          <w:lang w:val="en-GB"/>
        </w:rPr>
        <w:t>'</w:t>
      </w:r>
    </w:p>
    <w:p w14:paraId="2486A5AC"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The name of the m-file must consist of the model name with the addition:</w:t>
      </w:r>
    </w:p>
    <w:p w14:paraId="5C8E77D9"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'_startup'!</w:t>
      </w:r>
    </w:p>
    <w:p w14:paraId="60989ACB"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This m-file will be run when loading the model because it is added to the</w:t>
      </w:r>
    </w:p>
    <w:p w14:paraId="59774B37"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model callbacks: see File-&gt;Model Properties-&gt;Model Properties-&gt;Callbacks</w:t>
      </w:r>
    </w:p>
    <w:p w14:paraId="508D6548"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xml:space="preserve"> </w:t>
      </w:r>
    </w:p>
    <w:p w14:paraId="5B734F00"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In this m-file the signals and parameters for HANtune can be defined. As</w:t>
      </w:r>
    </w:p>
    <w:p w14:paraId="71AA96A7"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an example the signal LedValue and parameter HANtuneOverride are already</w:t>
      </w:r>
    </w:p>
    <w:p w14:paraId="386274D6"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defined.</w:t>
      </w:r>
    </w:p>
    <w:p w14:paraId="34290C6F"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You can add your own signals and parameters to this m-file below</w:t>
      </w:r>
    </w:p>
    <w:p w14:paraId="25CEDE3C"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xml:space="preserve"> </w:t>
      </w:r>
    </w:p>
    <w:p w14:paraId="0C306A75"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Signals</w:t>
      </w:r>
    </w:p>
    <w:p w14:paraId="3870C8FF"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Defining signals for viewing in HANtune</w:t>
      </w:r>
    </w:p>
    <w:p w14:paraId="59DBA4D8"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LedValue = Simulink.Signal; </w:t>
      </w:r>
      <w:r w:rsidRPr="00761DBC">
        <w:rPr>
          <w:rFonts w:ascii="Courier New" w:hAnsi="Courier New" w:cs="Courier New"/>
          <w:color w:val="228B22"/>
          <w:kern w:val="0"/>
          <w:sz w:val="20"/>
          <w:szCs w:val="20"/>
          <w:lang w:val="en-GB"/>
        </w:rPr>
        <w:t>% Define as signal</w:t>
      </w:r>
    </w:p>
    <w:p w14:paraId="5A4FD3E0"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LedValue.StorageClass = </w:t>
      </w:r>
      <w:r w:rsidRPr="00761DBC">
        <w:rPr>
          <w:rFonts w:ascii="Courier New" w:hAnsi="Courier New" w:cs="Courier New"/>
          <w:color w:val="A020F0"/>
          <w:kern w:val="0"/>
          <w:sz w:val="20"/>
          <w:szCs w:val="20"/>
          <w:lang w:val="en-GB"/>
        </w:rPr>
        <w:t>'ExportedGlobal'</w:t>
      </w:r>
      <w:r w:rsidRPr="00761DBC">
        <w:rPr>
          <w:rFonts w:ascii="Courier New" w:hAnsi="Courier New" w:cs="Courier New"/>
          <w:color w:val="000000"/>
          <w:kern w:val="0"/>
          <w:sz w:val="20"/>
          <w:szCs w:val="20"/>
          <w:lang w:val="en-GB"/>
        </w:rPr>
        <w:t xml:space="preserve">; </w:t>
      </w:r>
      <w:r w:rsidRPr="00761DBC">
        <w:rPr>
          <w:rFonts w:ascii="Courier New" w:hAnsi="Courier New" w:cs="Courier New"/>
          <w:color w:val="228B22"/>
          <w:kern w:val="0"/>
          <w:sz w:val="20"/>
          <w:szCs w:val="20"/>
          <w:lang w:val="en-GB"/>
        </w:rPr>
        <w:t>% Only Exported Global will be visible in HANtune</w:t>
      </w:r>
    </w:p>
    <w:p w14:paraId="4380174F"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xml:space="preserve"> </w:t>
      </w:r>
    </w:p>
    <w:p w14:paraId="240B10DC"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Defining System Information Signals</w:t>
      </w:r>
    </w:p>
    <w:p w14:paraId="5792959F"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SI_FreeStack = Simulink.Signal;</w:t>
      </w:r>
    </w:p>
    <w:p w14:paraId="2D82DC77"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SI_FreeStack.StorageClass = </w:t>
      </w:r>
      <w:r w:rsidRPr="00761DBC">
        <w:rPr>
          <w:rFonts w:ascii="Courier New" w:hAnsi="Courier New" w:cs="Courier New"/>
          <w:color w:val="A020F0"/>
          <w:kern w:val="0"/>
          <w:sz w:val="20"/>
          <w:szCs w:val="20"/>
          <w:lang w:val="en-GB"/>
        </w:rPr>
        <w:t>'ExportedGlobal'</w:t>
      </w:r>
      <w:r w:rsidRPr="00761DBC">
        <w:rPr>
          <w:rFonts w:ascii="Courier New" w:hAnsi="Courier New" w:cs="Courier New"/>
          <w:color w:val="000000"/>
          <w:kern w:val="0"/>
          <w:sz w:val="20"/>
          <w:szCs w:val="20"/>
          <w:lang w:val="en-GB"/>
        </w:rPr>
        <w:t>;</w:t>
      </w:r>
    </w:p>
    <w:p w14:paraId="105083B2"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SI_CPUload = Simulink.Signal;</w:t>
      </w:r>
    </w:p>
    <w:p w14:paraId="7BD8FB8F"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SI_CPUload.StorageClass = </w:t>
      </w:r>
      <w:r w:rsidRPr="00761DBC">
        <w:rPr>
          <w:rFonts w:ascii="Courier New" w:hAnsi="Courier New" w:cs="Courier New"/>
          <w:color w:val="A020F0"/>
          <w:kern w:val="0"/>
          <w:sz w:val="20"/>
          <w:szCs w:val="20"/>
          <w:lang w:val="en-GB"/>
        </w:rPr>
        <w:t>'ExportedGlobal'</w:t>
      </w:r>
      <w:r w:rsidRPr="00761DBC">
        <w:rPr>
          <w:rFonts w:ascii="Courier New" w:hAnsi="Courier New" w:cs="Courier New"/>
          <w:color w:val="000000"/>
          <w:kern w:val="0"/>
          <w:sz w:val="20"/>
          <w:szCs w:val="20"/>
          <w:lang w:val="en-GB"/>
        </w:rPr>
        <w:t>;</w:t>
      </w:r>
    </w:p>
    <w:p w14:paraId="4E378A1F"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lastRenderedPageBreak/>
        <w:t>SI_FreeHeap = Simulink.Signal;</w:t>
      </w:r>
    </w:p>
    <w:p w14:paraId="43BA93C3"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SI_FreeHeap.StorageClass = </w:t>
      </w:r>
      <w:r w:rsidRPr="00761DBC">
        <w:rPr>
          <w:rFonts w:ascii="Courier New" w:hAnsi="Courier New" w:cs="Courier New"/>
          <w:color w:val="A020F0"/>
          <w:kern w:val="0"/>
          <w:sz w:val="20"/>
          <w:szCs w:val="20"/>
          <w:lang w:val="en-GB"/>
        </w:rPr>
        <w:t>'ExportedGlobal'</w:t>
      </w:r>
      <w:r w:rsidRPr="00761DBC">
        <w:rPr>
          <w:rFonts w:ascii="Courier New" w:hAnsi="Courier New" w:cs="Courier New"/>
          <w:color w:val="000000"/>
          <w:kern w:val="0"/>
          <w:sz w:val="20"/>
          <w:szCs w:val="20"/>
          <w:lang w:val="en-GB"/>
        </w:rPr>
        <w:t>;</w:t>
      </w:r>
    </w:p>
    <w:p w14:paraId="67C38B23"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 </w:t>
      </w:r>
    </w:p>
    <w:p w14:paraId="53BD9BC0"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Parameters</w:t>
      </w:r>
    </w:p>
    <w:p w14:paraId="2C0CED04"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Defining a parameter for editing in HANtune</w:t>
      </w:r>
    </w:p>
    <w:p w14:paraId="06ED8B3F"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HANtuneOverride = Simulink.Parameter; </w:t>
      </w:r>
      <w:r w:rsidRPr="00761DBC">
        <w:rPr>
          <w:rFonts w:ascii="Courier New" w:hAnsi="Courier New" w:cs="Courier New"/>
          <w:color w:val="228B22"/>
          <w:kern w:val="0"/>
          <w:sz w:val="20"/>
          <w:szCs w:val="20"/>
          <w:lang w:val="en-GB"/>
        </w:rPr>
        <w:t>% Define as parameter</w:t>
      </w:r>
    </w:p>
    <w:p w14:paraId="6203ACBA"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HANtuneOverride.StorageClass = </w:t>
      </w:r>
      <w:r w:rsidRPr="00761DBC">
        <w:rPr>
          <w:rFonts w:ascii="Courier New" w:hAnsi="Courier New" w:cs="Courier New"/>
          <w:color w:val="A020F0"/>
          <w:kern w:val="0"/>
          <w:sz w:val="20"/>
          <w:szCs w:val="20"/>
          <w:lang w:val="en-GB"/>
        </w:rPr>
        <w:t>'ExportedGlobal'</w:t>
      </w:r>
      <w:r w:rsidRPr="00761DBC">
        <w:rPr>
          <w:rFonts w:ascii="Courier New" w:hAnsi="Courier New" w:cs="Courier New"/>
          <w:color w:val="000000"/>
          <w:kern w:val="0"/>
          <w:sz w:val="20"/>
          <w:szCs w:val="20"/>
          <w:lang w:val="en-GB"/>
        </w:rPr>
        <w:t xml:space="preserve">; </w:t>
      </w:r>
      <w:r w:rsidRPr="00761DBC">
        <w:rPr>
          <w:rFonts w:ascii="Courier New" w:hAnsi="Courier New" w:cs="Courier New"/>
          <w:color w:val="228B22"/>
          <w:kern w:val="0"/>
          <w:sz w:val="20"/>
          <w:szCs w:val="20"/>
          <w:lang w:val="en-GB"/>
        </w:rPr>
        <w:t>% Only Exported Global will be visible in HANtune</w:t>
      </w:r>
    </w:p>
    <w:p w14:paraId="4206484B"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HANtuneOverride.Value = 0; </w:t>
      </w:r>
      <w:r w:rsidRPr="00761DBC">
        <w:rPr>
          <w:rFonts w:ascii="Courier New" w:hAnsi="Courier New" w:cs="Courier New"/>
          <w:color w:val="228B22"/>
          <w:kern w:val="0"/>
          <w:sz w:val="20"/>
          <w:szCs w:val="20"/>
          <w:lang w:val="en-GB"/>
        </w:rPr>
        <w:t>% Initial value is set to zero, no override</w:t>
      </w:r>
    </w:p>
    <w:p w14:paraId="06102E3B" w14:textId="77777777"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p>
    <w:p w14:paraId="35CA3DC3" w14:textId="77777777" w:rsidR="004C07DF" w:rsidRDefault="004C07DF" w:rsidP="004C07DF">
      <w:pPr>
        <w:rPr>
          <w:b/>
          <w:color w:val="001A5F" w:themeColor="accent1"/>
          <w:spacing w:val="20"/>
          <w:sz w:val="28"/>
          <w:szCs w:val="28"/>
        </w:rPr>
      </w:pPr>
      <w:r>
        <w:rPr>
          <w:lang w:val="en-GB"/>
        </w:rPr>
        <w:t>Signals and parameters can be added in this file. If the storage class is set to ‘ExportedGlobal’ the value is set as a global variable. In this case the signal or parameter can be seen by HANtune.</w:t>
      </w:r>
      <w:r>
        <w:br w:type="page"/>
      </w:r>
    </w:p>
    <w:p w14:paraId="2AB041C0" w14:textId="77777777" w:rsidR="002B35B4" w:rsidRDefault="002B35B4" w:rsidP="00B82019">
      <w:pPr>
        <w:pStyle w:val="Heading2"/>
      </w:pPr>
      <w:bookmarkStart w:id="59" w:name="_Toc462845411"/>
      <w:bookmarkStart w:id="60" w:name="_Toc463340047"/>
      <w:bookmarkEnd w:id="57"/>
      <w:r>
        <w:lastRenderedPageBreak/>
        <w:t>Code generation</w:t>
      </w:r>
      <w:bookmarkEnd w:id="59"/>
      <w:bookmarkEnd w:id="60"/>
    </w:p>
    <w:p w14:paraId="46D72968" w14:textId="77777777" w:rsidR="002B35B4" w:rsidRDefault="002B35B4" w:rsidP="002B35B4">
      <w:r>
        <w:t>To generate C code from the Simulink model use CLTR-B on the keyboard when the model is opened. The model will ‘grey’ out during the build procedure.</w:t>
      </w:r>
    </w:p>
    <w:p w14:paraId="475C5FA2" w14:textId="77777777" w:rsidR="002B35B4" w:rsidRDefault="002B35B4" w:rsidP="002B35B4">
      <w:r>
        <w:t xml:space="preserve">In MATLAB versions earlier than 2014a the progress can be observed in the MATLAB command window. From 2014a this can only be viewed by clicking </w:t>
      </w:r>
      <w:r w:rsidRPr="00BC031F">
        <w:rPr>
          <w:u w:val="single"/>
        </w:rPr>
        <w:t>View diagnostics</w:t>
      </w:r>
      <w:r>
        <w:t xml:space="preserve"> on the bottom of the model.</w:t>
      </w:r>
    </w:p>
    <w:p w14:paraId="3DCDB66C" w14:textId="77777777" w:rsidR="0082040C" w:rsidRDefault="00981D0A" w:rsidP="0082040C">
      <w:pPr>
        <w:keepNext/>
        <w:jc w:val="center"/>
      </w:pPr>
      <w:r>
        <w:rPr>
          <w:noProof/>
          <w:lang w:val="en-GB" w:eastAsia="en-GB"/>
        </w:rPr>
        <w:drawing>
          <wp:inline distT="0" distB="0" distL="0" distR="0" wp14:anchorId="35CA8106" wp14:editId="34C48BA3">
            <wp:extent cx="6189345" cy="5325110"/>
            <wp:effectExtent l="0" t="0" r="190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code P405.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89345" cy="5325110"/>
                    </a:xfrm>
                    <a:prstGeom prst="rect">
                      <a:avLst/>
                    </a:prstGeom>
                  </pic:spPr>
                </pic:pic>
              </a:graphicData>
            </a:graphic>
          </wp:inline>
        </w:drawing>
      </w:r>
    </w:p>
    <w:p w14:paraId="17DC2EA5" w14:textId="77777777" w:rsidR="002B35B4" w:rsidRDefault="0082040C" w:rsidP="0082040C">
      <w:pPr>
        <w:pStyle w:val="Caption"/>
      </w:pPr>
      <w:r>
        <w:t xml:space="preserve">Figure </w:t>
      </w:r>
      <w:r w:rsidR="001A588A">
        <w:fldChar w:fldCharType="begin"/>
      </w:r>
      <w:r w:rsidR="001A588A">
        <w:instrText xml:space="preserve"> STYLEREF 1 \s </w:instrText>
      </w:r>
      <w:r w:rsidR="001A588A">
        <w:fldChar w:fldCharType="separate"/>
      </w:r>
      <w:r w:rsidR="004C07DF">
        <w:rPr>
          <w:noProof/>
        </w:rPr>
        <w:t>3</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16</w:t>
      </w:r>
      <w:r w:rsidR="001A588A">
        <w:rPr>
          <w:noProof/>
        </w:rPr>
        <w:fldChar w:fldCharType="end"/>
      </w:r>
      <w:r>
        <w:t xml:space="preserve"> </w:t>
      </w:r>
      <w:r w:rsidRPr="009F7B18">
        <w:t>Code generation and build progress</w:t>
      </w:r>
    </w:p>
    <w:p w14:paraId="74F62882" w14:textId="77777777" w:rsidR="002B35B4" w:rsidRDefault="002B35B4" w:rsidP="002B35B4">
      <w:r>
        <w:t>Once the model indicates ready in the lower left corner, the software program is built and flashed (if Auto Flash is on). In the target directory two new files appear.</w:t>
      </w:r>
    </w:p>
    <w:p w14:paraId="227D08C0" w14:textId="77777777" w:rsidR="002B35B4" w:rsidRPr="002F2771" w:rsidRDefault="002B35B4" w:rsidP="002B35B4">
      <w:r>
        <w:t xml:space="preserve">Please </w:t>
      </w:r>
      <w:r w:rsidR="00F536B2">
        <w:t>consult</w:t>
      </w:r>
      <w:r>
        <w:t xml:space="preserve"> The Troubleshooting Guide if there are any errors.</w:t>
      </w:r>
    </w:p>
    <w:p w14:paraId="31C57B9A" w14:textId="77777777" w:rsidR="00F66D55" w:rsidRDefault="00C93736" w:rsidP="00C93736">
      <w:pPr>
        <w:spacing w:after="200" w:line="276" w:lineRule="auto"/>
      </w:pPr>
      <w:r>
        <w:br w:type="page"/>
      </w:r>
    </w:p>
    <w:p w14:paraId="00239239" w14:textId="77777777" w:rsidR="00820EA4" w:rsidRDefault="00820EA4" w:rsidP="00820EA4">
      <w:pPr>
        <w:pStyle w:val="Heading1"/>
        <w:keepNext/>
        <w:tabs>
          <w:tab w:val="num" w:pos="432"/>
        </w:tabs>
        <w:spacing w:before="240" w:after="60"/>
        <w:ind w:left="432" w:hanging="432"/>
      </w:pPr>
      <w:bookmarkStart w:id="61" w:name="_Flashing_the_controller"/>
      <w:bookmarkStart w:id="62" w:name="_Ref397095977"/>
      <w:bookmarkStart w:id="63" w:name="_Ref397095991"/>
      <w:bookmarkStart w:id="64" w:name="_Toc429407020"/>
      <w:bookmarkStart w:id="65" w:name="_Toc463340048"/>
      <w:bookmarkStart w:id="66" w:name="_Ref314832677"/>
      <w:bookmarkStart w:id="67" w:name="_Ref314832687"/>
      <w:bookmarkStart w:id="68" w:name="_Toc314833251"/>
      <w:bookmarkStart w:id="69" w:name="_Toc405299721"/>
      <w:bookmarkStart w:id="70" w:name="_Ref415048315"/>
      <w:bookmarkStart w:id="71" w:name="_Ref415048321"/>
      <w:bookmarkStart w:id="72" w:name="_Ref415048326"/>
      <w:bookmarkEnd w:id="61"/>
      <w:r>
        <w:lastRenderedPageBreak/>
        <w:t xml:space="preserve">Flashing the controller with the </w:t>
      </w:r>
      <w:bookmarkEnd w:id="62"/>
      <w:bookmarkEnd w:id="63"/>
      <w:r>
        <w:t>bootloader</w:t>
      </w:r>
      <w:bookmarkEnd w:id="64"/>
      <w:bookmarkEnd w:id="65"/>
    </w:p>
    <w:p w14:paraId="6FAD4EEC" w14:textId="77777777" w:rsidR="00820EA4" w:rsidRDefault="00820EA4" w:rsidP="006443AE">
      <w:r>
        <w:t>This chapter describes the steps to be taken to flash the controller by CAN, Ethernet or USB. This is</w:t>
      </w:r>
      <w:r w:rsidR="00C76433">
        <w:t xml:space="preserve"> only possible if you possess a</w:t>
      </w:r>
      <w:r>
        <w:t xml:space="preserve"> </w:t>
      </w:r>
      <w:r w:rsidR="00C76433">
        <w:t>P405</w:t>
      </w:r>
      <w:r>
        <w:t xml:space="preserve"> with the correct bootloader.  If you wish to flash the bootloader</w:t>
      </w:r>
      <w:r w:rsidR="00D13964">
        <w:t xml:space="preserve"> or just flash the software directly</w:t>
      </w:r>
      <w:r>
        <w:t xml:space="preserve"> onto the </w:t>
      </w:r>
      <w:r w:rsidR="00C76433">
        <w:t>P405</w:t>
      </w:r>
      <w:r>
        <w:t xml:space="preserve"> please follow the steps in chapter </w:t>
      </w:r>
      <w:r w:rsidR="00C0382F">
        <w:fldChar w:fldCharType="begin"/>
      </w:r>
      <w:r w:rsidR="006443AE">
        <w:instrText xml:space="preserve"> REF _Ref463275148 \w \h </w:instrText>
      </w:r>
      <w:r w:rsidR="00C0382F">
        <w:fldChar w:fldCharType="separate"/>
      </w:r>
      <w:r w:rsidR="0012005B">
        <w:t>5</w:t>
      </w:r>
      <w:r w:rsidR="00C0382F">
        <w:fldChar w:fldCharType="end"/>
      </w:r>
      <w:r w:rsidR="006443AE">
        <w:t xml:space="preserve"> </w:t>
      </w:r>
      <w:r w:rsidR="00C0382F">
        <w:fldChar w:fldCharType="begin"/>
      </w:r>
      <w:r w:rsidR="006443AE">
        <w:instrText xml:space="preserve"> REF _Ref463275154 \h </w:instrText>
      </w:r>
      <w:r w:rsidR="00C0382F">
        <w:fldChar w:fldCharType="separate"/>
      </w:r>
      <w:r w:rsidR="0012005B">
        <w:t>Flashing the controller with the ST-Link</w:t>
      </w:r>
      <w:r w:rsidR="00C0382F">
        <w:fldChar w:fldCharType="end"/>
      </w:r>
    </w:p>
    <w:p w14:paraId="66B9B91B" w14:textId="77777777" w:rsidR="00D05F2C" w:rsidRDefault="00D05F2C" w:rsidP="00D05F2C">
      <w:pPr>
        <w:pStyle w:val="Heading2"/>
      </w:pPr>
      <w:bookmarkStart w:id="73" w:name="_Toc463340049"/>
      <w:r>
        <w:t>Flashing the controller via USB</w:t>
      </w:r>
      <w:bookmarkEnd w:id="73"/>
    </w:p>
    <w:p w14:paraId="7DFF3552" w14:textId="77777777" w:rsidR="00D05F2C" w:rsidRDefault="00D05F2C" w:rsidP="00D05F2C">
      <w:r>
        <w:t xml:space="preserve">It is possible to flash the </w:t>
      </w:r>
      <w:r w:rsidR="00C76433">
        <w:t>P405</w:t>
      </w:r>
      <w:r>
        <w:t xml:space="preserve"> via the CANbus or via an USB connection. This paragraph describes how to flash the </w:t>
      </w:r>
      <w:r w:rsidR="00C76433">
        <w:t>P405</w:t>
      </w:r>
      <w:r>
        <w:t xml:space="preserve"> using USB. </w:t>
      </w:r>
    </w:p>
    <w:p w14:paraId="42AD75F0" w14:textId="77777777" w:rsidR="00D05F2C" w:rsidRDefault="00D50AF6" w:rsidP="00D05F2C">
      <w:r>
        <w:rPr>
          <w:rFonts w:ascii="Tw Cen MT" w:hAnsi="Tw Cen MT" w:cstheme="minorHAnsi"/>
          <w:noProof/>
          <w:lang w:val="en-GB" w:eastAsia="en-GB"/>
        </w:rPr>
        <w:drawing>
          <wp:anchor distT="0" distB="0" distL="114300" distR="114300" simplePos="0" relativeHeight="251736576" behindDoc="0" locked="0" layoutInCell="1" allowOverlap="1" wp14:anchorId="732DB87D" wp14:editId="3C0B902B">
            <wp:simplePos x="0" y="0"/>
            <wp:positionH relativeFrom="column">
              <wp:posOffset>3677920</wp:posOffset>
            </wp:positionH>
            <wp:positionV relativeFrom="paragraph">
              <wp:posOffset>113030</wp:posOffset>
            </wp:positionV>
            <wp:extent cx="2965450" cy="175895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M32_P405 RESET BUT.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65450" cy="1758950"/>
                    </a:xfrm>
                    <a:prstGeom prst="rect">
                      <a:avLst/>
                    </a:prstGeom>
                  </pic:spPr>
                </pic:pic>
              </a:graphicData>
            </a:graphic>
          </wp:anchor>
        </w:drawing>
      </w:r>
      <w:r w:rsidR="00D05F2C">
        <w:t>Downloading the software program to the flash memory of the microcontroller can be done with the MicroBoot utlity. Before continuing, make sure that:</w:t>
      </w:r>
    </w:p>
    <w:p w14:paraId="13924870" w14:textId="77777777" w:rsidR="00D05F2C" w:rsidRDefault="00D05F2C" w:rsidP="00D05F2C">
      <w:pPr>
        <w:pStyle w:val="ListParagraph"/>
        <w:numPr>
          <w:ilvl w:val="0"/>
          <w:numId w:val="10"/>
        </w:numPr>
      </w:pPr>
      <w:r>
        <w:t>The board is connected to the PC’s USB port.</w:t>
      </w:r>
    </w:p>
    <w:p w14:paraId="6DF1B8C4" w14:textId="77777777" w:rsidR="00D05F2C" w:rsidRDefault="00D05F2C" w:rsidP="00D05F2C">
      <w:pPr>
        <w:pStyle w:val="ListParagraph"/>
        <w:numPr>
          <w:ilvl w:val="0"/>
          <w:numId w:val="10"/>
        </w:numPr>
      </w:pPr>
      <w:r>
        <w:t xml:space="preserve">Power is supplied to the </w:t>
      </w:r>
      <w:r w:rsidR="00C76433">
        <w:t>P405</w:t>
      </w:r>
      <w:r>
        <w:t xml:space="preserve"> board</w:t>
      </w:r>
      <w:r w:rsidR="00C76433">
        <w:t>.</w:t>
      </w:r>
    </w:p>
    <w:p w14:paraId="6D4A2D5D" w14:textId="77777777" w:rsidR="00D05F2C" w:rsidRDefault="00D05F2C" w:rsidP="00D05F2C">
      <w:pPr>
        <w:pStyle w:val="ListParagraph"/>
        <w:numPr>
          <w:ilvl w:val="0"/>
          <w:numId w:val="10"/>
        </w:numPr>
      </w:pPr>
      <w:r>
        <w:t xml:space="preserve">The </w:t>
      </w:r>
      <w:r w:rsidR="00C76433">
        <w:t>P405</w:t>
      </w:r>
      <w:r>
        <w:t xml:space="preserve"> has the correct bootloader on it</w:t>
      </w:r>
    </w:p>
    <w:p w14:paraId="51BB33DB" w14:textId="77777777" w:rsidR="00D05F2C" w:rsidRDefault="00D05F2C" w:rsidP="00D05F2C"/>
    <w:p w14:paraId="15C14821" w14:textId="77777777" w:rsidR="00D05F2C" w:rsidRDefault="00D05F2C" w:rsidP="00D05F2C"/>
    <w:p w14:paraId="32F8DF39" w14:textId="77777777" w:rsidR="00D05F2C" w:rsidRDefault="001A588A" w:rsidP="00D05F2C">
      <w:r>
        <w:rPr>
          <w:noProof/>
          <w:lang w:val="nl-NL" w:eastAsia="nl-NL"/>
        </w:rPr>
        <w:pict w14:anchorId="22A685BC">
          <v:shape id="Text Box 55" o:spid="_x0000_s1039" type="#_x0000_t202" style="position:absolute;margin-left:269.85pt;margin-top:9.25pt;width:259.8pt;height:18.6pt;z-index:251729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" stroked="f">
            <v:path arrowok="t"/>
            <v:textbox style="mso-fit-shape-to-text:t" inset="0,0,0,0">
              <w:txbxContent>
                <w:p w14:paraId="60CFABF2" w14:textId="77777777" w:rsidR="000175D3" w:rsidRPr="00A53367" w:rsidRDefault="000175D3" w:rsidP="00D05F2C">
                  <w:pPr>
                    <w:pStyle w:val="Caption"/>
                    <w:rPr>
                      <w:rFonts w:ascii="Tw Cen MT" w:hAnsi="Tw Cen MT" w:cstheme="minorHAnsi"/>
                      <w:noProof/>
                      <w:sz w:val="23"/>
                      <w:szCs w:val="23"/>
                    </w:rPr>
                  </w:pPr>
                  <w:r>
                    <w:t xml:space="preserve">Figure </w:t>
                  </w:r>
                  <w:r w:rsidR="00C0382F">
                    <w:fldChar w:fldCharType="begin"/>
                  </w:r>
                  <w:r>
                    <w:instrText xml:space="preserve"> STYLEREF 1 \s </w:instrText>
                  </w:r>
                  <w:r w:rsidR="00C0382F">
                    <w:fldChar w:fldCharType="separate"/>
                  </w:r>
                  <w:r>
                    <w:rPr>
                      <w:noProof/>
                    </w:rPr>
                    <w:t>4</w:t>
                  </w:r>
                  <w:r w:rsidR="00C0382F">
                    <w:rPr>
                      <w:noProof/>
                    </w:rPr>
                    <w:fldChar w:fldCharType="end"/>
                  </w:r>
                  <w:r>
                    <w:noBreakHyphen/>
                    <w:t>1 RESET button P405</w:t>
                  </w:r>
                </w:p>
              </w:txbxContent>
            </v:textbox>
            <w10:wrap type="square"/>
          </v:shape>
        </w:pict>
      </w:r>
    </w:p>
    <w:p w14:paraId="10986141" w14:textId="77777777" w:rsidR="00D05F2C" w:rsidRDefault="00D05F2C" w:rsidP="00D05F2C">
      <w:pPr>
        <w:pStyle w:val="Heading3"/>
        <w:numPr>
          <w:ilvl w:val="2"/>
          <w:numId w:val="14"/>
        </w:numPr>
        <w:ind w:left="925"/>
      </w:pPr>
      <w:bookmarkStart w:id="74" w:name="_Toc462845414"/>
      <w:bookmarkStart w:id="75" w:name="_Toc463340050"/>
      <w:r>
        <w:t>Install bootloader driver</w:t>
      </w:r>
      <w:bookmarkEnd w:id="74"/>
      <w:bookmarkEnd w:id="75"/>
    </w:p>
    <w:p w14:paraId="40D7C265" w14:textId="77777777" w:rsidR="00D05F2C" w:rsidRDefault="00D05F2C" w:rsidP="00D05F2C">
      <w:r>
        <w:t>To install the driver the program should be kept in bootloader mode. This is achieved by keeping the W</w:t>
      </w:r>
      <w:r w:rsidR="006C5EF1">
        <w:t xml:space="preserve">AKE </w:t>
      </w:r>
      <w:r>
        <w:t xml:space="preserve">UP button pressed while resetting the controller using the RESET-button. </w:t>
      </w:r>
      <w:r w:rsidRPr="006B615E">
        <w:t>The first time the USB is activated on a different PC, Window’s will ask you to install the USB driver. Th</w:t>
      </w:r>
      <w:r>
        <w:t xml:space="preserve">e driver can be found </w:t>
      </w:r>
      <w:hyperlink r:id="rId43" w:history="1">
        <w:r w:rsidRPr="006F6E36">
          <w:rPr>
            <w:rStyle w:val="Hyperlink"/>
            <w:color w:val="0070C0"/>
          </w:rPr>
          <w:t>here</w:t>
        </w:r>
      </w:hyperlink>
      <w:r w:rsidRPr="006B615E">
        <w:t xml:space="preserve">. </w:t>
      </w:r>
    </w:p>
    <w:p w14:paraId="304976FB" w14:textId="77777777" w:rsidR="00D05F2C" w:rsidRDefault="00D05F2C" w:rsidP="00D05F2C">
      <w:r>
        <w:t xml:space="preserve">Quoting </w:t>
      </w:r>
      <w:hyperlink r:id="rId44" w:history="1">
        <w:r w:rsidRPr="003B0E1C">
          <w:rPr>
            <w:rStyle w:val="Hyperlink"/>
          </w:rPr>
          <w:t>OpenBLT</w:t>
        </w:r>
      </w:hyperlink>
      <w:r>
        <w:t>:</w:t>
      </w:r>
    </w:p>
    <w:p w14:paraId="0D66504E" w14:textId="77777777" w:rsidR="00D05F2C" w:rsidRPr="003B0E1C" w:rsidRDefault="00D05F2C" w:rsidP="00D05F2C">
      <w:pPr>
        <w:pStyle w:val="NormalWeb"/>
        <w:rPr>
          <w:rFonts w:asciiTheme="majorHAnsi" w:hAnsiTheme="majorHAnsi"/>
          <w:color w:val="5F5F5F"/>
          <w:lang w:val="en-GB"/>
        </w:rPr>
      </w:pPr>
      <w:r w:rsidRPr="003B0E1C">
        <w:rPr>
          <w:rFonts w:asciiTheme="majorHAnsi" w:hAnsiTheme="majorHAnsi"/>
          <w:color w:val="5F5F5F"/>
          <w:lang w:val="en-GB"/>
        </w:rPr>
        <w:t xml:space="preserve">Before installing the USB driver, make sure the USB device that runs the OpenBLT USB bootloader is not connected to your PC. If a prior version of the USB driver was installed, it is recommended to first uninstall this driver. </w:t>
      </w:r>
    </w:p>
    <w:p w14:paraId="29238100" w14:textId="77777777" w:rsidR="00D05F2C" w:rsidRPr="003B0E1C" w:rsidRDefault="00D05F2C" w:rsidP="00D05F2C">
      <w:pPr>
        <w:pStyle w:val="NormalWeb"/>
        <w:rPr>
          <w:rFonts w:asciiTheme="majorHAnsi" w:hAnsiTheme="majorHAnsi"/>
          <w:color w:val="5F5F5F"/>
          <w:lang w:val="en-GB"/>
        </w:rPr>
      </w:pPr>
      <w:r w:rsidRPr="003B0E1C">
        <w:rPr>
          <w:rFonts w:asciiTheme="majorHAnsi" w:hAnsiTheme="majorHAnsi"/>
          <w:color w:val="5F5F5F"/>
          <w:lang w:val="en-GB"/>
        </w:rPr>
        <w:t xml:space="preserve">The installation of the USB driver is performed using the Zadig tool. You can download the necessary files here: </w:t>
      </w:r>
      <w:hyperlink r:id="rId45" w:tooltip="manual:openblt_usb_driver.zip" w:history="1">
        <w:r w:rsidRPr="003B0E1C">
          <w:rPr>
            <w:rStyle w:val="Hyperlink"/>
            <w:rFonts w:asciiTheme="majorHAnsi" w:hAnsiTheme="majorHAnsi"/>
            <w:color w:val="5F5F5F"/>
            <w:lang w:val="en-GB"/>
          </w:rPr>
          <w:t>OpenBLT USB Driver Package</w:t>
        </w:r>
      </w:hyperlink>
      <w:r w:rsidRPr="003B0E1C">
        <w:rPr>
          <w:rFonts w:asciiTheme="majorHAnsi" w:hAnsiTheme="majorHAnsi"/>
          <w:color w:val="5F5F5F"/>
          <w:lang w:val="en-GB"/>
        </w:rPr>
        <w:t xml:space="preserve">. After downloading the OpenBLT USB Driver Package, unzip the archive to a location of your liking and start the program </w:t>
      </w:r>
      <w:r w:rsidRPr="003B0E1C">
        <w:rPr>
          <w:rStyle w:val="Strong"/>
          <w:rFonts w:asciiTheme="majorHAnsi" w:hAnsiTheme="majorHAnsi"/>
          <w:color w:val="5F5F5F"/>
          <w:lang w:val="en-GB"/>
        </w:rPr>
        <w:t>zadig_2.2.exe</w:t>
      </w:r>
      <w:r w:rsidRPr="003B0E1C">
        <w:rPr>
          <w:rFonts w:asciiTheme="majorHAnsi" w:hAnsiTheme="majorHAnsi"/>
          <w:color w:val="5F5F5F"/>
          <w:lang w:val="en-GB"/>
        </w:rPr>
        <w:t xml:space="preserve">. </w:t>
      </w:r>
    </w:p>
    <w:p w14:paraId="5218AD79" w14:textId="77777777" w:rsidR="00D05F2C" w:rsidRPr="003B0E1C" w:rsidRDefault="00D05F2C" w:rsidP="00D05F2C">
      <w:pPr>
        <w:pStyle w:val="NormalWeb"/>
        <w:rPr>
          <w:rFonts w:asciiTheme="majorHAnsi" w:hAnsiTheme="majorHAnsi"/>
          <w:color w:val="5F5F5F"/>
          <w:lang w:val="en-GB"/>
        </w:rPr>
      </w:pPr>
      <w:r w:rsidRPr="003B0E1C">
        <w:rPr>
          <w:rFonts w:asciiTheme="majorHAnsi" w:hAnsiTheme="majorHAnsi"/>
          <w:color w:val="5F5F5F"/>
          <w:lang w:val="en-GB"/>
        </w:rPr>
        <w:t xml:space="preserve">From the program menu, select </w:t>
      </w:r>
      <w:r w:rsidRPr="003B0E1C">
        <w:rPr>
          <w:rStyle w:val="Strong"/>
          <w:rFonts w:asciiTheme="majorHAnsi" w:hAnsiTheme="majorHAnsi"/>
          <w:color w:val="5F5F5F"/>
          <w:lang w:val="en-GB"/>
        </w:rPr>
        <w:t xml:space="preserve">Device </w:t>
      </w:r>
      <w:r w:rsidRPr="003B0E1C">
        <w:rPr>
          <w:rStyle w:val="Strong"/>
          <w:rFonts w:ascii="Arial" w:hAnsi="Arial" w:cs="Arial"/>
          <w:color w:val="5F5F5F"/>
          <w:lang w:val="en-GB"/>
        </w:rPr>
        <w:t>→</w:t>
      </w:r>
      <w:r w:rsidRPr="003B0E1C">
        <w:rPr>
          <w:rStyle w:val="Strong"/>
          <w:rFonts w:asciiTheme="majorHAnsi" w:hAnsiTheme="majorHAnsi"/>
          <w:color w:val="5F5F5F"/>
          <w:lang w:val="en-GB"/>
        </w:rPr>
        <w:t xml:space="preserve"> Load Preset Device</w:t>
      </w:r>
      <w:r w:rsidRPr="003B0E1C">
        <w:rPr>
          <w:rFonts w:asciiTheme="majorHAnsi" w:hAnsiTheme="majorHAnsi"/>
          <w:color w:val="5F5F5F"/>
          <w:lang w:val="en-GB"/>
        </w:rPr>
        <w:t xml:space="preserve"> and select the file </w:t>
      </w:r>
      <w:r w:rsidRPr="003B0E1C">
        <w:rPr>
          <w:rStyle w:val="Strong"/>
          <w:rFonts w:asciiTheme="majorHAnsi" w:hAnsiTheme="majorHAnsi"/>
          <w:color w:val="5F5F5F"/>
          <w:lang w:val="en-GB"/>
        </w:rPr>
        <w:t>openblt.cfg</w:t>
      </w:r>
      <w:r w:rsidRPr="003B0E1C">
        <w:rPr>
          <w:rFonts w:asciiTheme="majorHAnsi" w:hAnsiTheme="majorHAnsi"/>
          <w:color w:val="5F5F5F"/>
          <w:lang w:val="en-GB"/>
        </w:rPr>
        <w:t xml:space="preserve">, which is found in the same directory as where </w:t>
      </w:r>
      <w:r w:rsidRPr="003B0E1C">
        <w:rPr>
          <w:rStyle w:val="Strong"/>
          <w:rFonts w:asciiTheme="majorHAnsi" w:hAnsiTheme="majorHAnsi"/>
          <w:color w:val="5F5F5F"/>
          <w:lang w:val="en-GB"/>
        </w:rPr>
        <w:t>zadig_2.2.exe</w:t>
      </w:r>
      <w:r w:rsidRPr="003B0E1C">
        <w:rPr>
          <w:rFonts w:asciiTheme="majorHAnsi" w:hAnsiTheme="majorHAnsi"/>
          <w:color w:val="5F5F5F"/>
          <w:lang w:val="en-GB"/>
        </w:rPr>
        <w:t xml:space="preserve"> is located. Next, click the </w:t>
      </w:r>
      <w:r w:rsidRPr="003B0E1C">
        <w:rPr>
          <w:rStyle w:val="Strong"/>
          <w:rFonts w:asciiTheme="majorHAnsi" w:hAnsiTheme="majorHAnsi"/>
          <w:color w:val="5F5F5F"/>
          <w:lang w:val="en-GB"/>
        </w:rPr>
        <w:t>Install Driver</w:t>
      </w:r>
      <w:r w:rsidRPr="003B0E1C">
        <w:rPr>
          <w:rFonts w:asciiTheme="majorHAnsi" w:hAnsiTheme="majorHAnsi"/>
          <w:color w:val="5F5F5F"/>
          <w:lang w:val="en-GB"/>
        </w:rPr>
        <w:t xml:space="preserve"> button to install the USB driver for the OpenBLT bootloader: </w:t>
      </w:r>
    </w:p>
    <w:p w14:paraId="17C3D7F2" w14:textId="77777777" w:rsidR="00D05F2C" w:rsidRPr="003B0E1C" w:rsidRDefault="00D05F2C" w:rsidP="00D05F2C">
      <w:pPr>
        <w:pStyle w:val="NormalWeb"/>
        <w:keepNext/>
        <w:rPr>
          <w:color w:val="5F5F5F"/>
        </w:rPr>
      </w:pPr>
      <w:r w:rsidRPr="003B0E1C">
        <w:rPr>
          <w:rFonts w:asciiTheme="majorHAnsi" w:hAnsiTheme="majorHAnsi"/>
          <w:noProof/>
          <w:color w:val="5F5F5F"/>
          <w:lang w:val="en-GB" w:eastAsia="en-GB"/>
        </w:rPr>
        <w:lastRenderedPageBreak/>
        <w:drawing>
          <wp:inline distT="0" distB="0" distL="0" distR="0" wp14:anchorId="6965350B" wp14:editId="6AB0C63A">
            <wp:extent cx="3970867" cy="4187159"/>
            <wp:effectExtent l="0" t="0" r="0" b="0"/>
            <wp:docPr id="2" name="Picture 38" descr="https://www.feaser.com/openblt/lib/exe/fetch.php?media=manual:openblt_usb_driver_install.png">
              <a:hlinkClick xmlns:a="http://schemas.openxmlformats.org/drawingml/2006/main" r:id="rId46" tooltip="&quot;manual:openblt_usb_driver_install.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feaser.com/openblt/lib/exe/fetch.php?media=manual:openblt_usb_driver_install.png">
                      <a:hlinkClick r:id="rId46" tooltip="&quot;manual:openblt_usb_driver_install.png&quo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70975" cy="4187273"/>
                    </a:xfrm>
                    <a:prstGeom prst="rect">
                      <a:avLst/>
                    </a:prstGeom>
                    <a:noFill/>
                    <a:ln>
                      <a:noFill/>
                    </a:ln>
                  </pic:spPr>
                </pic:pic>
              </a:graphicData>
            </a:graphic>
          </wp:inline>
        </w:drawing>
      </w:r>
    </w:p>
    <w:p w14:paraId="4F402259" w14:textId="77777777" w:rsidR="00D05F2C" w:rsidRPr="003B0E1C" w:rsidRDefault="00D05F2C" w:rsidP="00D05F2C">
      <w:pPr>
        <w:pStyle w:val="Caption"/>
        <w:rPr>
          <w:rFonts w:asciiTheme="majorHAnsi" w:hAnsiTheme="majorHAnsi"/>
          <w:color w:val="5F5F5F"/>
        </w:rPr>
      </w:pPr>
      <w:r w:rsidRPr="003B0E1C">
        <w:rPr>
          <w:color w:val="5F5F5F"/>
        </w:rPr>
        <w:t xml:space="preserve">Figure </w:t>
      </w:r>
      <w:r w:rsidR="00C0382F" w:rsidRPr="003B0E1C">
        <w:rPr>
          <w:color w:val="5F5F5F"/>
        </w:rPr>
        <w:fldChar w:fldCharType="begin"/>
      </w:r>
      <w:r w:rsidRPr="003B0E1C">
        <w:rPr>
          <w:color w:val="5F5F5F"/>
        </w:rPr>
        <w:instrText xml:space="preserve"> STYLEREF 1 \s </w:instrText>
      </w:r>
      <w:r w:rsidR="00C0382F" w:rsidRPr="003B0E1C">
        <w:rPr>
          <w:color w:val="5F5F5F"/>
        </w:rPr>
        <w:fldChar w:fldCharType="separate"/>
      </w:r>
      <w:r>
        <w:rPr>
          <w:noProof/>
          <w:color w:val="5F5F5F"/>
        </w:rPr>
        <w:t>4</w:t>
      </w:r>
      <w:r w:rsidR="00C0382F" w:rsidRPr="003B0E1C">
        <w:rPr>
          <w:color w:val="5F5F5F"/>
        </w:rPr>
        <w:fldChar w:fldCharType="end"/>
      </w:r>
      <w:r w:rsidRPr="003B0E1C">
        <w:rPr>
          <w:color w:val="5F5F5F"/>
        </w:rPr>
        <w:noBreakHyphen/>
      </w:r>
      <w:r>
        <w:rPr>
          <w:color w:val="5F5F5F"/>
        </w:rPr>
        <w:t>2</w:t>
      </w:r>
      <w:r w:rsidRPr="003B0E1C">
        <w:rPr>
          <w:color w:val="5F5F5F"/>
        </w:rPr>
        <w:t xml:space="preserve"> Feaser Open BLT explanation figure 1</w:t>
      </w:r>
    </w:p>
    <w:p w14:paraId="6A729C74" w14:textId="77777777" w:rsidR="00D05F2C" w:rsidRPr="003B0E1C" w:rsidRDefault="00D05F2C" w:rsidP="00D05F2C">
      <w:pPr>
        <w:pStyle w:val="NormalWeb"/>
        <w:rPr>
          <w:rFonts w:asciiTheme="majorHAnsi" w:hAnsiTheme="majorHAnsi"/>
          <w:color w:val="5F5F5F"/>
          <w:lang w:val="en-GB"/>
        </w:rPr>
      </w:pPr>
      <w:r w:rsidRPr="003B0E1C">
        <w:rPr>
          <w:rFonts w:asciiTheme="majorHAnsi" w:hAnsiTheme="majorHAnsi"/>
          <w:color w:val="5F5F5F"/>
          <w:lang w:val="en-GB"/>
        </w:rPr>
        <w:t xml:space="preserve">After successfully completion of the USB driver installation, you can plug in the USB device that runs the OpenBLT USB bootloader. Windows will automatically detect the USB device and map it to the newly installed USB driver. You can verify the correct USB driver installation and USB device detection using the Device Manager in Windows. You should see an entry for </w:t>
      </w:r>
      <w:r w:rsidRPr="003B0E1C">
        <w:rPr>
          <w:rStyle w:val="Strong"/>
          <w:rFonts w:asciiTheme="majorHAnsi" w:hAnsiTheme="majorHAnsi"/>
          <w:color w:val="5F5F5F"/>
          <w:lang w:val="en-GB"/>
        </w:rPr>
        <w:t>WinUSB Bulk Device</w:t>
      </w:r>
      <w:r w:rsidRPr="003B0E1C">
        <w:rPr>
          <w:rFonts w:asciiTheme="majorHAnsi" w:hAnsiTheme="majorHAnsi"/>
          <w:color w:val="5F5F5F"/>
          <w:lang w:val="en-GB"/>
        </w:rPr>
        <w:t xml:space="preserve">, without a yellow exclamation mark in the icon: </w:t>
      </w:r>
    </w:p>
    <w:p w14:paraId="49E8EC1A" w14:textId="77777777" w:rsidR="00D05F2C" w:rsidRPr="003B0E1C" w:rsidRDefault="00D05F2C" w:rsidP="00D05F2C">
      <w:pPr>
        <w:pStyle w:val="NormalWeb"/>
        <w:keepNext/>
        <w:rPr>
          <w:color w:val="5F5F5F"/>
        </w:rPr>
      </w:pPr>
      <w:r w:rsidRPr="003B0E1C">
        <w:rPr>
          <w:rFonts w:asciiTheme="majorHAnsi" w:hAnsiTheme="majorHAnsi"/>
          <w:noProof/>
          <w:color w:val="5F5F5F"/>
          <w:lang w:val="en-GB" w:eastAsia="en-GB"/>
        </w:rPr>
        <w:drawing>
          <wp:inline distT="0" distB="0" distL="0" distR="0" wp14:anchorId="1AB19A1B" wp14:editId="2A71BB07">
            <wp:extent cx="5977467" cy="1965744"/>
            <wp:effectExtent l="0" t="0" r="0" b="0"/>
            <wp:docPr id="4" name="Picture 13" descr="https://www.feaser.com/openblt/lib/exe/fetch.php?media=manual:openblt_usb_device_manager.png">
              <a:hlinkClick xmlns:a="http://schemas.openxmlformats.org/drawingml/2006/main" r:id="rId48" tooltip="&quot;manual:openblt_usb_device_manager.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feaser.com/openblt/lib/exe/fetch.php?media=manual:openblt_usb_device_manager.png">
                      <a:hlinkClick r:id="rId48" tooltip="&quot;manual:openblt_usb_device_manager.png&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77467" cy="1965744"/>
                    </a:xfrm>
                    <a:prstGeom prst="rect">
                      <a:avLst/>
                    </a:prstGeom>
                    <a:noFill/>
                    <a:ln>
                      <a:noFill/>
                    </a:ln>
                  </pic:spPr>
                </pic:pic>
              </a:graphicData>
            </a:graphic>
          </wp:inline>
        </w:drawing>
      </w:r>
    </w:p>
    <w:p w14:paraId="07B672BF" w14:textId="77777777" w:rsidR="00D05F2C" w:rsidRPr="003B0E1C" w:rsidRDefault="00D05F2C" w:rsidP="00D05F2C">
      <w:pPr>
        <w:pStyle w:val="Caption"/>
        <w:rPr>
          <w:rFonts w:asciiTheme="majorHAnsi" w:hAnsiTheme="majorHAnsi"/>
          <w:color w:val="5F5F5F"/>
        </w:rPr>
      </w:pPr>
      <w:r w:rsidRPr="003B0E1C">
        <w:rPr>
          <w:color w:val="5F5F5F"/>
        </w:rPr>
        <w:t xml:space="preserve">Figure </w:t>
      </w:r>
      <w:r w:rsidR="00C0382F" w:rsidRPr="003B0E1C">
        <w:rPr>
          <w:color w:val="5F5F5F"/>
        </w:rPr>
        <w:fldChar w:fldCharType="begin"/>
      </w:r>
      <w:r w:rsidRPr="003B0E1C">
        <w:rPr>
          <w:color w:val="5F5F5F"/>
        </w:rPr>
        <w:instrText xml:space="preserve"> STYLEREF 1 \s </w:instrText>
      </w:r>
      <w:r w:rsidR="00C0382F" w:rsidRPr="003B0E1C">
        <w:rPr>
          <w:color w:val="5F5F5F"/>
        </w:rPr>
        <w:fldChar w:fldCharType="separate"/>
      </w:r>
      <w:r>
        <w:rPr>
          <w:noProof/>
          <w:color w:val="5F5F5F"/>
        </w:rPr>
        <w:t>4</w:t>
      </w:r>
      <w:r w:rsidR="00C0382F" w:rsidRPr="003B0E1C">
        <w:rPr>
          <w:color w:val="5F5F5F"/>
        </w:rPr>
        <w:fldChar w:fldCharType="end"/>
      </w:r>
      <w:r w:rsidRPr="003B0E1C">
        <w:rPr>
          <w:color w:val="5F5F5F"/>
        </w:rPr>
        <w:noBreakHyphen/>
      </w:r>
      <w:r>
        <w:rPr>
          <w:color w:val="5F5F5F"/>
        </w:rPr>
        <w:t>3</w:t>
      </w:r>
      <w:r w:rsidRPr="003B0E1C">
        <w:rPr>
          <w:color w:val="5F5F5F"/>
        </w:rPr>
        <w:t xml:space="preserve"> Feaser Open BLT explanation figure 2</w:t>
      </w:r>
    </w:p>
    <w:p w14:paraId="7D5CBFEE" w14:textId="77777777" w:rsidR="00D05F2C" w:rsidRDefault="00D05F2C" w:rsidP="00D05F2C">
      <w:pPr>
        <w:rPr>
          <w:rFonts w:asciiTheme="majorHAnsi" w:hAnsiTheme="majorHAnsi"/>
        </w:rPr>
      </w:pPr>
    </w:p>
    <w:p w14:paraId="6A3C16A7" w14:textId="77777777" w:rsidR="00D05F2C" w:rsidRDefault="00D05F2C" w:rsidP="00D05F2C">
      <w:pPr>
        <w:rPr>
          <w:rFonts w:asciiTheme="majorHAnsi" w:hAnsiTheme="majorHAnsi"/>
        </w:rPr>
      </w:pPr>
    </w:p>
    <w:p w14:paraId="1E3DF4FD" w14:textId="77777777" w:rsidR="00D05F2C" w:rsidRPr="007C7B5F" w:rsidRDefault="00D05F2C" w:rsidP="00D05F2C">
      <w:pPr>
        <w:rPr>
          <w:rFonts w:asciiTheme="majorHAnsi" w:hAnsiTheme="majorHAnsi"/>
        </w:rPr>
      </w:pPr>
      <w:r w:rsidRPr="007C7B5F">
        <w:rPr>
          <w:rFonts w:asciiTheme="majorHAnsi" w:hAnsiTheme="majorHAnsi"/>
        </w:rPr>
        <w:lastRenderedPageBreak/>
        <w:t xml:space="preserve"> To verify that the bootloader is active, look for the entry ‘WinUSB Bulk Device’ in Window’s device manager:</w:t>
      </w:r>
    </w:p>
    <w:p w14:paraId="49EC4C1A" w14:textId="77777777" w:rsidR="00D05F2C" w:rsidRDefault="00D05F2C" w:rsidP="00D05F2C">
      <w:pPr>
        <w:keepNext/>
        <w:jc w:val="center"/>
      </w:pPr>
      <w:r w:rsidRPr="00BC59E0">
        <w:rPr>
          <w:noProof/>
          <w:lang w:val="en-GB" w:eastAsia="en-GB"/>
        </w:rPr>
        <w:drawing>
          <wp:inline distT="0" distB="0" distL="0" distR="0" wp14:anchorId="6820BE60" wp14:editId="4B3469FA">
            <wp:extent cx="3486150" cy="2675989"/>
            <wp:effectExtent l="0" t="0" r="0" b="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3486150" cy="2675989"/>
                    </a:xfrm>
                    <a:prstGeom prst="rect">
                      <a:avLst/>
                    </a:prstGeom>
                  </pic:spPr>
                </pic:pic>
              </a:graphicData>
            </a:graphic>
          </wp:inline>
        </w:drawing>
      </w:r>
    </w:p>
    <w:p w14:paraId="09305226" w14:textId="77777777" w:rsidR="00D05F2C" w:rsidRDefault="00D05F2C" w:rsidP="00D05F2C">
      <w:pPr>
        <w:pStyle w:val="Caption"/>
      </w:pPr>
      <w:r>
        <w:t>Figure 4-4 USB bootloader in Device Manager</w:t>
      </w:r>
    </w:p>
    <w:p w14:paraId="1DCC20F9" w14:textId="77777777" w:rsidR="00D05F2C" w:rsidRDefault="00D05F2C" w:rsidP="00D05F2C">
      <w:r>
        <w:t>Start the MicroBoot utility. It can be found in ‘</w:t>
      </w:r>
      <w:r w:rsidRPr="00486779">
        <w:t>\Host\MicroBoot</w:t>
      </w:r>
      <w:r>
        <w:t xml:space="preserve">\MicroBoot.exe’. Click the </w:t>
      </w:r>
      <w:r w:rsidRPr="00402847">
        <w:rPr>
          <w:i/>
        </w:rPr>
        <w:t>Settings</w:t>
      </w:r>
      <w:r>
        <w:t xml:space="preserve">-button and select ‘OpenBLT using USB’, and click the </w:t>
      </w:r>
      <w:r w:rsidRPr="00513EB5">
        <w:rPr>
          <w:i/>
        </w:rPr>
        <w:t>OK</w:t>
      </w:r>
      <w:r>
        <w:t>-button to save the settings.</w:t>
      </w:r>
    </w:p>
    <w:p w14:paraId="3B19A788" w14:textId="77777777" w:rsidR="00D50AF6" w:rsidRDefault="00D50AF6" w:rsidP="00D50AF6">
      <w:r>
        <w:t xml:space="preserve">Next, click the </w:t>
      </w:r>
      <w:r w:rsidRPr="00486779">
        <w:rPr>
          <w:i/>
        </w:rPr>
        <w:t>Browse</w:t>
      </w:r>
      <w:r>
        <w:t>-button to select the Motorola S-Record of your software program. The one from the demo model is located at ‘\Target\</w:t>
      </w:r>
      <w:r w:rsidRPr="00513EB5">
        <w:t>controller_STM32_</w:t>
      </w:r>
      <w:r>
        <w:t>P</w:t>
      </w:r>
      <w:r w:rsidRPr="00513EB5">
        <w:t>40</w:t>
      </w:r>
      <w:r>
        <w:t>5</w:t>
      </w:r>
      <w:r w:rsidRPr="00486779">
        <w:t>.srec</w:t>
      </w:r>
      <w:r>
        <w:t xml:space="preserve">’. </w:t>
      </w:r>
    </w:p>
    <w:p w14:paraId="623CD349" w14:textId="77777777" w:rsidR="00D05F2C" w:rsidRDefault="00C76433" w:rsidP="00D05F2C">
      <w:pPr>
        <w:keepNext/>
        <w:jc w:val="center"/>
      </w:pPr>
      <w:r w:rsidRPr="00D9786E">
        <w:rPr>
          <w:noProof/>
          <w:lang w:val="en-GB" w:eastAsia="en-GB"/>
        </w:rPr>
        <w:drawing>
          <wp:inline distT="0" distB="0" distL="0" distR="0" wp14:anchorId="34D27463" wp14:editId="08C7C845">
            <wp:extent cx="5353050" cy="3502796"/>
            <wp:effectExtent l="0" t="0" r="0" b="0"/>
            <wp:docPr id="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366953" cy="3511893"/>
                    </a:xfrm>
                    <a:prstGeom prst="rect">
                      <a:avLst/>
                    </a:prstGeom>
                  </pic:spPr>
                </pic:pic>
              </a:graphicData>
            </a:graphic>
          </wp:inline>
        </w:drawing>
      </w:r>
    </w:p>
    <w:p w14:paraId="52829147" w14:textId="77777777" w:rsidR="00D05F2C" w:rsidRDefault="00D05F2C" w:rsidP="00D05F2C">
      <w:pPr>
        <w:pStyle w:val="Caption"/>
      </w:pPr>
      <w:r>
        <w:t xml:space="preserve">Figure 4-5 </w:t>
      </w:r>
      <w:r w:rsidRPr="003E0EC7">
        <w:t>Select Motorola S-Record in MicroBoot</w:t>
      </w:r>
    </w:p>
    <w:p w14:paraId="760C30FF" w14:textId="77777777" w:rsidR="00D05F2C" w:rsidRDefault="00D05F2C" w:rsidP="00D05F2C">
      <w:r>
        <w:t>Once selected, the firmware update with the bootloader is started. Its progress is shown in the main screen. Upon completion, the newly flashed software program is automatically started.</w:t>
      </w:r>
    </w:p>
    <w:p w14:paraId="4CC0AF88" w14:textId="77777777" w:rsidR="00D05F2C" w:rsidRDefault="00D50AF6" w:rsidP="00D05F2C">
      <w:pPr>
        <w:keepNext/>
        <w:jc w:val="center"/>
      </w:pPr>
      <w:r w:rsidRPr="00D9786E">
        <w:rPr>
          <w:noProof/>
          <w:lang w:val="en-GB" w:eastAsia="en-GB"/>
        </w:rPr>
        <w:lastRenderedPageBreak/>
        <w:drawing>
          <wp:inline distT="0" distB="0" distL="0" distR="0" wp14:anchorId="735AAB6C" wp14:editId="786F3C73">
            <wp:extent cx="4276725" cy="1715864"/>
            <wp:effectExtent l="0" t="0" r="0" b="0"/>
            <wp:docPr id="1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4291990" cy="1721988"/>
                    </a:xfrm>
                    <a:prstGeom prst="rect">
                      <a:avLst/>
                    </a:prstGeom>
                  </pic:spPr>
                </pic:pic>
              </a:graphicData>
            </a:graphic>
          </wp:inline>
        </w:drawing>
      </w:r>
    </w:p>
    <w:p w14:paraId="171AC8DA" w14:textId="77777777" w:rsidR="00D05F2C" w:rsidRPr="00AF5973" w:rsidRDefault="00D50AF6" w:rsidP="00D50AF6">
      <w:pPr>
        <w:pStyle w:val="Caption"/>
      </w:pPr>
      <w:r>
        <w:t xml:space="preserve">Figure 4-6 Bootloader progress </w:t>
      </w:r>
    </w:p>
    <w:p w14:paraId="799821DE" w14:textId="77777777" w:rsidR="00820EA4" w:rsidRDefault="00820EA4" w:rsidP="00B82019">
      <w:pPr>
        <w:pStyle w:val="Heading2"/>
      </w:pPr>
      <w:bookmarkStart w:id="76" w:name="_Toc405298991"/>
      <w:bookmarkStart w:id="77" w:name="_Toc429407022"/>
      <w:bookmarkStart w:id="78" w:name="_Toc463340051"/>
      <w:bookmarkStart w:id="79" w:name="_Toc394324188"/>
      <w:r>
        <w:t xml:space="preserve">Flashing the controller via </w:t>
      </w:r>
      <w:bookmarkEnd w:id="76"/>
      <w:r>
        <w:t>CAN</w:t>
      </w:r>
      <w:bookmarkEnd w:id="77"/>
      <w:bookmarkEnd w:id="78"/>
    </w:p>
    <w:p w14:paraId="5C583736" w14:textId="77777777" w:rsidR="00D50AF6" w:rsidRDefault="00D50AF6" w:rsidP="00D50AF6">
      <w:r>
        <w:t xml:space="preserve">It is possible to flash the P405 via the CANbus or via an USB connection. This paragraph describes how to flash the P405 using the CANbus. </w:t>
      </w:r>
    </w:p>
    <w:p w14:paraId="3F4AEC4F" w14:textId="77777777" w:rsidR="00D50AF6" w:rsidRDefault="00D50AF6" w:rsidP="00D50AF6">
      <w:r>
        <w:t>Downloading the software program to the flash memory of the microcontroller can be done with the MicroBoot utlity. Before continuing, make sure that:</w:t>
      </w:r>
    </w:p>
    <w:p w14:paraId="3858566F" w14:textId="77777777" w:rsidR="00D50AF6" w:rsidRDefault="00D50AF6" w:rsidP="00D50AF6">
      <w:pPr>
        <w:pStyle w:val="ListParagraph"/>
        <w:numPr>
          <w:ilvl w:val="0"/>
          <w:numId w:val="10"/>
        </w:numPr>
      </w:pPr>
      <w:r>
        <w:t>The board is connected to the CAN bus.</w:t>
      </w:r>
    </w:p>
    <w:p w14:paraId="2FF8C1F5" w14:textId="77777777" w:rsidR="00D50AF6" w:rsidRDefault="00D50AF6" w:rsidP="00D50AF6">
      <w:pPr>
        <w:pStyle w:val="ListParagraph"/>
        <w:numPr>
          <w:ilvl w:val="0"/>
          <w:numId w:val="10"/>
        </w:numPr>
      </w:pPr>
      <w:r>
        <w:t>The Peak PCAN interface is connected to the PC’s USB port</w:t>
      </w:r>
    </w:p>
    <w:p w14:paraId="7535A17A" w14:textId="77777777" w:rsidR="00D50AF6" w:rsidRDefault="00D50AF6" w:rsidP="00D50AF6">
      <w:pPr>
        <w:pStyle w:val="ListParagraph"/>
        <w:numPr>
          <w:ilvl w:val="0"/>
          <w:numId w:val="10"/>
        </w:numPr>
      </w:pPr>
      <w:r>
        <w:t>Power is supplied to the P405 board.</w:t>
      </w:r>
    </w:p>
    <w:p w14:paraId="2580BE7B" w14:textId="77777777" w:rsidR="00D50AF6" w:rsidRDefault="00D50AF6" w:rsidP="00D50AF6">
      <w:pPr>
        <w:pStyle w:val="ListParagraph"/>
        <w:numPr>
          <w:ilvl w:val="0"/>
          <w:numId w:val="10"/>
        </w:numPr>
      </w:pPr>
      <w:r>
        <w:t>The P405 has the correct bootloader on it</w:t>
      </w:r>
    </w:p>
    <w:p w14:paraId="57184395" w14:textId="77777777" w:rsidR="00D50AF6" w:rsidRDefault="00D50AF6" w:rsidP="00D50AF6">
      <w:r>
        <w:t>Start the MicroBoot utility. It can be found in ‘</w:t>
      </w:r>
      <w:r w:rsidRPr="00486779">
        <w:t>\Host\MicroBoot</w:t>
      </w:r>
      <w:r>
        <w:t xml:space="preserve">\MicroBoot.exe’. Next, click the </w:t>
      </w:r>
      <w:r w:rsidRPr="00486779">
        <w:rPr>
          <w:i/>
        </w:rPr>
        <w:t>Browse</w:t>
      </w:r>
      <w:r>
        <w:t>-button to select the Motorola S-Record of your software program. The one from the demo model is located at ‘\Target\HANcoder_P405</w:t>
      </w:r>
      <w:r w:rsidRPr="00486779">
        <w:t>.srec</w:t>
      </w:r>
      <w:r>
        <w:t xml:space="preserve">’. </w:t>
      </w:r>
    </w:p>
    <w:p w14:paraId="58E58F3B" w14:textId="77777777" w:rsidR="00820EA4" w:rsidRDefault="00D50AF6" w:rsidP="0002110D">
      <w:r>
        <w:rPr>
          <w:noProof/>
          <w:lang w:val="en-GB" w:eastAsia="en-GB"/>
        </w:rPr>
        <w:drawing>
          <wp:inline distT="0" distB="0" distL="0" distR="0" wp14:anchorId="5E6F0F79" wp14:editId="65B16CFF">
            <wp:extent cx="6187440" cy="3733800"/>
            <wp:effectExtent l="19050" t="0" r="3810"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a:stretch>
                      <a:fillRect/>
                    </a:stretch>
                  </pic:blipFill>
                  <pic:spPr bwMode="auto">
                    <a:xfrm>
                      <a:off x="0" y="0"/>
                      <a:ext cx="6187440" cy="3733800"/>
                    </a:xfrm>
                    <a:prstGeom prst="rect">
                      <a:avLst/>
                    </a:prstGeom>
                    <a:noFill/>
                    <a:ln w="9525">
                      <a:noFill/>
                      <a:miter lim="800000"/>
                      <a:headEnd/>
                      <a:tailEnd/>
                    </a:ln>
                  </pic:spPr>
                </pic:pic>
              </a:graphicData>
            </a:graphic>
          </wp:inline>
        </w:drawing>
      </w:r>
    </w:p>
    <w:p w14:paraId="79B4BE0B" w14:textId="77777777" w:rsidR="00820EA4" w:rsidRDefault="00820EA4" w:rsidP="00820EA4">
      <w:pPr>
        <w:pStyle w:val="Caption"/>
      </w:pPr>
      <w:r>
        <w:t xml:space="preserve">Figure </w:t>
      </w:r>
      <w:r w:rsidR="001A588A">
        <w:fldChar w:fldCharType="begin"/>
      </w:r>
      <w:r w:rsidR="001A588A">
        <w:instrText xml:space="preserve"> STYLEREF </w:instrText>
      </w:r>
      <w:r w:rsidR="001A588A">
        <w:instrText xml:space="preserve">1 \s </w:instrText>
      </w:r>
      <w:r w:rsidR="001A588A">
        <w:fldChar w:fldCharType="separate"/>
      </w:r>
      <w:r w:rsidR="004C07DF">
        <w:rPr>
          <w:noProof/>
        </w:rPr>
        <w:t>4</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1</w:t>
      </w:r>
      <w:r w:rsidR="001A588A">
        <w:rPr>
          <w:noProof/>
        </w:rPr>
        <w:fldChar w:fldCharType="end"/>
      </w:r>
      <w:r>
        <w:t xml:space="preserve"> - </w:t>
      </w:r>
      <w:r w:rsidRPr="003E0EC7">
        <w:t>Select Motorola S-Record in MicroBoot</w:t>
      </w:r>
    </w:p>
    <w:p w14:paraId="25EBB69E" w14:textId="77777777" w:rsidR="00820EA4" w:rsidRDefault="00820EA4" w:rsidP="00820EA4">
      <w:r>
        <w:lastRenderedPageBreak/>
        <w:t>Once selected, the firmware update with the bootloader is started. Its progress is shown in the main screen. Once completed, your newly flashed software program is automatically started.</w:t>
      </w:r>
    </w:p>
    <w:p w14:paraId="5EC9805F" w14:textId="77777777" w:rsidR="00820EA4" w:rsidRDefault="00820EA4" w:rsidP="00820EA4">
      <w:pPr>
        <w:keepNext/>
        <w:jc w:val="center"/>
      </w:pPr>
      <w:r>
        <w:rPr>
          <w:noProof/>
          <w:lang w:val="en-GB" w:eastAsia="en-GB"/>
        </w:rPr>
        <w:drawing>
          <wp:inline distT="0" distB="0" distL="0" distR="0" wp14:anchorId="62AF5CE2" wp14:editId="7C8B39AB">
            <wp:extent cx="4229100" cy="1696756"/>
            <wp:effectExtent l="0" t="0" r="0" b="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4238739" cy="1700623"/>
                    </a:xfrm>
                    <a:prstGeom prst="rect">
                      <a:avLst/>
                    </a:prstGeom>
                  </pic:spPr>
                </pic:pic>
              </a:graphicData>
            </a:graphic>
          </wp:inline>
        </w:drawing>
      </w:r>
    </w:p>
    <w:p w14:paraId="734EA675" w14:textId="77777777" w:rsidR="00820EA4" w:rsidRDefault="00820EA4" w:rsidP="00820EA4">
      <w:pPr>
        <w:pStyle w:val="Caption"/>
      </w:pPr>
      <w:r>
        <w:t xml:space="preserve">Figure </w:t>
      </w:r>
      <w:r w:rsidR="001A588A">
        <w:fldChar w:fldCharType="begin"/>
      </w:r>
      <w:r w:rsidR="001A588A">
        <w:instrText xml:space="preserve"> STYLEREF 1 \s </w:instrText>
      </w:r>
      <w:r w:rsidR="001A588A">
        <w:fldChar w:fldCharType="separate"/>
      </w:r>
      <w:r w:rsidR="004C07DF">
        <w:rPr>
          <w:noProof/>
        </w:rPr>
        <w:t>4</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2</w:t>
      </w:r>
      <w:r w:rsidR="001A588A">
        <w:rPr>
          <w:noProof/>
        </w:rPr>
        <w:fldChar w:fldCharType="end"/>
      </w:r>
      <w:r>
        <w:t xml:space="preserve"> - Bootloader progress</w:t>
      </w:r>
    </w:p>
    <w:p w14:paraId="2B54D090" w14:textId="77777777" w:rsidR="007E4EFA" w:rsidRPr="007973F4" w:rsidRDefault="007E4EFA" w:rsidP="007E4EFA">
      <w:pPr>
        <w:rPr>
          <w:rFonts w:ascii="Tw Cen MT" w:hAnsi="Tw Cen MT" w:cstheme="minorHAnsi"/>
        </w:rPr>
      </w:pPr>
      <w:bookmarkStart w:id="80" w:name="_Ref429406156"/>
      <w:bookmarkStart w:id="81" w:name="_Ref429406160"/>
      <w:bookmarkStart w:id="82" w:name="_Toc429407024"/>
      <w:bookmarkEnd w:id="79"/>
      <w:r>
        <w:rPr>
          <w:caps/>
        </w:rPr>
        <w:br w:type="page"/>
      </w:r>
    </w:p>
    <w:p w14:paraId="6FD1FA1A" w14:textId="77777777" w:rsidR="00820EA4" w:rsidRDefault="00353AB9" w:rsidP="00353AB9">
      <w:pPr>
        <w:pStyle w:val="Heading1"/>
      </w:pPr>
      <w:bookmarkStart w:id="83" w:name="_Ref463275148"/>
      <w:bookmarkStart w:id="84" w:name="_Ref463275154"/>
      <w:bookmarkStart w:id="85" w:name="_Toc463340052"/>
      <w:r>
        <w:lastRenderedPageBreak/>
        <w:t>F</w:t>
      </w:r>
      <w:r w:rsidR="006443AE">
        <w:t>l</w:t>
      </w:r>
      <w:r w:rsidR="00820EA4">
        <w:t>ashing the controller with the ST-Link</w:t>
      </w:r>
      <w:bookmarkEnd w:id="80"/>
      <w:bookmarkEnd w:id="81"/>
      <w:bookmarkEnd w:id="82"/>
      <w:bookmarkEnd w:id="83"/>
      <w:bookmarkEnd w:id="84"/>
      <w:bookmarkEnd w:id="85"/>
    </w:p>
    <w:p w14:paraId="6574B6D2" w14:textId="77777777" w:rsidR="00820EA4" w:rsidRPr="00DA3929" w:rsidRDefault="00820EA4" w:rsidP="00820EA4">
      <w:r>
        <w:t>Downloading the software program to the flash memory of the microcontroller can</w:t>
      </w:r>
      <w:r w:rsidR="00984B55">
        <w:t xml:space="preserve"> also</w:t>
      </w:r>
      <w:r>
        <w:t xml:space="preserve"> be done with the help of the ST-Link. This chapter assumes the ST-Link utility is already installed.</w:t>
      </w:r>
      <w:r w:rsidR="00257175">
        <w:t xml:space="preserve"> The installation of the ST-Link can be found in chapter </w:t>
      </w:r>
      <w:r w:rsidR="00C0382F">
        <w:fldChar w:fldCharType="begin"/>
      </w:r>
      <w:r w:rsidR="00257175">
        <w:instrText xml:space="preserve"> REF _Ref415053131 \r \h </w:instrText>
      </w:r>
      <w:r w:rsidR="00C0382F">
        <w:fldChar w:fldCharType="separate"/>
      </w:r>
      <w:r w:rsidR="00C90C11">
        <w:t>Appendix 1</w:t>
      </w:r>
      <w:r w:rsidR="00C0382F">
        <w:fldChar w:fldCharType="end"/>
      </w:r>
      <w:r w:rsidR="00257175">
        <w:t xml:space="preserve"> </w:t>
      </w:r>
      <w:r w:rsidR="00C0382F">
        <w:fldChar w:fldCharType="begin"/>
      </w:r>
      <w:r w:rsidR="00257175">
        <w:instrText xml:space="preserve"> REF _Ref415053131 \h </w:instrText>
      </w:r>
      <w:r w:rsidR="00C0382F">
        <w:fldChar w:fldCharType="separate"/>
      </w:r>
      <w:r w:rsidR="00C90C11">
        <w:t>ST-link installation</w:t>
      </w:r>
      <w:r w:rsidR="00C0382F">
        <w:fldChar w:fldCharType="end"/>
      </w:r>
      <w:r w:rsidR="00257175">
        <w:t>.</w:t>
      </w:r>
    </w:p>
    <w:p w14:paraId="49968E66" w14:textId="77777777" w:rsidR="00820EA4" w:rsidRPr="00F0192A" w:rsidRDefault="00820EA4" w:rsidP="00B82019">
      <w:pPr>
        <w:pStyle w:val="Heading2"/>
      </w:pPr>
      <w:bookmarkStart w:id="86" w:name="_Toc429407025"/>
      <w:bookmarkStart w:id="87" w:name="_Toc463340053"/>
      <w:r>
        <w:t>Software program reconfiguration</w:t>
      </w:r>
      <w:bookmarkEnd w:id="86"/>
      <w:bookmarkEnd w:id="87"/>
      <w:r>
        <w:t xml:space="preserve"> </w:t>
      </w:r>
    </w:p>
    <w:p w14:paraId="2FE1BF6A" w14:textId="77777777" w:rsidR="00820EA4" w:rsidRDefault="00820EA4" w:rsidP="00820EA4">
      <w:r>
        <w:t>Before the software program can be flashed via the ST-Link a minor reconfiguration has to be done. This reconfiguration step can be performed entirely in the Simulink model. Open the Simulink model as described in chapter</w:t>
      </w:r>
      <w:r w:rsidR="00984B55">
        <w:t xml:space="preserve"> </w:t>
      </w:r>
      <w:r w:rsidR="00C0382F">
        <w:fldChar w:fldCharType="begin"/>
      </w:r>
      <w:r w:rsidR="00984B55">
        <w:instrText xml:space="preserve"> REF _Ref429400217 \r \h </w:instrText>
      </w:r>
      <w:r w:rsidR="00C0382F">
        <w:fldChar w:fldCharType="separate"/>
      </w:r>
      <w:r w:rsidR="00984B55">
        <w:t>3</w:t>
      </w:r>
      <w:r w:rsidR="00C0382F">
        <w:fldChar w:fldCharType="end"/>
      </w:r>
      <w:r>
        <w:t xml:space="preserve">. Select </w:t>
      </w:r>
      <w:r w:rsidRPr="00486779">
        <w:rPr>
          <w:i/>
        </w:rPr>
        <w:t>Simulation -&gt; Configuration Parameters…</w:t>
      </w:r>
      <w:r>
        <w:rPr>
          <w:i/>
        </w:rPr>
        <w:t xml:space="preserve"> </w:t>
      </w:r>
      <w:r>
        <w:t>from the menu.</w:t>
      </w:r>
    </w:p>
    <w:p w14:paraId="02790F9E" w14:textId="77777777" w:rsidR="00820EA4" w:rsidRDefault="007C03CF" w:rsidP="00820EA4">
      <w:pPr>
        <w:keepNext/>
        <w:jc w:val="center"/>
      </w:pPr>
      <w:r>
        <w:rPr>
          <w:noProof/>
          <w:lang w:val="en-GB" w:eastAsia="en-GB"/>
        </w:rPr>
        <w:drawing>
          <wp:inline distT="0" distB="0" distL="0" distR="0" wp14:anchorId="043040B9" wp14:editId="4A2FA663">
            <wp:extent cx="5532526" cy="3451860"/>
            <wp:effectExtent l="0" t="0" r="0" b="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5539356" cy="3456122"/>
                    </a:xfrm>
                    <a:prstGeom prst="rect">
                      <a:avLst/>
                    </a:prstGeom>
                    <a:noFill/>
                    <a:ln w="9525">
                      <a:noFill/>
                      <a:miter lim="800000"/>
                      <a:headEnd/>
                      <a:tailEnd/>
                    </a:ln>
                  </pic:spPr>
                </pic:pic>
              </a:graphicData>
            </a:graphic>
          </wp:inline>
        </w:drawing>
      </w:r>
    </w:p>
    <w:p w14:paraId="7958C629" w14:textId="77777777" w:rsidR="00820EA4" w:rsidRPr="00486779" w:rsidRDefault="00820EA4" w:rsidP="00820EA4">
      <w:pPr>
        <w:pStyle w:val="Caption"/>
      </w:pPr>
      <w:r>
        <w:t xml:space="preserve">figure </w:t>
      </w:r>
      <w:r w:rsidR="001A588A">
        <w:fldChar w:fldCharType="begin"/>
      </w:r>
      <w:r w:rsidR="001A588A">
        <w:instrText xml:space="preserve"> STYLEREF 1 \s </w:instrText>
      </w:r>
      <w:r w:rsidR="001A588A">
        <w:fldChar w:fldCharType="separate"/>
      </w:r>
      <w:r w:rsidR="004C07DF">
        <w:rPr>
          <w:noProof/>
        </w:rPr>
        <w:t>5</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1</w:t>
      </w:r>
      <w:r w:rsidR="001A588A">
        <w:rPr>
          <w:noProof/>
        </w:rPr>
        <w:fldChar w:fldCharType="end"/>
      </w:r>
      <w:r>
        <w:t xml:space="preserve"> - Configuring the model for use without the bootloader</w:t>
      </w:r>
    </w:p>
    <w:p w14:paraId="5DB701B7" w14:textId="77777777" w:rsidR="00820EA4" w:rsidRDefault="00820EA4" w:rsidP="00820EA4">
      <w:r>
        <w:t xml:space="preserve">In the Real-Time Workshop configuration screen, </w:t>
      </w:r>
      <w:r w:rsidR="00257175">
        <w:t>check</w:t>
      </w:r>
      <w:r>
        <w:t xml:space="preserve"> “HANcoder_BOOTLOADER=0” </w:t>
      </w:r>
      <w:r w:rsidR="00257175">
        <w:t>in</w:t>
      </w:r>
      <w:r>
        <w:t xml:space="preserve"> the </w:t>
      </w:r>
      <w:r w:rsidRPr="00A96441">
        <w:rPr>
          <w:i/>
        </w:rPr>
        <w:t>Make command</w:t>
      </w:r>
      <w:r>
        <w:t xml:space="preserve"> and click OK. </w:t>
      </w:r>
    </w:p>
    <w:p w14:paraId="50C9ACC2" w14:textId="77777777" w:rsidR="00820EA4" w:rsidRDefault="00820EA4" w:rsidP="00820EA4">
      <w:r>
        <w:t xml:space="preserve">If you now generate the code and build the model, your software program is properly configured for use without the bootloader. </w:t>
      </w:r>
    </w:p>
    <w:p w14:paraId="63F5822A" w14:textId="77777777" w:rsidR="00141CF1" w:rsidRDefault="00141CF1" w:rsidP="00B82019">
      <w:pPr>
        <w:pStyle w:val="Heading2"/>
      </w:pPr>
      <w:bookmarkStart w:id="88" w:name="_Toc463340054"/>
      <w:bookmarkStart w:id="89" w:name="_Toc429407027"/>
      <w:r>
        <w:t>Uploading the software with the ST-Link</w:t>
      </w:r>
      <w:bookmarkEnd w:id="88"/>
    </w:p>
    <w:p w14:paraId="5C8F707B" w14:textId="77777777" w:rsidR="00141CF1" w:rsidRDefault="00141CF1" w:rsidP="00141CF1">
      <w:r>
        <w:t>For programming the microcontroller with the ST-Link, make sure that:</w:t>
      </w:r>
    </w:p>
    <w:p w14:paraId="05DAF5C1" w14:textId="77777777" w:rsidR="00141CF1" w:rsidRDefault="00141CF1" w:rsidP="00FD58C9">
      <w:pPr>
        <w:pStyle w:val="ListParagraph"/>
        <w:numPr>
          <w:ilvl w:val="0"/>
          <w:numId w:val="10"/>
        </w:numPr>
      </w:pPr>
      <w:r>
        <w:t xml:space="preserve">The ST-Link is connected to the </w:t>
      </w:r>
      <w:r w:rsidR="00D50AF6">
        <w:t>P405 STM32</w:t>
      </w:r>
      <w:r>
        <w:t xml:space="preserve"> board through the J-tag connector.</w:t>
      </w:r>
    </w:p>
    <w:p w14:paraId="3C12A323" w14:textId="77777777" w:rsidR="00141CF1" w:rsidRDefault="00141CF1" w:rsidP="00FD58C9">
      <w:pPr>
        <w:pStyle w:val="ListParagraph"/>
        <w:numPr>
          <w:ilvl w:val="0"/>
          <w:numId w:val="10"/>
        </w:numPr>
      </w:pPr>
      <w:r>
        <w:t>The ST-Link is connected to the PC’s USB port.</w:t>
      </w:r>
    </w:p>
    <w:p w14:paraId="32094E22" w14:textId="77777777" w:rsidR="00141CF1" w:rsidRDefault="00141CF1" w:rsidP="00FD58C9">
      <w:pPr>
        <w:pStyle w:val="ListParagraph"/>
        <w:numPr>
          <w:ilvl w:val="0"/>
          <w:numId w:val="10"/>
        </w:numPr>
      </w:pPr>
      <w:r>
        <w:t xml:space="preserve">Power is supplied to the </w:t>
      </w:r>
      <w:r w:rsidR="00D50AF6">
        <w:t>P405</w:t>
      </w:r>
      <w:r>
        <w:t xml:space="preserve"> board.</w:t>
      </w:r>
    </w:p>
    <w:p w14:paraId="2A072EB7" w14:textId="77777777" w:rsidR="00B52335" w:rsidRDefault="00B52335" w:rsidP="00FD58C9">
      <w:pPr>
        <w:pStyle w:val="ListParagraph"/>
        <w:numPr>
          <w:ilvl w:val="0"/>
          <w:numId w:val="10"/>
        </w:numPr>
      </w:pPr>
      <w:r>
        <w:t>The ST-Link utility is installed</w:t>
      </w:r>
    </w:p>
    <w:p w14:paraId="7097FD71" w14:textId="77777777" w:rsidR="00141CF1" w:rsidRDefault="00141CF1" w:rsidP="00141CF1">
      <w:r>
        <w:t xml:space="preserve">The installation of the ST-Link </w:t>
      </w:r>
      <w:r w:rsidR="00B52335">
        <w:t xml:space="preserve">utility </w:t>
      </w:r>
      <w:r>
        <w:t xml:space="preserve">is described in chapter </w:t>
      </w:r>
      <w:r w:rsidR="00C0382F">
        <w:fldChar w:fldCharType="begin"/>
      </w:r>
      <w:r w:rsidR="00B52335">
        <w:instrText xml:space="preserve"> REF _Ref415053131 \w \h </w:instrText>
      </w:r>
      <w:r w:rsidR="00C0382F">
        <w:fldChar w:fldCharType="separate"/>
      </w:r>
      <w:r w:rsidR="0012005B">
        <w:t>Appendix 1</w:t>
      </w:r>
      <w:r w:rsidR="00C0382F">
        <w:fldChar w:fldCharType="end"/>
      </w:r>
      <w:r w:rsidR="00B52335">
        <w:t xml:space="preserve"> </w:t>
      </w:r>
      <w:r w:rsidR="00C0382F">
        <w:fldChar w:fldCharType="begin"/>
      </w:r>
      <w:r w:rsidR="00B52335">
        <w:instrText xml:space="preserve"> REF _Ref415053131 \h </w:instrText>
      </w:r>
      <w:r w:rsidR="00C0382F">
        <w:fldChar w:fldCharType="separate"/>
      </w:r>
      <w:r w:rsidR="0012005B">
        <w:t>ST-link installation</w:t>
      </w:r>
      <w:r w:rsidR="00C0382F">
        <w:fldChar w:fldCharType="end"/>
      </w:r>
    </w:p>
    <w:p w14:paraId="11E2C586" w14:textId="77777777" w:rsidR="00141CF1" w:rsidRDefault="00141CF1" w:rsidP="00141CF1">
      <w:r>
        <w:t xml:space="preserve">Start </w:t>
      </w:r>
      <w:r w:rsidRPr="005F2BEB">
        <w:t>the STM32 ST-Link utility, located in the Start Menu under All Pr</w:t>
      </w:r>
      <w:r>
        <w:t xml:space="preserve">ograms\STMicroelectronics\STM32 </w:t>
      </w:r>
      <w:r w:rsidRPr="005F2BEB">
        <w:t>ST-Link Utility</w:t>
      </w:r>
      <w:r>
        <w:t xml:space="preserve">. </w:t>
      </w:r>
    </w:p>
    <w:p w14:paraId="43C067B1" w14:textId="77777777" w:rsidR="00141CF1" w:rsidRDefault="00141CF1" w:rsidP="00141CF1">
      <w:r>
        <w:lastRenderedPageBreak/>
        <w:t xml:space="preserve">Connect to the target by clicking the “connect” button </w:t>
      </w:r>
      <w:r>
        <w:rPr>
          <w:noProof/>
          <w:lang w:val="en-GB" w:eastAsia="en-GB"/>
        </w:rPr>
        <w:drawing>
          <wp:inline distT="0" distB="0" distL="0" distR="0" wp14:anchorId="210F121D" wp14:editId="5A369676">
            <wp:extent cx="274320" cy="251460"/>
            <wp:effectExtent l="19050" t="0" r="0" b="0"/>
            <wp:docPr id="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srcRect/>
                    <a:stretch>
                      <a:fillRect/>
                    </a:stretch>
                  </pic:blipFill>
                  <pic:spPr bwMode="auto">
                    <a:xfrm>
                      <a:off x="0" y="0"/>
                      <a:ext cx="274320" cy="251460"/>
                    </a:xfrm>
                    <a:prstGeom prst="rect">
                      <a:avLst/>
                    </a:prstGeom>
                    <a:noFill/>
                    <a:ln w="9525">
                      <a:noFill/>
                      <a:miter lim="800000"/>
                      <a:headEnd/>
                      <a:tailEnd/>
                    </a:ln>
                  </pic:spPr>
                </pic:pic>
              </a:graphicData>
            </a:graphic>
          </wp:inline>
        </w:drawing>
      </w:r>
      <w:r>
        <w:t xml:space="preserve"> or by simply pressing “Enter”.</w:t>
      </w:r>
    </w:p>
    <w:p w14:paraId="4756CC1D" w14:textId="77777777" w:rsidR="007C03CF" w:rsidRDefault="00141CF1" w:rsidP="007C03CF">
      <w:pPr>
        <w:keepNext/>
      </w:pPr>
      <w:r>
        <w:t>The following screen should appear:</w:t>
      </w:r>
      <w:r w:rsidRPr="005F2BEB">
        <w:rPr>
          <w:noProof/>
          <w:lang w:val="en-GB" w:eastAsia="en-GB"/>
        </w:rPr>
        <w:drawing>
          <wp:inline distT="0" distB="0" distL="0" distR="0" wp14:anchorId="7B3701FC" wp14:editId="08540794">
            <wp:extent cx="5520690" cy="4235702"/>
            <wp:effectExtent l="19050" t="0" r="3810" b="0"/>
            <wp:docPr id="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srcRect/>
                    <a:stretch>
                      <a:fillRect/>
                    </a:stretch>
                  </pic:blipFill>
                  <pic:spPr bwMode="auto">
                    <a:xfrm>
                      <a:off x="0" y="0"/>
                      <a:ext cx="5520690" cy="4235702"/>
                    </a:xfrm>
                    <a:prstGeom prst="rect">
                      <a:avLst/>
                    </a:prstGeom>
                    <a:noFill/>
                    <a:ln w="9525">
                      <a:noFill/>
                      <a:miter lim="800000"/>
                      <a:headEnd/>
                      <a:tailEnd/>
                    </a:ln>
                  </pic:spPr>
                </pic:pic>
              </a:graphicData>
            </a:graphic>
          </wp:inline>
        </w:drawing>
      </w:r>
    </w:p>
    <w:p w14:paraId="67E15411" w14:textId="77777777" w:rsidR="00141CF1" w:rsidRDefault="007C03CF" w:rsidP="007C03CF">
      <w:pPr>
        <w:pStyle w:val="Caption"/>
      </w:pPr>
      <w:r>
        <w:rPr>
          <w:noProof/>
          <w:lang w:val="en-GB" w:eastAsia="en-GB"/>
        </w:rPr>
        <w:drawing>
          <wp:anchor distT="0" distB="0" distL="114300" distR="114300" simplePos="0" relativeHeight="251727360" behindDoc="0" locked="0" layoutInCell="1" allowOverlap="1" wp14:anchorId="1AB362F4" wp14:editId="6EE7E83B">
            <wp:simplePos x="0" y="0"/>
            <wp:positionH relativeFrom="column">
              <wp:posOffset>-22860</wp:posOffset>
            </wp:positionH>
            <wp:positionV relativeFrom="paragraph">
              <wp:posOffset>558165</wp:posOffset>
            </wp:positionV>
            <wp:extent cx="3981450" cy="307530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tility program verify.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1450" cy="3075305"/>
                    </a:xfrm>
                    <a:prstGeom prst="rect">
                      <a:avLst/>
                    </a:prstGeom>
                  </pic:spPr>
                </pic:pic>
              </a:graphicData>
            </a:graphic>
          </wp:anchor>
        </w:drawing>
      </w:r>
      <w:r>
        <w:t xml:space="preserve">figure </w:t>
      </w:r>
      <w:r w:rsidR="001A588A">
        <w:fldChar w:fldCharType="begin"/>
      </w:r>
      <w:r w:rsidR="001A588A">
        <w:instrText xml:space="preserve"> STYLEREF 1 \s </w:instrText>
      </w:r>
      <w:r w:rsidR="001A588A">
        <w:fldChar w:fldCharType="separate"/>
      </w:r>
      <w:r w:rsidR="004C07DF">
        <w:rPr>
          <w:noProof/>
        </w:rPr>
        <w:t>5</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2</w:t>
      </w:r>
      <w:r w:rsidR="001A588A">
        <w:rPr>
          <w:noProof/>
        </w:rPr>
        <w:fldChar w:fldCharType="end"/>
      </w:r>
      <w:r>
        <w:t xml:space="preserve"> ST-Link Utility connected to board</w:t>
      </w:r>
    </w:p>
    <w:p w14:paraId="4A6300B8" w14:textId="77777777" w:rsidR="00141CF1" w:rsidRDefault="00141CF1" w:rsidP="00141CF1">
      <w:r>
        <w:t>Next click “Program and Verify” in the Target menu or simply press CTRL+P</w:t>
      </w:r>
    </w:p>
    <w:p w14:paraId="531F65F0" w14:textId="77777777" w:rsidR="007E4EFA" w:rsidRPr="007973F4" w:rsidRDefault="001A588A" w:rsidP="007E4EFA">
      <w:pPr>
        <w:rPr>
          <w:rFonts w:ascii="Tw Cen MT" w:hAnsi="Tw Cen MT" w:cstheme="minorHAnsi"/>
        </w:rPr>
      </w:pPr>
      <w:r>
        <w:rPr>
          <w:noProof/>
        </w:rPr>
        <w:pict w14:anchorId="51C5051C">
          <v:shape id="Text Box 1" o:spid="_x0000_s1040" type="#_x0000_t202" style="position:absolute;margin-left:-1.5pt;margin-top:245.05pt;width:313.5pt;height:.05pt;z-index:251738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" stroked="f">
            <v:textbox style="mso-fit-shape-to-text:t" inset="0,0,0,0">
              <w:txbxContent>
                <w:p w14:paraId="30480207" w14:textId="77777777" w:rsidR="000175D3" w:rsidRPr="00C65494" w:rsidRDefault="000175D3" w:rsidP="007C03CF">
                  <w:pPr>
                    <w:pStyle w:val="Caption"/>
                    <w:rPr>
                      <w:noProof/>
                    </w:rPr>
                  </w:pPr>
                  <w:r>
                    <w:t xml:space="preserve">figure </w:t>
                  </w:r>
                  <w:r w:rsidR="001A588A">
                    <w:fldChar w:fldCharType="begin"/>
                  </w:r>
                  <w:r w:rsidR="001A588A">
                    <w:instrText xml:space="preserve"> STYLEREF 1 \s </w:instrText>
                  </w:r>
                  <w:r w:rsidR="001A588A">
                    <w:fldChar w:fldCharType="separate"/>
                  </w:r>
                  <w:r w:rsidR="004C07DF">
                    <w:rPr>
                      <w:noProof/>
                    </w:rPr>
                    <w:t>5</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3</w:t>
                  </w:r>
                  <w:r w:rsidR="001A588A">
                    <w:rPr>
                      <w:noProof/>
                    </w:rPr>
                    <w:fldChar w:fldCharType="end"/>
                  </w:r>
                  <w:r>
                    <w:t xml:space="preserve"> ST-Link Utility Program and Verify</w:t>
                  </w:r>
                </w:p>
              </w:txbxContent>
            </v:textbox>
          </v:shape>
        </w:pict>
      </w:r>
      <w:r w:rsidR="007E4EFA">
        <w:rPr>
          <w:caps/>
        </w:rPr>
        <w:br w:type="page"/>
      </w:r>
    </w:p>
    <w:p w14:paraId="769692E2" w14:textId="77777777" w:rsidR="00141CF1" w:rsidRDefault="00141CF1" w:rsidP="00141CF1">
      <w:r>
        <w:lastRenderedPageBreak/>
        <w:t>Choose the .srec file you want to flash to the controller, located in the same folder as the Simulink model:</w:t>
      </w:r>
    </w:p>
    <w:p w14:paraId="098DDB1F" w14:textId="77777777" w:rsidR="007C03CF" w:rsidRDefault="007C03CF" w:rsidP="007C03CF">
      <w:pPr>
        <w:keepNext/>
      </w:pPr>
      <w:r>
        <w:rPr>
          <w:noProof/>
          <w:lang w:val="en-GB" w:eastAsia="en-GB"/>
        </w:rPr>
        <w:drawing>
          <wp:inline distT="0" distB="0" distL="0" distR="0" wp14:anchorId="0E61EFBF" wp14:editId="5E372D6E">
            <wp:extent cx="4514850" cy="3132753"/>
            <wp:effectExtent l="19050" t="0" r="0" b="0"/>
            <wp:docPr id="1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srcRect/>
                    <a:stretch>
                      <a:fillRect/>
                    </a:stretch>
                  </pic:blipFill>
                  <pic:spPr bwMode="auto">
                    <a:xfrm>
                      <a:off x="0" y="0"/>
                      <a:ext cx="4514850" cy="3132753"/>
                    </a:xfrm>
                    <a:prstGeom prst="rect">
                      <a:avLst/>
                    </a:prstGeom>
                    <a:noFill/>
                    <a:ln w="9525">
                      <a:noFill/>
                      <a:miter lim="800000"/>
                      <a:headEnd/>
                      <a:tailEnd/>
                    </a:ln>
                  </pic:spPr>
                </pic:pic>
              </a:graphicData>
            </a:graphic>
          </wp:inline>
        </w:drawing>
      </w:r>
    </w:p>
    <w:p w14:paraId="221BE0D9" w14:textId="77777777" w:rsidR="00141CF1" w:rsidRDefault="007C03CF" w:rsidP="007C03CF">
      <w:pPr>
        <w:pStyle w:val="Caption"/>
      </w:pPr>
      <w:r>
        <w:t xml:space="preserve">figure </w:t>
      </w:r>
      <w:r w:rsidR="001A588A">
        <w:fldChar w:fldCharType="begin"/>
      </w:r>
      <w:r w:rsidR="001A588A">
        <w:instrText xml:space="preserve"> STYLEREF 1 \s </w:instrText>
      </w:r>
      <w:r w:rsidR="001A588A">
        <w:fldChar w:fldCharType="separate"/>
      </w:r>
      <w:r w:rsidR="004C07DF">
        <w:rPr>
          <w:noProof/>
        </w:rPr>
        <w:t>5</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4</w:t>
      </w:r>
      <w:r w:rsidR="001A588A">
        <w:rPr>
          <w:noProof/>
        </w:rPr>
        <w:fldChar w:fldCharType="end"/>
      </w:r>
      <w:r>
        <w:t xml:space="preserve"> Select the .srec</w:t>
      </w:r>
    </w:p>
    <w:p w14:paraId="228D9B3B" w14:textId="77777777" w:rsidR="00141CF1" w:rsidRDefault="00141CF1" w:rsidP="00141CF1">
      <w:r>
        <w:t>The following screen will appear:</w:t>
      </w:r>
    </w:p>
    <w:p w14:paraId="2D88FB54" w14:textId="77777777" w:rsidR="007C03CF" w:rsidRDefault="007C03CF" w:rsidP="007C03CF">
      <w:pPr>
        <w:keepNext/>
      </w:pPr>
      <w:r>
        <w:rPr>
          <w:noProof/>
          <w:lang w:val="en-GB" w:eastAsia="en-GB"/>
        </w:rPr>
        <w:drawing>
          <wp:inline distT="0" distB="0" distL="0" distR="0" wp14:anchorId="05D6B3E6" wp14:editId="18C0375A">
            <wp:extent cx="4476750" cy="2277433"/>
            <wp:effectExtent l="19050" t="0" r="0" b="0"/>
            <wp:docPr id="1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srcRect/>
                    <a:stretch>
                      <a:fillRect/>
                    </a:stretch>
                  </pic:blipFill>
                  <pic:spPr bwMode="auto">
                    <a:xfrm>
                      <a:off x="0" y="0"/>
                      <a:ext cx="4478223" cy="2278182"/>
                    </a:xfrm>
                    <a:prstGeom prst="rect">
                      <a:avLst/>
                    </a:prstGeom>
                    <a:noFill/>
                    <a:ln w="9525">
                      <a:noFill/>
                      <a:miter lim="800000"/>
                      <a:headEnd/>
                      <a:tailEnd/>
                    </a:ln>
                  </pic:spPr>
                </pic:pic>
              </a:graphicData>
            </a:graphic>
          </wp:inline>
        </w:drawing>
      </w:r>
    </w:p>
    <w:p w14:paraId="7B1E97A2" w14:textId="77777777" w:rsidR="00141CF1" w:rsidRDefault="007C03CF" w:rsidP="007C03CF">
      <w:pPr>
        <w:pStyle w:val="Caption"/>
      </w:pPr>
      <w:r>
        <w:t xml:space="preserve">figure </w:t>
      </w:r>
      <w:r w:rsidR="001A588A">
        <w:fldChar w:fldCharType="begin"/>
      </w:r>
      <w:r w:rsidR="001A588A">
        <w:instrText xml:space="preserve"> STYLEREF 1 \s </w:instrText>
      </w:r>
      <w:r w:rsidR="001A588A">
        <w:fldChar w:fldCharType="separate"/>
      </w:r>
      <w:r w:rsidR="004C07DF">
        <w:rPr>
          <w:noProof/>
        </w:rPr>
        <w:t>5</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5</w:t>
      </w:r>
      <w:r w:rsidR="001A588A">
        <w:rPr>
          <w:noProof/>
        </w:rPr>
        <w:fldChar w:fldCharType="end"/>
      </w:r>
      <w:r>
        <w:t xml:space="preserve"> Flashing target with ST-Link Utility</w:t>
      </w:r>
    </w:p>
    <w:p w14:paraId="5FAC250D" w14:textId="77777777" w:rsidR="00141CF1" w:rsidRDefault="00141CF1" w:rsidP="00141CF1">
      <w:pPr>
        <w:pStyle w:val="NoSpacing"/>
      </w:pPr>
      <w:r>
        <w:t>Press start and the flash procedure will start. The program is now flashed on the microcontroller and is ready to use. The following message will appear in the console of the STM32 ST-Link Utility:</w:t>
      </w:r>
    </w:p>
    <w:p w14:paraId="6A163FA8" w14:textId="77777777" w:rsidR="00141CF1" w:rsidRPr="002A6208" w:rsidRDefault="00141CF1" w:rsidP="00141CF1">
      <w:pPr>
        <w:pStyle w:val="NoSpacing"/>
        <w:rPr>
          <w:color w:val="92D050"/>
        </w:rPr>
      </w:pPr>
      <w:r w:rsidRPr="002A6208">
        <w:rPr>
          <w:color w:val="92D050"/>
        </w:rPr>
        <w:t>Flash memory programmed in 4s and 509ms</w:t>
      </w:r>
    </w:p>
    <w:p w14:paraId="72950B5C" w14:textId="77777777" w:rsidR="00141CF1" w:rsidRPr="002A6208" w:rsidRDefault="00141CF1" w:rsidP="00141CF1">
      <w:pPr>
        <w:pStyle w:val="NoSpacing"/>
        <w:rPr>
          <w:color w:val="92D050"/>
        </w:rPr>
      </w:pPr>
      <w:r w:rsidRPr="002A6208">
        <w:rPr>
          <w:color w:val="92D050"/>
        </w:rPr>
        <w:t>Verification…OK</w:t>
      </w:r>
    </w:p>
    <w:p w14:paraId="5AE1C7E0" w14:textId="77777777" w:rsidR="00820EA4" w:rsidRDefault="00820EA4" w:rsidP="00B82019">
      <w:pPr>
        <w:pStyle w:val="Heading2"/>
      </w:pPr>
      <w:bookmarkStart w:id="90" w:name="_Toc463340055"/>
      <w:r>
        <w:t>Flashing the bootloader</w:t>
      </w:r>
      <w:bookmarkEnd w:id="89"/>
      <w:bookmarkEnd w:id="90"/>
    </w:p>
    <w:p w14:paraId="22BDB52B" w14:textId="77777777" w:rsidR="000175D3" w:rsidRDefault="000175D3" w:rsidP="000175D3">
      <w:r>
        <w:t>The bootloader can be flashed onto the P405 in exactly the same way as a program from Simulink. The bootloader files can be found in: ‘\Target\bootloader\Demo\ARMCM4</w:t>
      </w:r>
      <w:r w:rsidRPr="00DA1939">
        <w:t>_STM32_Olimex_</w:t>
      </w:r>
      <w:r>
        <w:t>STM32P405</w:t>
      </w:r>
      <w:r w:rsidRPr="00DA1939">
        <w:t>_GCC\Boot\bin</w:t>
      </w:r>
      <w:r>
        <w:t xml:space="preserve">’ use the </w:t>
      </w:r>
      <w:r w:rsidRPr="00DA1939">
        <w:t>openbtl_olimex_</w:t>
      </w:r>
      <w:r>
        <w:t>stm32p405</w:t>
      </w:r>
      <w:r w:rsidRPr="00DA1939">
        <w:t>_can</w:t>
      </w:r>
      <w:r>
        <w:t xml:space="preserve">.srec for the CAN bootloader and the </w:t>
      </w:r>
      <w:r w:rsidRPr="00DA1939">
        <w:t>openbt</w:t>
      </w:r>
      <w:r>
        <w:t>l_olimex_stm32p405_usb.srec for the USB bootloader.</w:t>
      </w:r>
    </w:p>
    <w:p w14:paraId="62DBEF76" w14:textId="77777777" w:rsidR="005A74EB" w:rsidRDefault="00820EA4" w:rsidP="00984B55">
      <w:pPr>
        <w:rPr>
          <w:rFonts w:asciiTheme="majorHAnsi" w:hAnsiTheme="majorHAnsi"/>
          <w:color w:val="006666" w:themeColor="text2"/>
          <w:sz w:val="32"/>
          <w:szCs w:val="32"/>
        </w:rPr>
      </w:pPr>
      <w:r>
        <w:t>.</w:t>
      </w:r>
      <w:bookmarkStart w:id="91" w:name="_Toc429407028"/>
      <w:r w:rsidR="005A74EB">
        <w:rPr>
          <w:caps/>
        </w:rPr>
        <w:br w:type="page"/>
      </w:r>
    </w:p>
    <w:p w14:paraId="2A7E6E97" w14:textId="77777777" w:rsidR="00820EA4" w:rsidRDefault="00820EA4" w:rsidP="00984B55">
      <w:pPr>
        <w:pStyle w:val="Heading1"/>
        <w:keepNext/>
        <w:numPr>
          <w:ilvl w:val="0"/>
          <w:numId w:val="18"/>
        </w:numPr>
        <w:spacing w:before="240" w:after="60"/>
        <w:rPr>
          <w:caps w:val="0"/>
        </w:rPr>
      </w:pPr>
      <w:bookmarkStart w:id="92" w:name="_HANtune"/>
      <w:bookmarkStart w:id="93" w:name="_Ref463277230"/>
      <w:bookmarkStart w:id="94" w:name="_Ref463277236"/>
      <w:bookmarkStart w:id="95" w:name="_Toc463340056"/>
      <w:bookmarkEnd w:id="92"/>
      <w:r w:rsidRPr="001C4DE0">
        <w:rPr>
          <w:caps w:val="0"/>
        </w:rPr>
        <w:lastRenderedPageBreak/>
        <w:t>HANtune</w:t>
      </w:r>
      <w:bookmarkEnd w:id="91"/>
      <w:bookmarkEnd w:id="93"/>
      <w:bookmarkEnd w:id="94"/>
      <w:bookmarkEnd w:id="95"/>
    </w:p>
    <w:p w14:paraId="4F655FD6" w14:textId="77777777" w:rsidR="00984B55" w:rsidRPr="00984B55" w:rsidRDefault="00984B55" w:rsidP="00984B55">
      <w:r>
        <w:t xml:space="preserve">To read the variables and change the parameters that are in the model, you can use HANtune. HANtune is a Java program that reads signals (variables) and writes parameters (constants) from/to the </w:t>
      </w:r>
      <w:r w:rsidR="000175D3">
        <w:t>P405</w:t>
      </w:r>
      <w:r>
        <w:t>. By reading these signals, you can see if the software is working correctly and the parameters can be changed to tune the algorithm.</w:t>
      </w:r>
    </w:p>
    <w:p w14:paraId="7F1A6B6E" w14:textId="77777777" w:rsidR="00516FD5" w:rsidRDefault="00516FD5" w:rsidP="00984B55">
      <w:pPr>
        <w:pStyle w:val="Heading2"/>
        <w:numPr>
          <w:ilvl w:val="1"/>
          <w:numId w:val="18"/>
        </w:numPr>
      </w:pPr>
      <w:bookmarkStart w:id="96" w:name="_Toc462845421"/>
      <w:bookmarkStart w:id="97" w:name="_Toc463340057"/>
      <w:r>
        <w:t>Installing the virtual COM port driver</w:t>
      </w:r>
      <w:bookmarkEnd w:id="96"/>
      <w:bookmarkEnd w:id="97"/>
    </w:p>
    <w:p w14:paraId="3398613C" w14:textId="77777777" w:rsidR="00516FD5" w:rsidRDefault="00516FD5" w:rsidP="00516FD5">
      <w:r>
        <w:t xml:space="preserve">To use HANtune over USB a virtual COM port is used to connect to the STM32 </w:t>
      </w:r>
      <w:r w:rsidR="000175D3">
        <w:t>P405</w:t>
      </w:r>
      <w:r>
        <w:t xml:space="preserve">. When the </w:t>
      </w:r>
      <w:r w:rsidR="000175D3">
        <w:t>P405</w:t>
      </w:r>
      <w:r>
        <w:t xml:space="preserve"> is connected the device manager will show it as STM32 Virtual COM port. This is not the right driver.</w:t>
      </w:r>
    </w:p>
    <w:p w14:paraId="77D70174" w14:textId="77777777" w:rsidR="000175D3" w:rsidRDefault="00516FD5" w:rsidP="000175D3">
      <w:pPr>
        <w:keepNext/>
      </w:pPr>
      <w:r>
        <w:rPr>
          <w:noProof/>
          <w:lang w:val="en-GB" w:eastAsia="en-GB"/>
        </w:rPr>
        <w:drawing>
          <wp:inline distT="0" distB="0" distL="0" distR="0" wp14:anchorId="21184566" wp14:editId="3B2B1B65">
            <wp:extent cx="3196590" cy="1263650"/>
            <wp:effectExtent l="19050" t="0" r="381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t="34290" r="48361" b="37159"/>
                    <a:stretch>
                      <a:fillRect/>
                    </a:stretch>
                  </pic:blipFill>
                  <pic:spPr bwMode="auto">
                    <a:xfrm>
                      <a:off x="0" y="0"/>
                      <a:ext cx="3196590" cy="1263650"/>
                    </a:xfrm>
                    <a:prstGeom prst="rect">
                      <a:avLst/>
                    </a:prstGeom>
                    <a:noFill/>
                    <a:ln w="9525">
                      <a:noFill/>
                      <a:miter lim="800000"/>
                      <a:headEnd/>
                      <a:tailEnd/>
                    </a:ln>
                  </pic:spPr>
                </pic:pic>
              </a:graphicData>
            </a:graphic>
          </wp:inline>
        </w:drawing>
      </w:r>
    </w:p>
    <w:p w14:paraId="0E5FA3FF" w14:textId="77777777" w:rsidR="00516FD5" w:rsidRDefault="000175D3" w:rsidP="000175D3">
      <w:pPr>
        <w:pStyle w:val="Caption"/>
        <w:jc w:val="left"/>
      </w:pPr>
      <w:r>
        <w:t xml:space="preserve">figure </w:t>
      </w:r>
      <w:r w:rsidR="001A588A">
        <w:fldChar w:fldCharType="begin"/>
      </w:r>
      <w:r w:rsidR="001A588A">
        <w:instrText xml:space="preserve"> STYLEREF 1 \s </w:instrText>
      </w:r>
      <w:r w:rsidR="001A588A">
        <w:fldChar w:fldCharType="separate"/>
      </w:r>
      <w:r w:rsidR="004C07DF">
        <w:rPr>
          <w:noProof/>
        </w:rPr>
        <w:t>6</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1</w:t>
      </w:r>
      <w:r w:rsidR="001A588A">
        <w:rPr>
          <w:noProof/>
        </w:rPr>
        <w:fldChar w:fldCharType="end"/>
      </w:r>
      <w:r>
        <w:t xml:space="preserve"> Device Manager virtual COM Port</w:t>
      </w:r>
    </w:p>
    <w:p w14:paraId="06233400" w14:textId="77777777" w:rsidR="00516FD5" w:rsidRDefault="00516FD5" w:rsidP="00516FD5">
      <w:r>
        <w:t xml:space="preserve">Install the correct driver by running </w:t>
      </w:r>
      <w:r w:rsidRPr="006250DC">
        <w:t>VCP_V1.3.1_Setup.exe</w:t>
      </w:r>
      <w:r>
        <w:t xml:space="preserve"> or </w:t>
      </w:r>
      <w:r w:rsidRPr="006250DC">
        <w:t>VCP_V1.3.1_Setup</w:t>
      </w:r>
      <w:r>
        <w:t>_x64</w:t>
      </w:r>
      <w:r w:rsidRPr="006250DC">
        <w:t>.exe</w:t>
      </w:r>
      <w:r>
        <w:t xml:space="preserve"> located in the directory: /Installs/Drivers/VirtualCOMport/ </w:t>
      </w:r>
    </w:p>
    <w:p w14:paraId="0F8E869F" w14:textId="77777777" w:rsidR="00516FD5" w:rsidRDefault="00516FD5" w:rsidP="00516FD5">
      <w:r>
        <w:t xml:space="preserve">Follow the instructions given by the installer. After the installation Windows should now recognize the </w:t>
      </w:r>
      <w:r w:rsidR="000175D3">
        <w:t>P405</w:t>
      </w:r>
      <w:r>
        <w:t xml:space="preserve"> as</w:t>
      </w:r>
      <w:r w:rsidRPr="004C3BEA">
        <w:t xml:space="preserve"> </w:t>
      </w:r>
      <w:r>
        <w:t>STMicroelectronics Virtual COM Port, see below:</w:t>
      </w:r>
    </w:p>
    <w:p w14:paraId="69CF3217" w14:textId="77777777" w:rsidR="000175D3" w:rsidRDefault="00516FD5" w:rsidP="000175D3">
      <w:pPr>
        <w:keepNext/>
      </w:pPr>
      <w:r>
        <w:rPr>
          <w:noProof/>
          <w:lang w:val="en-GB" w:eastAsia="en-GB"/>
        </w:rPr>
        <w:drawing>
          <wp:inline distT="0" distB="0" distL="0" distR="0" wp14:anchorId="7FC6B426" wp14:editId="04FA1A6F">
            <wp:extent cx="3733800" cy="1809750"/>
            <wp:effectExtent l="1905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l="616" t="34003" r="39024" b="25108"/>
                    <a:stretch>
                      <a:fillRect/>
                    </a:stretch>
                  </pic:blipFill>
                  <pic:spPr bwMode="auto">
                    <a:xfrm>
                      <a:off x="0" y="0"/>
                      <a:ext cx="3733800" cy="1809750"/>
                    </a:xfrm>
                    <a:prstGeom prst="rect">
                      <a:avLst/>
                    </a:prstGeom>
                    <a:noFill/>
                    <a:ln w="9525">
                      <a:noFill/>
                      <a:miter lim="800000"/>
                      <a:headEnd/>
                      <a:tailEnd/>
                    </a:ln>
                  </pic:spPr>
                </pic:pic>
              </a:graphicData>
            </a:graphic>
          </wp:inline>
        </w:drawing>
      </w:r>
    </w:p>
    <w:p w14:paraId="4CC17C43" w14:textId="77777777" w:rsidR="00516FD5" w:rsidRDefault="000175D3" w:rsidP="000175D3">
      <w:pPr>
        <w:pStyle w:val="Caption"/>
        <w:jc w:val="left"/>
      </w:pPr>
      <w:r>
        <w:t xml:space="preserve">figure </w:t>
      </w:r>
      <w:r w:rsidR="001A588A">
        <w:fldChar w:fldCharType="begin"/>
      </w:r>
      <w:r w:rsidR="001A588A">
        <w:instrText xml:space="preserve"> STYLEREF 1 \s </w:instrText>
      </w:r>
      <w:r w:rsidR="001A588A">
        <w:fldChar w:fldCharType="separate"/>
      </w:r>
      <w:r w:rsidR="004C07DF">
        <w:rPr>
          <w:noProof/>
        </w:rPr>
        <w:t>6</w:t>
      </w:r>
      <w:r w:rsidR="001A588A">
        <w:rPr>
          <w:noProof/>
        </w:rPr>
        <w:fldChar w:fldCharType="end"/>
      </w:r>
      <w:r w:rsidR="004C07DF">
        <w:noBreakHyphen/>
      </w:r>
      <w:r w:rsidR="001A588A">
        <w:fldChar w:fldCharType="begin"/>
      </w:r>
      <w:r w:rsidR="001A588A">
        <w:instrText xml:space="preserve"> SE</w:instrText>
      </w:r>
      <w:r w:rsidR="001A588A">
        <w:instrText xml:space="preserve">Q Figure \* ARABIC \s 1 </w:instrText>
      </w:r>
      <w:r w:rsidR="001A588A">
        <w:fldChar w:fldCharType="separate"/>
      </w:r>
      <w:r w:rsidR="004C07DF">
        <w:rPr>
          <w:noProof/>
        </w:rPr>
        <w:t>2</w:t>
      </w:r>
      <w:r w:rsidR="001A588A">
        <w:rPr>
          <w:noProof/>
        </w:rPr>
        <w:fldChar w:fldCharType="end"/>
      </w:r>
      <w:r>
        <w:t xml:space="preserve"> STMicroelectronics in Device Manager</w:t>
      </w:r>
    </w:p>
    <w:p w14:paraId="35C9035D" w14:textId="77777777" w:rsidR="00516FD5" w:rsidRDefault="00516FD5" w:rsidP="00516FD5">
      <w:r>
        <w:t xml:space="preserve">Please remember the COM port which has been assigned to it. </w:t>
      </w:r>
    </w:p>
    <w:p w14:paraId="7B92C546" w14:textId="77777777" w:rsidR="00516FD5" w:rsidRPr="00516FD5" w:rsidRDefault="00516FD5" w:rsidP="00516FD5">
      <w:r>
        <w:t xml:space="preserve">Note: When the </w:t>
      </w:r>
      <w:r w:rsidR="000175D3">
        <w:t>P405</w:t>
      </w:r>
      <w:r>
        <w:t xml:space="preserve"> has just started up and is still in bootload mode it will show up in the device manager as WinUSB Bulk Device. After 2 seconds the program will be started and </w:t>
      </w:r>
      <w:r w:rsidR="00984B55" w:rsidRPr="00984B55">
        <w:rPr>
          <w:b/>
        </w:rPr>
        <w:t>only</w:t>
      </w:r>
      <w:r w:rsidR="00984B55">
        <w:t xml:space="preserve"> </w:t>
      </w:r>
      <w:r>
        <w:t xml:space="preserve">if the ‘XCP over USB’ block is present in the model it will show up as STMicroelectronics Virtual COM Port. </w:t>
      </w:r>
    </w:p>
    <w:p w14:paraId="48A6FB00" w14:textId="77777777" w:rsidR="00516FD5" w:rsidRPr="00DD7F79" w:rsidRDefault="00516FD5" w:rsidP="00984B55">
      <w:pPr>
        <w:pStyle w:val="Heading2"/>
        <w:numPr>
          <w:ilvl w:val="1"/>
          <w:numId w:val="18"/>
        </w:numPr>
      </w:pPr>
      <w:bookmarkStart w:id="98" w:name="_Toc463340058"/>
      <w:r>
        <w:t>Using HANtune</w:t>
      </w:r>
      <w:bookmarkEnd w:id="98"/>
    </w:p>
    <w:p w14:paraId="48F8107B" w14:textId="77777777" w:rsidR="00163341" w:rsidRDefault="00163341" w:rsidP="00163341">
      <w:pPr>
        <w:pStyle w:val="NoSpacing"/>
      </w:pPr>
      <w:r>
        <w:t xml:space="preserve">MATLAB generates an ASAP2(.a2l) file which contains the necessary information for HANtune to connect to the controller. The ASAP2 file can be loaded into HANtune by right clicking ‘ASAP2 files’ and choosing ‘Add ASAP2 file’ after it has been opened you have to load it by right clicking on the .a2l file en press ‘Load File’. </w:t>
      </w:r>
    </w:p>
    <w:p w14:paraId="6F9D2495" w14:textId="77777777" w:rsidR="00820EA4" w:rsidRDefault="00820EA4" w:rsidP="00820EA4">
      <w:pPr>
        <w:pStyle w:val="NoSpacing"/>
        <w:keepNext/>
        <w:jc w:val="center"/>
      </w:pPr>
      <w:r>
        <w:rPr>
          <w:noProof/>
          <w:lang w:val="en-GB" w:eastAsia="en-GB"/>
        </w:rPr>
        <w:lastRenderedPageBreak/>
        <w:drawing>
          <wp:inline distT="0" distB="0" distL="0" distR="0" wp14:anchorId="09D4B4EC" wp14:editId="402D75BC">
            <wp:extent cx="6189345" cy="1905000"/>
            <wp:effectExtent l="0" t="0" r="1905" b="0"/>
            <wp:docPr id="64" name="Picture 15" descr="C:\Users\Keiichiro NL\Pictures\Screenshots\screensho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iichiro NL\Pictures\Screenshots\screenshot.9.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89345" cy="1905000"/>
                    </a:xfrm>
                    <a:prstGeom prst="rect">
                      <a:avLst/>
                    </a:prstGeom>
                    <a:noFill/>
                    <a:ln>
                      <a:noFill/>
                    </a:ln>
                  </pic:spPr>
                </pic:pic>
              </a:graphicData>
            </a:graphic>
          </wp:inline>
        </w:drawing>
      </w:r>
    </w:p>
    <w:p w14:paraId="7A916987" w14:textId="77777777" w:rsidR="00820EA4" w:rsidRDefault="00820EA4" w:rsidP="00820EA4">
      <w:pPr>
        <w:pStyle w:val="Caption"/>
      </w:pPr>
      <w:r>
        <w:t xml:space="preserve">Figure </w:t>
      </w:r>
      <w:r w:rsidR="001A588A">
        <w:fldChar w:fldCharType="begin"/>
      </w:r>
      <w:r w:rsidR="001A588A">
        <w:instrText xml:space="preserve"> STYLEREF 1 \s </w:instrText>
      </w:r>
      <w:r w:rsidR="001A588A">
        <w:fldChar w:fldCharType="separate"/>
      </w:r>
      <w:r w:rsidR="004C07DF">
        <w:rPr>
          <w:noProof/>
        </w:rPr>
        <w:t>6</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3</w:t>
      </w:r>
      <w:r w:rsidR="001A588A">
        <w:rPr>
          <w:noProof/>
        </w:rPr>
        <w:fldChar w:fldCharType="end"/>
      </w:r>
      <w:r>
        <w:t xml:space="preserve"> - </w:t>
      </w:r>
      <w:r w:rsidRPr="00CB2111">
        <w:t>HANtune, Adding an ASAP2 file</w:t>
      </w:r>
    </w:p>
    <w:p w14:paraId="378A548F" w14:textId="77777777" w:rsidR="00163341" w:rsidRDefault="00163341" w:rsidP="00163341">
      <w:r w:rsidRPr="00730E03">
        <w:t>Before you</w:t>
      </w:r>
      <w:r>
        <w:t xml:space="preserve"> can see any data, you need to create a new layout. This can be done by right clicking the layout map, and then selecting “New Layout”. After you give the layout a name you can open it by right clicking on it and selecting ‘Load File’.</w:t>
      </w:r>
    </w:p>
    <w:p w14:paraId="50DAB6CF" w14:textId="77777777" w:rsidR="00163341" w:rsidRDefault="00163341" w:rsidP="00163341">
      <w:pPr>
        <w:pStyle w:val="NoSpacing"/>
      </w:pPr>
      <w:r>
        <w:t>In the layout you can change or show a value by right clicking on the variable in the ASAP2 list and selecting an editor for a parameter, or a viewer for a signal.</w:t>
      </w:r>
    </w:p>
    <w:p w14:paraId="71A3FA43" w14:textId="77777777" w:rsidR="00820EA4" w:rsidRDefault="00820EA4" w:rsidP="00820EA4">
      <w:pPr>
        <w:pStyle w:val="NoSpacing"/>
        <w:keepNext/>
        <w:jc w:val="center"/>
      </w:pPr>
      <w:r>
        <w:rPr>
          <w:noProof/>
          <w:lang w:val="en-GB" w:eastAsia="en-GB"/>
        </w:rPr>
        <w:drawing>
          <wp:inline distT="0" distB="0" distL="0" distR="0" wp14:anchorId="2B0A8963" wp14:editId="4E455782">
            <wp:extent cx="6180455" cy="1845945"/>
            <wp:effectExtent l="0" t="0" r="0" b="1905"/>
            <wp:docPr id="65" name="Picture 23" descr="C:\Users\Keiichiro NL\Pictures\Screenshots\screensho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iichiro NL\Pictures\Screenshots\screenshot.1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80455" cy="1845945"/>
                    </a:xfrm>
                    <a:prstGeom prst="rect">
                      <a:avLst/>
                    </a:prstGeom>
                    <a:noFill/>
                    <a:ln>
                      <a:noFill/>
                    </a:ln>
                  </pic:spPr>
                </pic:pic>
              </a:graphicData>
            </a:graphic>
          </wp:inline>
        </w:drawing>
      </w:r>
    </w:p>
    <w:p w14:paraId="3AC4DF17" w14:textId="77777777" w:rsidR="00820EA4" w:rsidRDefault="00820EA4" w:rsidP="00820EA4">
      <w:pPr>
        <w:pStyle w:val="Caption"/>
      </w:pPr>
      <w:r>
        <w:t xml:space="preserve">Figure </w:t>
      </w:r>
      <w:r w:rsidR="001A588A">
        <w:fldChar w:fldCharType="begin"/>
      </w:r>
      <w:r w:rsidR="001A588A">
        <w:instrText xml:space="preserve"> STYLER</w:instrText>
      </w:r>
      <w:r w:rsidR="001A588A">
        <w:instrText xml:space="preserve">EF 1 \s </w:instrText>
      </w:r>
      <w:r w:rsidR="001A588A">
        <w:fldChar w:fldCharType="separate"/>
      </w:r>
      <w:r w:rsidR="004C07DF">
        <w:rPr>
          <w:noProof/>
        </w:rPr>
        <w:t>6</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4</w:t>
      </w:r>
      <w:r w:rsidR="001A588A">
        <w:rPr>
          <w:noProof/>
        </w:rPr>
        <w:fldChar w:fldCharType="end"/>
      </w:r>
      <w:r>
        <w:t xml:space="preserve"> - </w:t>
      </w:r>
      <w:r w:rsidRPr="00CC1F99">
        <w:t>HANtune, Adding a layout and an item to the layout</w:t>
      </w:r>
    </w:p>
    <w:p w14:paraId="2DAF4DD9" w14:textId="77777777" w:rsidR="00820EA4" w:rsidRDefault="00820EA4" w:rsidP="00820EA4">
      <w:r>
        <w:t>The maximum number of signals depends on the model running time of the model and HANtune. On a high frequency (1 kHz) you can only use a few signals without overloading the bus. The lower the frequency, the more signals you can properly use. Always check the busload and lag indictor, shown in figure 7.4, to know if you are using too many signals or not.</w:t>
      </w:r>
    </w:p>
    <w:p w14:paraId="394A452A" w14:textId="77777777" w:rsidR="00215033" w:rsidRDefault="00215033" w:rsidP="00F00862">
      <w:pPr>
        <w:pStyle w:val="NoSpacing"/>
      </w:pPr>
      <w:r>
        <w:t xml:space="preserve">There are different ways to connect to the </w:t>
      </w:r>
      <w:r w:rsidR="000175D3">
        <w:t>P405</w:t>
      </w:r>
      <w:r>
        <w:t>,  using either the CANbus, USB or Ethernet. In order to use one of these communication options it has to be enabled in the model with the appropriate config block:</w:t>
      </w:r>
    </w:p>
    <w:p w14:paraId="714C3319" w14:textId="77777777" w:rsidR="00215033" w:rsidRDefault="00215033" w:rsidP="004E7EE0">
      <w:pPr>
        <w:pStyle w:val="NoSpacing"/>
        <w:jc w:val="center"/>
      </w:pPr>
      <w:r>
        <w:rPr>
          <w:noProof/>
          <w:lang w:val="en-GB" w:eastAsia="en-GB"/>
        </w:rPr>
        <w:drawing>
          <wp:inline distT="0" distB="0" distL="0" distR="0" wp14:anchorId="553AE713" wp14:editId="4FBF9D5E">
            <wp:extent cx="2937510" cy="725236"/>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2940438" cy="725959"/>
                    </a:xfrm>
                    <a:prstGeom prst="rect">
                      <a:avLst/>
                    </a:prstGeom>
                    <a:noFill/>
                    <a:ln w="9525">
                      <a:noFill/>
                      <a:miter lim="800000"/>
                      <a:headEnd/>
                      <a:tailEnd/>
                    </a:ln>
                  </pic:spPr>
                </pic:pic>
              </a:graphicData>
            </a:graphic>
          </wp:inline>
        </w:drawing>
      </w:r>
    </w:p>
    <w:p w14:paraId="135133EE" w14:textId="77777777" w:rsidR="00215033" w:rsidRDefault="00215033" w:rsidP="00215033">
      <w:pPr>
        <w:pStyle w:val="Caption"/>
      </w:pPr>
      <w:r>
        <w:t xml:space="preserve">Figure </w:t>
      </w:r>
      <w:r w:rsidR="001A588A">
        <w:fldChar w:fldCharType="begin"/>
      </w:r>
      <w:r w:rsidR="001A588A">
        <w:instrText xml:space="preserve"> STYLEREF 1 \s </w:instrText>
      </w:r>
      <w:r w:rsidR="001A588A">
        <w:fldChar w:fldCharType="separate"/>
      </w:r>
      <w:r w:rsidR="004C07DF">
        <w:rPr>
          <w:noProof/>
        </w:rPr>
        <w:t>6</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5</w:t>
      </w:r>
      <w:r w:rsidR="001A588A">
        <w:rPr>
          <w:noProof/>
        </w:rPr>
        <w:fldChar w:fldCharType="end"/>
      </w:r>
      <w:r>
        <w:t xml:space="preserve"> – </w:t>
      </w:r>
      <w:r w:rsidR="000175D3">
        <w:t>P405</w:t>
      </w:r>
      <w:r>
        <w:t xml:space="preserve"> XCP config blocks</w:t>
      </w:r>
    </w:p>
    <w:p w14:paraId="2D41F007" w14:textId="77777777" w:rsidR="00215033" w:rsidRDefault="00215033" w:rsidP="00820EA4">
      <w:r>
        <w:t>To select the protocol in HANtune go to the ‘communication settings’ located in the communication menu. In the tab ‘general’ the protocol can be chosen. In the other tabs the settings for each protocol can be adapted.</w:t>
      </w:r>
    </w:p>
    <w:p w14:paraId="55A209B8" w14:textId="77777777" w:rsidR="00215033" w:rsidRDefault="00215033" w:rsidP="004E7EE0">
      <w:pPr>
        <w:pStyle w:val="NoSpacing"/>
        <w:jc w:val="center"/>
      </w:pPr>
      <w:r>
        <w:rPr>
          <w:noProof/>
          <w:lang w:val="en-GB" w:eastAsia="en-GB"/>
        </w:rPr>
        <w:lastRenderedPageBreak/>
        <w:drawing>
          <wp:inline distT="0" distB="0" distL="0" distR="0" wp14:anchorId="0504F459" wp14:editId="2A1E9B9A">
            <wp:extent cx="3630930" cy="1771746"/>
            <wp:effectExtent l="19050" t="0" r="7620" b="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a:stretch>
                      <a:fillRect/>
                    </a:stretch>
                  </pic:blipFill>
                  <pic:spPr bwMode="auto">
                    <a:xfrm>
                      <a:off x="0" y="0"/>
                      <a:ext cx="3635842" cy="1774143"/>
                    </a:xfrm>
                    <a:prstGeom prst="rect">
                      <a:avLst/>
                    </a:prstGeom>
                    <a:noFill/>
                    <a:ln w="9525">
                      <a:noFill/>
                      <a:miter lim="800000"/>
                      <a:headEnd/>
                      <a:tailEnd/>
                    </a:ln>
                  </pic:spPr>
                </pic:pic>
              </a:graphicData>
            </a:graphic>
          </wp:inline>
        </w:drawing>
      </w:r>
    </w:p>
    <w:p w14:paraId="445BB521" w14:textId="77777777" w:rsidR="004E7EE0" w:rsidRDefault="004E7EE0" w:rsidP="004E7EE0">
      <w:pPr>
        <w:pStyle w:val="Caption"/>
      </w:pPr>
      <w:r>
        <w:t xml:space="preserve">Figure </w:t>
      </w:r>
      <w:r w:rsidR="001A588A">
        <w:fldChar w:fldCharType="begin"/>
      </w:r>
      <w:r w:rsidR="001A588A">
        <w:instrText xml:space="preserve"> STYLEREF 1 \s </w:instrText>
      </w:r>
      <w:r w:rsidR="001A588A">
        <w:fldChar w:fldCharType="separate"/>
      </w:r>
      <w:r w:rsidR="004C07DF">
        <w:rPr>
          <w:noProof/>
        </w:rPr>
        <w:t>6</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6</w:t>
      </w:r>
      <w:r w:rsidR="001A588A">
        <w:rPr>
          <w:noProof/>
        </w:rPr>
        <w:fldChar w:fldCharType="end"/>
      </w:r>
      <w:r>
        <w:t xml:space="preserve"> – HANtune communication settings</w:t>
      </w:r>
    </w:p>
    <w:p w14:paraId="0D40924D" w14:textId="77777777" w:rsidR="00820EA4" w:rsidRDefault="00215033" w:rsidP="00820EA4">
      <w:r>
        <w:t>P</w:t>
      </w:r>
      <w:r w:rsidR="00820EA4">
        <w:t>ress ‘connect to XCP device’</w:t>
      </w:r>
      <w:r>
        <w:t xml:space="preserve"> in the communication menu</w:t>
      </w:r>
      <w:r w:rsidR="00820EA4">
        <w:t xml:space="preserve"> or press ‘F5’</w:t>
      </w:r>
      <w:r>
        <w:t xml:space="preserve"> to connect</w:t>
      </w:r>
      <w:r w:rsidR="00820EA4">
        <w:t xml:space="preserve">. Before HANtune sets up a connection to the controller you need to define if you want to ‘Connect &amp; Request’ or ‘Connect &amp; Calibrate’. If you choose the ‘Connect &amp; Request’ the parameters of the controller will be shown at your screen. By pressing ‘Connect &amp; Calibrate’ the parameters that have been set in HANtune will be send to the controller when connecting. </w:t>
      </w:r>
    </w:p>
    <w:p w14:paraId="01394940" w14:textId="77777777" w:rsidR="00215033" w:rsidRDefault="00215033" w:rsidP="004E7EE0">
      <w:pPr>
        <w:pStyle w:val="NoSpacing"/>
        <w:jc w:val="center"/>
      </w:pPr>
      <w:r w:rsidRPr="00215033">
        <w:rPr>
          <w:noProof/>
          <w:lang w:val="en-GB" w:eastAsia="en-GB"/>
        </w:rPr>
        <w:drawing>
          <wp:inline distT="0" distB="0" distL="0" distR="0" wp14:anchorId="73442F4B" wp14:editId="19D753F9">
            <wp:extent cx="6187440" cy="1584960"/>
            <wp:effectExtent l="0" t="0" r="3810" b="0"/>
            <wp:docPr id="44" name="Picture 28" descr="C:\Users\Keiichiro NL\Pictures\Screenshots\screensho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iichiro NL\Pictures\Screenshots\screenshot.11.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87440" cy="1584960"/>
                    </a:xfrm>
                    <a:prstGeom prst="rect">
                      <a:avLst/>
                    </a:prstGeom>
                    <a:noFill/>
                    <a:ln>
                      <a:noFill/>
                    </a:ln>
                  </pic:spPr>
                </pic:pic>
              </a:graphicData>
            </a:graphic>
          </wp:inline>
        </w:drawing>
      </w:r>
    </w:p>
    <w:p w14:paraId="0DBBD559" w14:textId="77777777" w:rsidR="00215033" w:rsidRDefault="00215033" w:rsidP="00215033">
      <w:pPr>
        <w:pStyle w:val="Caption"/>
      </w:pPr>
      <w:r>
        <w:t xml:space="preserve">Figure </w:t>
      </w:r>
      <w:r w:rsidR="001A588A">
        <w:fldChar w:fldCharType="begin"/>
      </w:r>
      <w:r w:rsidR="001A588A">
        <w:instrText xml:space="preserve"> STYLEREF 1 \s </w:instrText>
      </w:r>
      <w:r w:rsidR="001A588A">
        <w:fldChar w:fldCharType="separate"/>
      </w:r>
      <w:r w:rsidR="004C07DF">
        <w:rPr>
          <w:noProof/>
        </w:rPr>
        <w:t>6</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7</w:t>
      </w:r>
      <w:r w:rsidR="001A588A">
        <w:rPr>
          <w:noProof/>
        </w:rPr>
        <w:fldChar w:fldCharType="end"/>
      </w:r>
      <w:r>
        <w:t xml:space="preserve"> - </w:t>
      </w:r>
      <w:r w:rsidRPr="00E2026D">
        <w:t xml:space="preserve">HANtune </w:t>
      </w:r>
      <w:r w:rsidR="00F00862">
        <w:t>Connection Dialog</w:t>
      </w:r>
    </w:p>
    <w:p w14:paraId="79F47A8A" w14:textId="77777777" w:rsidR="004E7EE0" w:rsidRDefault="00215033" w:rsidP="004E7EE0">
      <w:r>
        <w:t xml:space="preserve">The status bar on the bottom of the screen gives information to the user about the connection. It shows to which controller HANtune is connected, the amount of Parameters and Signals, the maximum frequency, a prescaler to change the frequency, the calculated real frequency, and a bar to enable data logging. The real frequency is the frequency used by HANtune to refresh the signals. At the right side of the status bar there is an indicator that turns clockwise to show if there are signals transmitted. This indicator will color red if there is data loss. The bars left from the log file bar are a lag indicator showing how much of the received data is actually shown on the screen. Although you do not see some of that data, it is still logged in the log file. The DAQ list bar shows the </w:t>
      </w:r>
      <w:r>
        <w:rPr>
          <w:b/>
        </w:rPr>
        <w:t>estimated</w:t>
      </w:r>
      <w:r>
        <w:t xml:space="preserve"> busload by the number of signals and the used prescaler.</w:t>
      </w:r>
    </w:p>
    <w:p w14:paraId="330E0937" w14:textId="77777777" w:rsidR="00820EA4" w:rsidRDefault="00820EA4" w:rsidP="004E7EE0">
      <w:pPr>
        <w:pStyle w:val="NoSpacing"/>
      </w:pPr>
      <w:r>
        <w:rPr>
          <w:noProof/>
          <w:lang w:val="en-GB" w:eastAsia="en-GB"/>
        </w:rPr>
        <w:drawing>
          <wp:inline distT="0" distB="0" distL="0" distR="0" wp14:anchorId="74BD3785" wp14:editId="1A07CEC6">
            <wp:extent cx="6187440" cy="182880"/>
            <wp:effectExtent l="0" t="0" r="3810" b="7620"/>
            <wp:docPr id="84" name="Picture 29" descr="C:\Users\Keiichiro NL\Pictures\Screenshots\screenshot.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iichiro NL\Pictures\Screenshots\screenshot.1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87440" cy="182880"/>
                    </a:xfrm>
                    <a:prstGeom prst="rect">
                      <a:avLst/>
                    </a:prstGeom>
                    <a:noFill/>
                    <a:ln>
                      <a:noFill/>
                    </a:ln>
                  </pic:spPr>
                </pic:pic>
              </a:graphicData>
            </a:graphic>
          </wp:inline>
        </w:drawing>
      </w:r>
    </w:p>
    <w:p w14:paraId="3C8455A0" w14:textId="77777777" w:rsidR="00820EA4" w:rsidRDefault="00820EA4" w:rsidP="00215033">
      <w:pPr>
        <w:pStyle w:val="Caption"/>
      </w:pPr>
      <w:r>
        <w:t xml:space="preserve">Figure </w:t>
      </w:r>
      <w:r w:rsidR="001A588A">
        <w:fldChar w:fldCharType="begin"/>
      </w:r>
      <w:r w:rsidR="001A588A">
        <w:instrText xml:space="preserve"> STYLEREF 1 \s </w:instrText>
      </w:r>
      <w:r w:rsidR="001A588A">
        <w:fldChar w:fldCharType="separate"/>
      </w:r>
      <w:r w:rsidR="004C07DF">
        <w:rPr>
          <w:noProof/>
        </w:rPr>
        <w:t>6</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8</w:t>
      </w:r>
      <w:r w:rsidR="001A588A">
        <w:rPr>
          <w:noProof/>
        </w:rPr>
        <w:fldChar w:fldCharType="end"/>
      </w:r>
      <w:r>
        <w:t xml:space="preserve"> - </w:t>
      </w:r>
      <w:r w:rsidRPr="00E2026D">
        <w:t>HANtune Communication status</w:t>
      </w:r>
    </w:p>
    <w:p w14:paraId="3BD5C260" w14:textId="77777777" w:rsidR="004E7EE0" w:rsidRDefault="004E7EE0">
      <w:pPr>
        <w:spacing w:after="200" w:line="276" w:lineRule="auto"/>
        <w:rPr>
          <w:rFonts w:asciiTheme="majorHAnsi" w:hAnsiTheme="majorHAnsi"/>
          <w:caps/>
          <w:color w:val="006666" w:themeColor="text2"/>
          <w:sz w:val="32"/>
          <w:szCs w:val="32"/>
        </w:rPr>
      </w:pPr>
      <w:bookmarkStart w:id="99" w:name="_Ref424129639"/>
      <w:bookmarkStart w:id="100" w:name="_Ref424129646"/>
      <w:bookmarkStart w:id="101" w:name="_Ref424129649"/>
      <w:bookmarkStart w:id="102" w:name="_Ref424129656"/>
      <w:bookmarkStart w:id="103" w:name="_Ref429487725"/>
      <w:bookmarkStart w:id="104" w:name="_Ref415047998"/>
      <w:bookmarkStart w:id="105" w:name="_Ref415048069"/>
      <w:bookmarkStart w:id="106" w:name="_Toc397095478"/>
      <w:bookmarkEnd w:id="66"/>
      <w:bookmarkEnd w:id="67"/>
      <w:bookmarkEnd w:id="68"/>
      <w:bookmarkEnd w:id="69"/>
      <w:bookmarkEnd w:id="70"/>
      <w:bookmarkEnd w:id="71"/>
      <w:bookmarkEnd w:id="72"/>
      <w:r>
        <w:br w:type="page"/>
      </w:r>
    </w:p>
    <w:p w14:paraId="128EC242" w14:textId="77777777" w:rsidR="00E8390E" w:rsidRDefault="00E8390E" w:rsidP="000175D3">
      <w:pPr>
        <w:pStyle w:val="Heading1"/>
        <w:numPr>
          <w:ilvl w:val="1"/>
          <w:numId w:val="17"/>
        </w:numPr>
      </w:pPr>
      <w:bookmarkStart w:id="107" w:name="_Ref415053131"/>
      <w:bookmarkStart w:id="108" w:name="_Toc463340059"/>
      <w:bookmarkStart w:id="109" w:name="_Toc429407038"/>
      <w:bookmarkEnd w:id="99"/>
      <w:bookmarkEnd w:id="100"/>
      <w:bookmarkEnd w:id="101"/>
      <w:bookmarkEnd w:id="102"/>
      <w:bookmarkEnd w:id="103"/>
      <w:r>
        <w:lastRenderedPageBreak/>
        <w:t>ST-link installation</w:t>
      </w:r>
      <w:bookmarkEnd w:id="107"/>
      <w:bookmarkEnd w:id="108"/>
    </w:p>
    <w:p w14:paraId="09BF083D" w14:textId="77777777" w:rsidR="00E8390E" w:rsidRDefault="00E8390E" w:rsidP="00E8390E">
      <w:r>
        <w:t xml:space="preserve">The STM32 ST-Link Utility can be downloaded for free from </w:t>
      </w:r>
      <w:hyperlink r:id="rId69" w:history="1">
        <w:r w:rsidRPr="00D35F5A">
          <w:rPr>
            <w:rStyle w:val="Hyperlink"/>
          </w:rPr>
          <w:t>www.ST.com</w:t>
        </w:r>
      </w:hyperlink>
      <w:r>
        <w:t>. To be specific:</w:t>
      </w:r>
    </w:p>
    <w:p w14:paraId="00ABD0B9" w14:textId="77777777" w:rsidR="00E8390E" w:rsidRDefault="001A588A" w:rsidP="00E8390E">
      <w:hyperlink r:id="rId70" w:history="1">
        <w:r w:rsidR="00E8390E" w:rsidRPr="00F77A63">
          <w:rPr>
            <w:rStyle w:val="Hyperlink"/>
          </w:rPr>
          <w:t>http://www.st.com/web/en/catalog/tools/PF258168</w:t>
        </w:r>
      </w:hyperlink>
    </w:p>
    <w:p w14:paraId="5A730466" w14:textId="77777777" w:rsidR="00E8390E" w:rsidRDefault="00E8390E" w:rsidP="00E8390E">
      <w:r>
        <w:t>Once downloaded unzip the executable:  ‘STM32 ST-LINK Utility_v3.6.0.exe’ and run it.</w:t>
      </w:r>
    </w:p>
    <w:p w14:paraId="097CA9EE" w14:textId="77777777" w:rsidR="000175D3" w:rsidRDefault="00E8390E" w:rsidP="000175D3">
      <w:pPr>
        <w:keepNext/>
      </w:pPr>
      <w:r>
        <w:rPr>
          <w:noProof/>
          <w:lang w:val="en-GB" w:eastAsia="en-GB"/>
        </w:rPr>
        <w:drawing>
          <wp:inline distT="0" distB="0" distL="0" distR="0" wp14:anchorId="3894334F" wp14:editId="28812C13">
            <wp:extent cx="3067050" cy="1413755"/>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srcRect/>
                    <a:stretch>
                      <a:fillRect/>
                    </a:stretch>
                  </pic:blipFill>
                  <pic:spPr bwMode="auto">
                    <a:xfrm>
                      <a:off x="0" y="0"/>
                      <a:ext cx="3070783" cy="1415476"/>
                    </a:xfrm>
                    <a:prstGeom prst="rect">
                      <a:avLst/>
                    </a:prstGeom>
                    <a:noFill/>
                    <a:ln w="9525">
                      <a:noFill/>
                      <a:miter lim="800000"/>
                      <a:headEnd/>
                      <a:tailEnd/>
                    </a:ln>
                  </pic:spPr>
                </pic:pic>
              </a:graphicData>
            </a:graphic>
          </wp:inline>
        </w:drawing>
      </w:r>
    </w:p>
    <w:p w14:paraId="0E8FCB7B" w14:textId="77777777" w:rsidR="00E8390E" w:rsidRDefault="000175D3" w:rsidP="000175D3">
      <w:pPr>
        <w:pStyle w:val="Caption"/>
        <w:jc w:val="left"/>
      </w:pPr>
      <w:r>
        <w:t xml:space="preserve">figure </w:t>
      </w:r>
      <w:r w:rsidR="001A588A">
        <w:fldChar w:fldCharType="begin"/>
      </w:r>
      <w:r w:rsidR="001A588A">
        <w:instrText xml:space="preserve"> STYLEREF 1 \s </w:instrText>
      </w:r>
      <w:r w:rsidR="001A588A">
        <w:fldChar w:fldCharType="separate"/>
      </w:r>
      <w:r w:rsidR="004C07DF">
        <w:rPr>
          <w:noProof/>
        </w:rPr>
        <w:t>1</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1</w:t>
      </w:r>
      <w:r w:rsidR="001A588A">
        <w:rPr>
          <w:noProof/>
        </w:rPr>
        <w:fldChar w:fldCharType="end"/>
      </w:r>
      <w:r>
        <w:t xml:space="preserve"> Installshield</w:t>
      </w:r>
    </w:p>
    <w:p w14:paraId="3D7DF41E" w14:textId="77777777" w:rsidR="00E8390E" w:rsidRDefault="00E8390E" w:rsidP="00E8390E">
      <w:r>
        <w:t xml:space="preserve">Click next until the </w:t>
      </w:r>
      <w:r w:rsidR="00257175">
        <w:t>license</w:t>
      </w:r>
      <w:r>
        <w:t xml:space="preserve"> agreement screen appears:</w:t>
      </w:r>
    </w:p>
    <w:p w14:paraId="240AF2D9" w14:textId="77777777" w:rsidR="000175D3" w:rsidRDefault="00E8390E" w:rsidP="000175D3">
      <w:pPr>
        <w:keepNext/>
      </w:pPr>
      <w:r>
        <w:rPr>
          <w:noProof/>
          <w:lang w:val="en-GB" w:eastAsia="en-GB"/>
        </w:rPr>
        <w:drawing>
          <wp:inline distT="0" distB="0" distL="0" distR="0" wp14:anchorId="7E84AE97" wp14:editId="432AC0F4">
            <wp:extent cx="4191000" cy="2952862"/>
            <wp:effectExtent l="1905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srcRect/>
                    <a:stretch>
                      <a:fillRect/>
                    </a:stretch>
                  </pic:blipFill>
                  <pic:spPr bwMode="auto">
                    <a:xfrm>
                      <a:off x="0" y="0"/>
                      <a:ext cx="4193115" cy="2954352"/>
                    </a:xfrm>
                    <a:prstGeom prst="rect">
                      <a:avLst/>
                    </a:prstGeom>
                    <a:noFill/>
                    <a:ln w="9525">
                      <a:noFill/>
                      <a:miter lim="800000"/>
                      <a:headEnd/>
                      <a:tailEnd/>
                    </a:ln>
                  </pic:spPr>
                </pic:pic>
              </a:graphicData>
            </a:graphic>
          </wp:inline>
        </w:drawing>
      </w:r>
    </w:p>
    <w:p w14:paraId="53134167" w14:textId="77777777" w:rsidR="00E8390E" w:rsidRDefault="000175D3" w:rsidP="000175D3">
      <w:pPr>
        <w:pStyle w:val="Caption"/>
        <w:jc w:val="left"/>
      </w:pPr>
      <w:r>
        <w:t xml:space="preserve">figure </w:t>
      </w:r>
      <w:r w:rsidR="001A588A">
        <w:fldChar w:fldCharType="begin"/>
      </w:r>
      <w:r w:rsidR="001A588A">
        <w:instrText xml:space="preserve"> STYLEREF</w:instrText>
      </w:r>
      <w:r w:rsidR="001A588A">
        <w:instrText xml:space="preserve"> 1 \s </w:instrText>
      </w:r>
      <w:r w:rsidR="001A588A">
        <w:fldChar w:fldCharType="separate"/>
      </w:r>
      <w:r w:rsidR="004C07DF">
        <w:rPr>
          <w:noProof/>
        </w:rPr>
        <w:t>1</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2</w:t>
      </w:r>
      <w:r w:rsidR="001A588A">
        <w:rPr>
          <w:noProof/>
        </w:rPr>
        <w:fldChar w:fldCharType="end"/>
      </w:r>
      <w:r>
        <w:t xml:space="preserve"> License agreement</w:t>
      </w:r>
    </w:p>
    <w:p w14:paraId="24C0ECB4" w14:textId="77777777" w:rsidR="00E8390E" w:rsidRDefault="00E8390E" w:rsidP="00E8390E">
      <w:r>
        <w:t>After accepting the license agreement in the next screen you can choose the installation path. You are free to choose any installation path. When you click next the application is installed and a new screen appears which allows you to install the driver.</w:t>
      </w:r>
    </w:p>
    <w:p w14:paraId="18457887" w14:textId="77777777" w:rsidR="000175D3" w:rsidRDefault="00E8390E" w:rsidP="000175D3">
      <w:pPr>
        <w:keepNext/>
      </w:pPr>
      <w:r>
        <w:rPr>
          <w:noProof/>
          <w:lang w:val="en-GB" w:eastAsia="en-GB"/>
        </w:rPr>
        <w:lastRenderedPageBreak/>
        <w:drawing>
          <wp:inline distT="0" distB="0" distL="0" distR="0" wp14:anchorId="5A393245" wp14:editId="5F4A74E7">
            <wp:extent cx="3752850" cy="2622580"/>
            <wp:effectExtent l="1905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srcRect/>
                    <a:stretch>
                      <a:fillRect/>
                    </a:stretch>
                  </pic:blipFill>
                  <pic:spPr bwMode="auto">
                    <a:xfrm>
                      <a:off x="0" y="0"/>
                      <a:ext cx="3752885" cy="2622604"/>
                    </a:xfrm>
                    <a:prstGeom prst="rect">
                      <a:avLst/>
                    </a:prstGeom>
                    <a:noFill/>
                    <a:ln w="9525">
                      <a:noFill/>
                      <a:miter lim="800000"/>
                      <a:headEnd/>
                      <a:tailEnd/>
                    </a:ln>
                  </pic:spPr>
                </pic:pic>
              </a:graphicData>
            </a:graphic>
          </wp:inline>
        </w:drawing>
      </w:r>
    </w:p>
    <w:p w14:paraId="3C2DA34B" w14:textId="77777777" w:rsidR="00E8390E" w:rsidRDefault="000175D3" w:rsidP="000175D3">
      <w:pPr>
        <w:pStyle w:val="Caption"/>
        <w:jc w:val="left"/>
      </w:pPr>
      <w:r>
        <w:t xml:space="preserve">figure </w:t>
      </w:r>
      <w:r w:rsidR="001A588A">
        <w:fldChar w:fldCharType="begin"/>
      </w:r>
      <w:r w:rsidR="001A588A">
        <w:instrText xml:space="preserve"> STYLEREF 1 \s </w:instrText>
      </w:r>
      <w:r w:rsidR="001A588A">
        <w:fldChar w:fldCharType="separate"/>
      </w:r>
      <w:r w:rsidR="004C07DF">
        <w:rPr>
          <w:noProof/>
        </w:rPr>
        <w:t>1</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3</w:t>
      </w:r>
      <w:r w:rsidR="001A588A">
        <w:rPr>
          <w:noProof/>
        </w:rPr>
        <w:fldChar w:fldCharType="end"/>
      </w:r>
      <w:r>
        <w:t xml:space="preserve"> Installation wizard</w:t>
      </w:r>
    </w:p>
    <w:p w14:paraId="3DDE3C54" w14:textId="77777777" w:rsidR="00E8390E" w:rsidRDefault="00E8390E" w:rsidP="00E8390E">
      <w:r>
        <w:t>If the program will ask for permission, press allow to install the drivers.</w:t>
      </w:r>
    </w:p>
    <w:p w14:paraId="11BD3251" w14:textId="77777777" w:rsidR="000175D3" w:rsidRDefault="00E8390E" w:rsidP="000175D3">
      <w:pPr>
        <w:keepNext/>
      </w:pPr>
      <w:r>
        <w:rPr>
          <w:noProof/>
          <w:lang w:val="en-GB" w:eastAsia="en-GB"/>
        </w:rPr>
        <w:drawing>
          <wp:inline distT="0" distB="0" distL="0" distR="0" wp14:anchorId="4673BB14" wp14:editId="60DCBD17">
            <wp:extent cx="3740085" cy="2613660"/>
            <wp:effectExtent l="19050" t="0" r="0" b="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srcRect/>
                    <a:stretch>
                      <a:fillRect/>
                    </a:stretch>
                  </pic:blipFill>
                  <pic:spPr bwMode="auto">
                    <a:xfrm>
                      <a:off x="0" y="0"/>
                      <a:ext cx="3744050" cy="2616431"/>
                    </a:xfrm>
                    <a:prstGeom prst="rect">
                      <a:avLst/>
                    </a:prstGeom>
                    <a:noFill/>
                    <a:ln w="9525">
                      <a:noFill/>
                      <a:miter lim="800000"/>
                      <a:headEnd/>
                      <a:tailEnd/>
                    </a:ln>
                  </pic:spPr>
                </pic:pic>
              </a:graphicData>
            </a:graphic>
          </wp:inline>
        </w:drawing>
      </w:r>
    </w:p>
    <w:p w14:paraId="22401210" w14:textId="77777777" w:rsidR="00E8390E" w:rsidRDefault="000175D3" w:rsidP="000175D3">
      <w:pPr>
        <w:pStyle w:val="Caption"/>
        <w:jc w:val="left"/>
      </w:pPr>
      <w:r>
        <w:t xml:space="preserve">figure </w:t>
      </w:r>
      <w:r w:rsidR="001A588A">
        <w:fldChar w:fldCharType="begin"/>
      </w:r>
      <w:r w:rsidR="001A588A">
        <w:instrText xml:space="preserve"> STYLEREF 1 \s </w:instrText>
      </w:r>
      <w:r w:rsidR="001A588A">
        <w:fldChar w:fldCharType="separate"/>
      </w:r>
      <w:r w:rsidR="004C07DF">
        <w:rPr>
          <w:noProof/>
        </w:rPr>
        <w:t>1</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4</w:t>
      </w:r>
      <w:r w:rsidR="001A588A">
        <w:rPr>
          <w:noProof/>
        </w:rPr>
        <w:fldChar w:fldCharType="end"/>
      </w:r>
      <w:r>
        <w:t xml:space="preserve"> Completed installation</w:t>
      </w:r>
    </w:p>
    <w:p w14:paraId="0F01B1FA" w14:textId="77777777" w:rsidR="0012005B" w:rsidRDefault="0012005B">
      <w:pPr>
        <w:spacing w:after="200" w:line="276" w:lineRule="auto"/>
        <w:rPr>
          <w:rFonts w:asciiTheme="majorHAnsi" w:hAnsiTheme="majorHAnsi"/>
          <w:caps/>
          <w:color w:val="006666" w:themeColor="text2"/>
          <w:sz w:val="32"/>
          <w:szCs w:val="32"/>
        </w:rPr>
      </w:pPr>
      <w:r>
        <w:br w:type="page"/>
      </w:r>
    </w:p>
    <w:p w14:paraId="4F158635" w14:textId="77777777" w:rsidR="00E8390E" w:rsidRDefault="00E8390E" w:rsidP="00FD58C9">
      <w:pPr>
        <w:pStyle w:val="Heading1"/>
        <w:numPr>
          <w:ilvl w:val="1"/>
          <w:numId w:val="17"/>
        </w:numPr>
      </w:pPr>
      <w:bookmarkStart w:id="110" w:name="_Toc463340060"/>
      <w:r>
        <w:lastRenderedPageBreak/>
        <w:t>Segger J-link installation</w:t>
      </w:r>
      <w:bookmarkEnd w:id="109"/>
      <w:bookmarkEnd w:id="110"/>
    </w:p>
    <w:p w14:paraId="07CA768D" w14:textId="77777777" w:rsidR="00E8390E" w:rsidRDefault="00E8390E" w:rsidP="00E8390E">
      <w:r>
        <w:t xml:space="preserve">This part is only necessary if you do not possess an </w:t>
      </w:r>
      <w:r w:rsidR="00AD3229">
        <w:t>P405</w:t>
      </w:r>
      <w:r>
        <w:t xml:space="preserve"> with the correct bootloader or if you don’t want to flash a program via CAN. For downloading a program to the flash memory of the microcontroller, the Segger J-Link interface is required:</w:t>
      </w:r>
    </w:p>
    <w:p w14:paraId="7D32A3C9" w14:textId="77777777" w:rsidR="00E8390E" w:rsidRDefault="00E8390E" w:rsidP="00E8390E">
      <w:pPr>
        <w:keepNext/>
        <w:jc w:val="center"/>
      </w:pPr>
      <w:r w:rsidRPr="00134A66">
        <w:rPr>
          <w:noProof/>
          <w:lang w:val="en-GB" w:eastAsia="en-GB"/>
        </w:rPr>
        <w:drawing>
          <wp:inline distT="0" distB="0" distL="0" distR="0" wp14:anchorId="0F4EF87F" wp14:editId="639FCB25">
            <wp:extent cx="1895475" cy="2155426"/>
            <wp:effectExtent l="0" t="0" r="0"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1902999" cy="2163982"/>
                    </a:xfrm>
                    <a:prstGeom prst="rect">
                      <a:avLst/>
                    </a:prstGeom>
                  </pic:spPr>
                </pic:pic>
              </a:graphicData>
            </a:graphic>
          </wp:inline>
        </w:drawing>
      </w:r>
    </w:p>
    <w:p w14:paraId="1AC24870" w14:textId="77777777" w:rsidR="00E8390E" w:rsidRDefault="00E8390E" w:rsidP="00E8390E">
      <w:pPr>
        <w:pStyle w:val="Caption"/>
      </w:pPr>
      <w:r>
        <w:t xml:space="preserve">Figure </w:t>
      </w:r>
      <w:r w:rsidR="001A588A">
        <w:fldChar w:fldCharType="begin"/>
      </w:r>
      <w:r w:rsidR="001A588A">
        <w:instrText xml:space="preserve"> STYLEREF 1 \s </w:instrText>
      </w:r>
      <w:r w:rsidR="001A588A">
        <w:fldChar w:fldCharType="separate"/>
      </w:r>
      <w:r w:rsidR="004C07DF">
        <w:rPr>
          <w:noProof/>
        </w:rPr>
        <w:t>2</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1</w:t>
      </w:r>
      <w:r w:rsidR="001A588A">
        <w:rPr>
          <w:noProof/>
        </w:rPr>
        <w:fldChar w:fldCharType="end"/>
      </w:r>
      <w:r>
        <w:t xml:space="preserve"> - Segger J-Link interface</w:t>
      </w:r>
    </w:p>
    <w:p w14:paraId="2A61B240" w14:textId="77777777" w:rsidR="00E8390E" w:rsidRPr="00B87F67" w:rsidRDefault="00E8390E" w:rsidP="00E8390E">
      <w:pPr>
        <w:pStyle w:val="Heading3"/>
        <w:numPr>
          <w:ilvl w:val="0"/>
          <w:numId w:val="0"/>
        </w:numPr>
        <w:ind w:left="357" w:hanging="357"/>
      </w:pPr>
      <w:bookmarkStart w:id="111" w:name="_Toc429407039"/>
      <w:bookmarkStart w:id="112" w:name="_Toc463340061"/>
      <w:r>
        <w:t>Installation</w:t>
      </w:r>
      <w:bookmarkEnd w:id="111"/>
      <w:bookmarkEnd w:id="112"/>
    </w:p>
    <w:p w14:paraId="0100189F" w14:textId="77777777" w:rsidR="00E8390E" w:rsidRDefault="00E8390E" w:rsidP="00E8390E">
      <w:r>
        <w:t>On the CD that was delivered with the Segger J-Link interface, you can find the J-Link tools installer. Start the installation by double-clicking the executable, for example ‘</w:t>
      </w:r>
      <w:r w:rsidRPr="00A0333E">
        <w:t>Setup_JLinkARM_V470a.exe</w:t>
      </w:r>
      <w:r>
        <w:t>’.</w:t>
      </w:r>
    </w:p>
    <w:p w14:paraId="7BBD374B" w14:textId="77777777" w:rsidR="00E8390E" w:rsidRDefault="00E8390E" w:rsidP="00E8390E">
      <w:r>
        <w:t>Accept the license agreement by clicking ‘Yes’.</w:t>
      </w:r>
    </w:p>
    <w:p w14:paraId="24FF268B" w14:textId="77777777" w:rsidR="00E8390E" w:rsidRDefault="00E8390E" w:rsidP="00E8390E">
      <w:pPr>
        <w:keepNext/>
        <w:jc w:val="center"/>
      </w:pPr>
      <w:r>
        <w:rPr>
          <w:noProof/>
          <w:lang w:val="en-GB" w:eastAsia="en-GB"/>
        </w:rPr>
        <w:drawing>
          <wp:inline distT="0" distB="0" distL="0" distR="0" wp14:anchorId="04412E53" wp14:editId="539ADE7F">
            <wp:extent cx="4695825" cy="3524250"/>
            <wp:effectExtent l="0" t="0" r="9525"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4695825" cy="3524250"/>
                    </a:xfrm>
                    <a:prstGeom prst="rect">
                      <a:avLst/>
                    </a:prstGeom>
                  </pic:spPr>
                </pic:pic>
              </a:graphicData>
            </a:graphic>
          </wp:inline>
        </w:drawing>
      </w:r>
    </w:p>
    <w:p w14:paraId="6B766FE5" w14:textId="77777777" w:rsidR="00E8390E" w:rsidRDefault="00E8390E" w:rsidP="00E8390E">
      <w:pPr>
        <w:pStyle w:val="Caption"/>
      </w:pPr>
      <w:r>
        <w:t xml:space="preserve">Figure </w:t>
      </w:r>
      <w:r w:rsidR="001A588A">
        <w:fldChar w:fldCharType="begin"/>
      </w:r>
      <w:r w:rsidR="001A588A">
        <w:instrText xml:space="preserve"> STYLEREF 1 \s </w:instrText>
      </w:r>
      <w:r w:rsidR="001A588A">
        <w:fldChar w:fldCharType="separate"/>
      </w:r>
      <w:r w:rsidR="004C07DF">
        <w:rPr>
          <w:noProof/>
        </w:rPr>
        <w:t>2</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2</w:t>
      </w:r>
      <w:r w:rsidR="001A588A">
        <w:rPr>
          <w:noProof/>
        </w:rPr>
        <w:fldChar w:fldCharType="end"/>
      </w:r>
      <w:r>
        <w:t xml:space="preserve"> - Accept license agreement</w:t>
      </w:r>
    </w:p>
    <w:p w14:paraId="39AF9662" w14:textId="77777777" w:rsidR="00E8390E" w:rsidRDefault="00E8390E" w:rsidP="00E8390E">
      <w:r>
        <w:t>All default installer settings are correct, so keep clicking next until the actual installation starts:</w:t>
      </w:r>
    </w:p>
    <w:p w14:paraId="2029008D" w14:textId="77777777" w:rsidR="00E8390E" w:rsidRDefault="00E8390E" w:rsidP="00E8390E">
      <w:pPr>
        <w:keepNext/>
        <w:jc w:val="center"/>
      </w:pPr>
      <w:r>
        <w:rPr>
          <w:noProof/>
          <w:lang w:val="en-GB" w:eastAsia="en-GB"/>
        </w:rPr>
        <w:lastRenderedPageBreak/>
        <w:drawing>
          <wp:inline distT="0" distB="0" distL="0" distR="0" wp14:anchorId="77569EC0" wp14:editId="51152C2D">
            <wp:extent cx="4714875" cy="3533775"/>
            <wp:effectExtent l="0" t="0" r="9525" b="952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4714875" cy="3533775"/>
                    </a:xfrm>
                    <a:prstGeom prst="rect">
                      <a:avLst/>
                    </a:prstGeom>
                  </pic:spPr>
                </pic:pic>
              </a:graphicData>
            </a:graphic>
          </wp:inline>
        </w:drawing>
      </w:r>
    </w:p>
    <w:p w14:paraId="6006D79E" w14:textId="77777777" w:rsidR="00E8390E" w:rsidRDefault="00E8390E" w:rsidP="00E8390E">
      <w:pPr>
        <w:pStyle w:val="Caption"/>
      </w:pPr>
      <w:r>
        <w:t xml:space="preserve">Figure </w:t>
      </w:r>
      <w:r w:rsidR="001A588A">
        <w:fldChar w:fldCharType="begin"/>
      </w:r>
      <w:r w:rsidR="001A588A">
        <w:instrText xml:space="preserve"> STYLEREF 1 \s </w:instrText>
      </w:r>
      <w:r w:rsidR="001A588A">
        <w:fldChar w:fldCharType="separate"/>
      </w:r>
      <w:r w:rsidR="004C07DF">
        <w:rPr>
          <w:noProof/>
        </w:rPr>
        <w:t>2</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3</w:t>
      </w:r>
      <w:r w:rsidR="001A588A">
        <w:rPr>
          <w:noProof/>
        </w:rPr>
        <w:fldChar w:fldCharType="end"/>
      </w:r>
      <w:r>
        <w:t xml:space="preserve"> - Installation process</w:t>
      </w:r>
    </w:p>
    <w:p w14:paraId="018AC3A9" w14:textId="77777777" w:rsidR="00E8390E" w:rsidRDefault="00E8390E" w:rsidP="00E8390E">
      <w:r>
        <w:t>Once done, click ‘Finish’ to complete the installation:</w:t>
      </w:r>
    </w:p>
    <w:p w14:paraId="4380D627" w14:textId="77777777" w:rsidR="00E8390E" w:rsidRDefault="00E8390E" w:rsidP="00E8390E">
      <w:pPr>
        <w:keepNext/>
        <w:jc w:val="center"/>
      </w:pPr>
      <w:r>
        <w:rPr>
          <w:noProof/>
          <w:lang w:val="en-GB" w:eastAsia="en-GB"/>
        </w:rPr>
        <w:drawing>
          <wp:inline distT="0" distB="0" distL="0" distR="0" wp14:anchorId="344CA113" wp14:editId="7ACC30DD">
            <wp:extent cx="4695825" cy="3524250"/>
            <wp:effectExtent l="0" t="0" r="9525"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4695825" cy="3524250"/>
                    </a:xfrm>
                    <a:prstGeom prst="rect">
                      <a:avLst/>
                    </a:prstGeom>
                  </pic:spPr>
                </pic:pic>
              </a:graphicData>
            </a:graphic>
          </wp:inline>
        </w:drawing>
      </w:r>
    </w:p>
    <w:p w14:paraId="40A47301" w14:textId="77777777" w:rsidR="00E8390E" w:rsidRDefault="00E8390E" w:rsidP="00E8390E">
      <w:pPr>
        <w:pStyle w:val="Caption"/>
      </w:pPr>
      <w:r>
        <w:t xml:space="preserve">Figure </w:t>
      </w:r>
      <w:r w:rsidR="001A588A">
        <w:fldChar w:fldCharType="begin"/>
      </w:r>
      <w:r w:rsidR="001A588A">
        <w:instrText xml:space="preserve"> </w:instrText>
      </w:r>
      <w:r w:rsidR="001A588A">
        <w:instrText xml:space="preserve">STYLEREF 1 \s </w:instrText>
      </w:r>
      <w:r w:rsidR="001A588A">
        <w:fldChar w:fldCharType="separate"/>
      </w:r>
      <w:r w:rsidR="004C07DF">
        <w:rPr>
          <w:noProof/>
        </w:rPr>
        <w:t>2</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4</w:t>
      </w:r>
      <w:r w:rsidR="001A588A">
        <w:rPr>
          <w:noProof/>
        </w:rPr>
        <w:fldChar w:fldCharType="end"/>
      </w:r>
      <w:r>
        <w:t xml:space="preserve"> - Installation completion</w:t>
      </w:r>
    </w:p>
    <w:p w14:paraId="7FDCD4B0" w14:textId="77777777" w:rsidR="00E8390E" w:rsidRDefault="00E8390E" w:rsidP="00E8390E">
      <w:pPr>
        <w:spacing w:after="200" w:line="276" w:lineRule="auto"/>
      </w:pPr>
      <w:r>
        <w:br w:type="page"/>
      </w:r>
    </w:p>
    <w:p w14:paraId="55D85048" w14:textId="77777777" w:rsidR="00812AFE" w:rsidRDefault="00812AFE" w:rsidP="00FD58C9">
      <w:pPr>
        <w:pStyle w:val="Heading1"/>
        <w:numPr>
          <w:ilvl w:val="1"/>
          <w:numId w:val="17"/>
        </w:numPr>
      </w:pPr>
      <w:bookmarkStart w:id="113" w:name="_Ref415048848"/>
      <w:bookmarkStart w:id="114" w:name="_Toc463340062"/>
      <w:bookmarkEnd w:id="104"/>
      <w:bookmarkEnd w:id="105"/>
      <w:r>
        <w:lastRenderedPageBreak/>
        <w:t>F</w:t>
      </w:r>
      <w:r w:rsidR="00E8390E">
        <w:t xml:space="preserve">lashing the bootloader with the </w:t>
      </w:r>
      <w:r>
        <w:t>J-Link</w:t>
      </w:r>
      <w:bookmarkEnd w:id="113"/>
      <w:bookmarkEnd w:id="114"/>
    </w:p>
    <w:p w14:paraId="668CCD2B" w14:textId="77777777" w:rsidR="00E8390E" w:rsidRDefault="00E8390E" w:rsidP="00E8390E">
      <w:r>
        <w:t>For flashing the bootloader with the Segger J-Link it is necessary that all drivers and software tools for this debugger interface are already installed. If not, then follow the installation instructions in the previous paragraph.</w:t>
      </w:r>
    </w:p>
    <w:p w14:paraId="42A7E3DB" w14:textId="77777777" w:rsidR="00812AFE" w:rsidRDefault="00812AFE" w:rsidP="00812AFE">
      <w:r>
        <w:t>Before continuing, make sure that:</w:t>
      </w:r>
    </w:p>
    <w:p w14:paraId="3DDD1E5A" w14:textId="77777777" w:rsidR="00812AFE" w:rsidRDefault="00812AFE" w:rsidP="00FD58C9">
      <w:pPr>
        <w:pStyle w:val="ListParagraph"/>
        <w:numPr>
          <w:ilvl w:val="0"/>
          <w:numId w:val="10"/>
        </w:numPr>
      </w:pPr>
      <w:r>
        <w:t>The Segger J-Link is connected to the STM32-</w:t>
      </w:r>
      <w:r w:rsidR="00AD3229" w:rsidRPr="00AD3229">
        <w:t xml:space="preserve"> </w:t>
      </w:r>
      <w:r w:rsidR="00AD3229">
        <w:t>P405</w:t>
      </w:r>
      <w:r>
        <w:t xml:space="preserve"> board.</w:t>
      </w:r>
    </w:p>
    <w:p w14:paraId="66E23BB5" w14:textId="77777777" w:rsidR="00812AFE" w:rsidRDefault="00812AFE" w:rsidP="00FD58C9">
      <w:pPr>
        <w:pStyle w:val="ListParagraph"/>
        <w:numPr>
          <w:ilvl w:val="0"/>
          <w:numId w:val="10"/>
        </w:numPr>
      </w:pPr>
      <w:r>
        <w:t>The Segger J-Link is connected to the PC’s USB port.</w:t>
      </w:r>
    </w:p>
    <w:p w14:paraId="101986DE" w14:textId="77777777" w:rsidR="00812AFE" w:rsidRDefault="00812AFE" w:rsidP="00FD58C9">
      <w:pPr>
        <w:pStyle w:val="ListParagraph"/>
        <w:numPr>
          <w:ilvl w:val="0"/>
          <w:numId w:val="10"/>
        </w:numPr>
      </w:pPr>
      <w:r>
        <w:t>Power is supplied to the STM32-</w:t>
      </w:r>
      <w:r w:rsidR="00AD3229" w:rsidRPr="00AD3229">
        <w:t xml:space="preserve"> </w:t>
      </w:r>
      <w:r w:rsidR="00AD3229">
        <w:t>P405</w:t>
      </w:r>
      <w:r>
        <w:t xml:space="preserve"> board.</w:t>
      </w:r>
    </w:p>
    <w:p w14:paraId="3E57ACA5" w14:textId="77777777" w:rsidR="00812AFE" w:rsidRDefault="00812AFE" w:rsidP="00812AFE">
      <w:r>
        <w:t>Continue by starting the J-Link GDB Server. A link to this program can be found in the Windows Start Menu:</w:t>
      </w:r>
    </w:p>
    <w:p w14:paraId="4487000C" w14:textId="77777777" w:rsidR="00812AFE" w:rsidRDefault="00812AFE" w:rsidP="00812AFE">
      <w:pPr>
        <w:keepNext/>
        <w:jc w:val="center"/>
      </w:pPr>
      <w:r>
        <w:rPr>
          <w:noProof/>
          <w:lang w:val="en-GB" w:eastAsia="en-GB"/>
        </w:rPr>
        <w:drawing>
          <wp:inline distT="0" distB="0" distL="0" distR="0" wp14:anchorId="067B7BC2" wp14:editId="4A47837D">
            <wp:extent cx="2514600" cy="4629150"/>
            <wp:effectExtent l="0" t="0" r="0" b="0"/>
            <wp:docPr id="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2514600" cy="4629150"/>
                    </a:xfrm>
                    <a:prstGeom prst="rect">
                      <a:avLst/>
                    </a:prstGeom>
                  </pic:spPr>
                </pic:pic>
              </a:graphicData>
            </a:graphic>
          </wp:inline>
        </w:drawing>
      </w:r>
    </w:p>
    <w:p w14:paraId="0A19987D" w14:textId="77777777" w:rsidR="00812AFE" w:rsidRDefault="00812AFE" w:rsidP="00812AFE">
      <w:pPr>
        <w:pStyle w:val="Caption"/>
      </w:pPr>
      <w:r>
        <w:t xml:space="preserve">Figure </w:t>
      </w:r>
      <w:r w:rsidR="001A588A">
        <w:fldChar w:fldCharType="begin"/>
      </w:r>
      <w:r w:rsidR="001A588A">
        <w:instrText xml:space="preserve"> STYLEREF 1 \s </w:instrText>
      </w:r>
      <w:r w:rsidR="001A588A">
        <w:fldChar w:fldCharType="separate"/>
      </w:r>
      <w:r w:rsidR="004C07DF">
        <w:rPr>
          <w:noProof/>
        </w:rPr>
        <w:t>3</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1</w:t>
      </w:r>
      <w:r w:rsidR="001A588A">
        <w:rPr>
          <w:noProof/>
        </w:rPr>
        <w:fldChar w:fldCharType="end"/>
      </w:r>
      <w:r>
        <w:t xml:space="preserve"> - </w:t>
      </w:r>
      <w:r w:rsidRPr="00165802">
        <w:t>Start the J-Link GDB Server</w:t>
      </w:r>
    </w:p>
    <w:p w14:paraId="12FBBBDE" w14:textId="77777777" w:rsidR="00812AFE" w:rsidRDefault="00812AFE" w:rsidP="00812AFE">
      <w:r>
        <w:t>Configure the following settings for the STM32-</w:t>
      </w:r>
      <w:r w:rsidR="00AD3229" w:rsidRPr="00AD3229">
        <w:t xml:space="preserve"> </w:t>
      </w:r>
      <w:r w:rsidR="00AD3229">
        <w:t>P405</w:t>
      </w:r>
      <w:r>
        <w:t>:</w:t>
      </w:r>
    </w:p>
    <w:p w14:paraId="5E62FFED" w14:textId="77777777" w:rsidR="00812AFE" w:rsidRDefault="00AD3229" w:rsidP="00812AFE">
      <w:pPr>
        <w:keepNext/>
        <w:jc w:val="center"/>
      </w:pPr>
      <w:r>
        <w:rPr>
          <w:noProof/>
          <w:lang w:val="en-GB" w:eastAsia="en-GB"/>
        </w:rPr>
        <w:lastRenderedPageBreak/>
        <w:drawing>
          <wp:inline distT="0" distB="0" distL="0" distR="0" wp14:anchorId="348C2D39" wp14:editId="00AFC33F">
            <wp:extent cx="3686175" cy="3827347"/>
            <wp:effectExtent l="0" t="0" r="0" b="0"/>
            <wp:docPr id="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3688534" cy="3829796"/>
                    </a:xfrm>
                    <a:prstGeom prst="rect">
                      <a:avLst/>
                    </a:prstGeom>
                  </pic:spPr>
                </pic:pic>
              </a:graphicData>
            </a:graphic>
          </wp:inline>
        </w:drawing>
      </w:r>
    </w:p>
    <w:p w14:paraId="1700FD7E" w14:textId="77777777" w:rsidR="00812AFE" w:rsidRDefault="00812AFE" w:rsidP="00812AFE">
      <w:pPr>
        <w:pStyle w:val="Caption"/>
      </w:pPr>
      <w:r>
        <w:t xml:space="preserve">Figure </w:t>
      </w:r>
      <w:r w:rsidR="001A588A">
        <w:fldChar w:fldCharType="begin"/>
      </w:r>
      <w:r w:rsidR="001A588A">
        <w:instrText xml:space="preserve"> STYLEREF 1 \s </w:instrText>
      </w:r>
      <w:r w:rsidR="001A588A">
        <w:fldChar w:fldCharType="separate"/>
      </w:r>
      <w:r w:rsidR="004C07DF">
        <w:rPr>
          <w:noProof/>
        </w:rPr>
        <w:t>3</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2</w:t>
      </w:r>
      <w:r w:rsidR="001A588A">
        <w:rPr>
          <w:noProof/>
        </w:rPr>
        <w:fldChar w:fldCharType="end"/>
      </w:r>
      <w:r>
        <w:t>- J-Link GDB Server settings</w:t>
      </w:r>
    </w:p>
    <w:p w14:paraId="1C098ED0" w14:textId="77777777" w:rsidR="00812AFE" w:rsidRDefault="00812AFE" w:rsidP="00812AFE">
      <w:r>
        <w:t>Finally, click ‘Ok’ to start the server. The following screen appears:</w:t>
      </w:r>
    </w:p>
    <w:p w14:paraId="35B87257" w14:textId="77777777" w:rsidR="00812AFE" w:rsidRDefault="00812AFE" w:rsidP="00812AFE">
      <w:pPr>
        <w:keepNext/>
        <w:jc w:val="center"/>
      </w:pPr>
      <w:r>
        <w:rPr>
          <w:noProof/>
          <w:lang w:val="en-GB" w:eastAsia="en-GB"/>
        </w:rPr>
        <w:drawing>
          <wp:inline distT="0" distB="0" distL="0" distR="0" wp14:anchorId="71E1EBB3" wp14:editId="031C2B7E">
            <wp:extent cx="4876800" cy="3591098"/>
            <wp:effectExtent l="0" t="0" r="0" b="0"/>
            <wp:docPr id="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4881765" cy="3594754"/>
                    </a:xfrm>
                    <a:prstGeom prst="rect">
                      <a:avLst/>
                    </a:prstGeom>
                  </pic:spPr>
                </pic:pic>
              </a:graphicData>
            </a:graphic>
          </wp:inline>
        </w:drawing>
      </w:r>
    </w:p>
    <w:p w14:paraId="000756F7" w14:textId="77777777" w:rsidR="00812AFE" w:rsidRDefault="00812AFE" w:rsidP="00812AFE">
      <w:pPr>
        <w:pStyle w:val="Caption"/>
      </w:pPr>
      <w:r>
        <w:t xml:space="preserve">Figure </w:t>
      </w:r>
      <w:r w:rsidR="001A588A">
        <w:fldChar w:fldCharType="begin"/>
      </w:r>
      <w:r w:rsidR="001A588A">
        <w:instrText xml:space="preserve"> STYLEREF 1 \s </w:instrText>
      </w:r>
      <w:r w:rsidR="001A588A">
        <w:fldChar w:fldCharType="separate"/>
      </w:r>
      <w:r w:rsidR="004C07DF">
        <w:rPr>
          <w:noProof/>
        </w:rPr>
        <w:t>3</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3</w:t>
      </w:r>
      <w:r w:rsidR="001A588A">
        <w:rPr>
          <w:noProof/>
        </w:rPr>
        <w:fldChar w:fldCharType="end"/>
      </w:r>
      <w:r>
        <w:t xml:space="preserve"> - J-Link GDB server running</w:t>
      </w:r>
    </w:p>
    <w:p w14:paraId="349FEFAA" w14:textId="77777777" w:rsidR="00AD3229" w:rsidRDefault="00AD3229" w:rsidP="00AD3229">
      <w:bookmarkStart w:id="115" w:name="OLE_LINK1"/>
      <w:bookmarkStart w:id="116" w:name="OLE_LINK2"/>
      <w:r>
        <w:t>Flash programming a bootloader is done through a batch-file located in directory: ‘</w:t>
      </w:r>
      <w:r w:rsidRPr="0074443E">
        <w:t>\Target\bootloader\Demo\</w:t>
      </w:r>
      <w:r w:rsidRPr="00BB1A30">
        <w:t xml:space="preserve"> </w:t>
      </w:r>
      <w:r w:rsidRPr="0074443E">
        <w:t>ARMCM</w:t>
      </w:r>
      <w:r>
        <w:t>4</w:t>
      </w:r>
      <w:r w:rsidRPr="0074443E">
        <w:t>_STM32_Olimex_</w:t>
      </w:r>
      <w:r>
        <w:t>P405</w:t>
      </w:r>
      <w:r w:rsidRPr="0074443E">
        <w:t>_GCC \Boot\</w:t>
      </w:r>
      <w:r>
        <w:t xml:space="preserve">cmd’. </w:t>
      </w:r>
    </w:p>
    <w:p w14:paraId="76BA0D7F" w14:textId="77777777" w:rsidR="00812AFE" w:rsidRDefault="00812AFE" w:rsidP="00FD58C9">
      <w:pPr>
        <w:pStyle w:val="ListParagraph"/>
        <w:numPr>
          <w:ilvl w:val="0"/>
          <w:numId w:val="12"/>
        </w:numPr>
      </w:pPr>
      <w:r>
        <w:lastRenderedPageBreak/>
        <w:t xml:space="preserve">To start flash programming the bootloader with support for firmware updates via </w:t>
      </w:r>
      <w:r w:rsidRPr="002A5398">
        <w:rPr>
          <w:b/>
        </w:rPr>
        <w:t>CAN</w:t>
      </w:r>
      <w:r>
        <w:t>, simply double-click the batch-file called ‘</w:t>
      </w:r>
      <w:r w:rsidRPr="003D1719">
        <w:t>gdbflash</w:t>
      </w:r>
      <w:r>
        <w:t>_can</w:t>
      </w:r>
      <w:r w:rsidRPr="003D1719">
        <w:t>.bat</w:t>
      </w:r>
      <w:r>
        <w:t>’.</w:t>
      </w:r>
    </w:p>
    <w:p w14:paraId="5AA4A637" w14:textId="77777777" w:rsidR="00812AFE" w:rsidRDefault="00812AFE" w:rsidP="00FD58C9">
      <w:pPr>
        <w:pStyle w:val="ListParagraph"/>
        <w:numPr>
          <w:ilvl w:val="0"/>
          <w:numId w:val="12"/>
        </w:numPr>
      </w:pPr>
      <w:r>
        <w:t xml:space="preserve">To start flash programming the bootloader with support for firmware updates via </w:t>
      </w:r>
      <w:r w:rsidRPr="002A5398">
        <w:rPr>
          <w:b/>
        </w:rPr>
        <w:t>USB</w:t>
      </w:r>
      <w:r>
        <w:t>, simply double-click the batch-file called ‘</w:t>
      </w:r>
      <w:r w:rsidRPr="003D1719">
        <w:t>gdbflash</w:t>
      </w:r>
      <w:r>
        <w:t>_usb</w:t>
      </w:r>
      <w:r w:rsidRPr="003D1719">
        <w:t>.bat</w:t>
      </w:r>
      <w:r>
        <w:t>’.</w:t>
      </w:r>
    </w:p>
    <w:bookmarkEnd w:id="115"/>
    <w:bookmarkEnd w:id="116"/>
    <w:p w14:paraId="7989672A" w14:textId="77777777" w:rsidR="00812AFE" w:rsidRDefault="00812AFE" w:rsidP="00812AFE">
      <w:r>
        <w:t>This will only take a few seconds. After flash programming, the software program is started after pressing and releasing the reset button on the board.</w:t>
      </w:r>
    </w:p>
    <w:p w14:paraId="2747B8A3" w14:textId="77777777" w:rsidR="0012005B" w:rsidRDefault="0012005B">
      <w:pPr>
        <w:spacing w:after="200" w:line="276" w:lineRule="auto"/>
        <w:rPr>
          <w:rFonts w:asciiTheme="majorHAnsi" w:hAnsiTheme="majorHAnsi"/>
          <w:caps/>
          <w:color w:val="006666" w:themeColor="text2"/>
          <w:sz w:val="32"/>
          <w:szCs w:val="32"/>
        </w:rPr>
      </w:pPr>
      <w:bookmarkStart w:id="117" w:name="_Ref429497554"/>
      <w:r>
        <w:br w:type="page"/>
      </w:r>
    </w:p>
    <w:p w14:paraId="0582FACB" w14:textId="77777777" w:rsidR="008B3912" w:rsidRDefault="008B3912" w:rsidP="00FD58C9">
      <w:pPr>
        <w:pStyle w:val="Heading1"/>
        <w:numPr>
          <w:ilvl w:val="1"/>
          <w:numId w:val="17"/>
        </w:numPr>
      </w:pPr>
      <w:bookmarkStart w:id="118" w:name="_Toc463340063"/>
      <w:bookmarkEnd w:id="106"/>
      <w:bookmarkEnd w:id="117"/>
      <w:r>
        <w:lastRenderedPageBreak/>
        <w:t>PEAK CAN installation</w:t>
      </w:r>
      <w:bookmarkEnd w:id="118"/>
    </w:p>
    <w:p w14:paraId="0CDBEC5B" w14:textId="77777777" w:rsidR="008B3912" w:rsidRDefault="008B3912" w:rsidP="008B3912">
      <w:r>
        <w:rPr>
          <w:noProof/>
          <w:lang w:val="en-GB" w:eastAsia="en-GB"/>
        </w:rPr>
        <w:drawing>
          <wp:anchor distT="0" distB="0" distL="114300" distR="114300" simplePos="0" relativeHeight="251740672" behindDoc="0" locked="0" layoutInCell="1" allowOverlap="1" wp14:anchorId="6ABD2A5B" wp14:editId="760EDDFE">
            <wp:simplePos x="0" y="0"/>
            <wp:positionH relativeFrom="column">
              <wp:posOffset>0</wp:posOffset>
            </wp:positionH>
            <wp:positionV relativeFrom="paragraph">
              <wp:posOffset>312420</wp:posOffset>
            </wp:positionV>
            <wp:extent cx="5181600" cy="2779395"/>
            <wp:effectExtent l="0" t="0" r="0" b="190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AK PCAN.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81600" cy="2779395"/>
                    </a:xfrm>
                    <a:prstGeom prst="rect">
                      <a:avLst/>
                    </a:prstGeom>
                  </pic:spPr>
                </pic:pic>
              </a:graphicData>
            </a:graphic>
          </wp:anchor>
        </w:drawing>
      </w:r>
      <w:r>
        <w:t xml:space="preserve">To download the PEAK PCAN package click </w:t>
      </w:r>
      <w:hyperlink r:id="rId83" w:history="1">
        <w:r w:rsidRPr="006F6E36">
          <w:rPr>
            <w:rStyle w:val="Hyperlink"/>
          </w:rPr>
          <w:t>here</w:t>
        </w:r>
      </w:hyperlink>
      <w:r>
        <w:t xml:space="preserve">. </w:t>
      </w:r>
    </w:p>
    <w:p w14:paraId="6C0711C8" w14:textId="77777777" w:rsidR="008B3912" w:rsidRDefault="001A588A" w:rsidP="008B3912">
      <w:pPr>
        <w:pStyle w:val="ListParagraph"/>
        <w:ind w:left="432"/>
      </w:pPr>
      <w:r>
        <w:rPr>
          <w:noProof/>
        </w:rPr>
        <w:pict w14:anchorId="3367508F">
          <v:shape id="Text Box 61" o:spid="_x0000_s1041" type="#_x0000_t202" style="position:absolute;left:0;text-align:left;margin-left:6pt;margin-top:221.1pt;width:408pt;height:12.65pt;z-index:25174272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" stroked="f">
            <v:textbox inset="0,0,0,0">
              <w:txbxContent>
                <w:p w14:paraId="0CAEFF8A" w14:textId="77777777" w:rsidR="008B3912" w:rsidRPr="003C1BD6" w:rsidRDefault="008B3912" w:rsidP="008B3912">
                  <w:pPr>
                    <w:pStyle w:val="Caption"/>
                    <w:rPr>
                      <w:noProof/>
                      <w:sz w:val="23"/>
                      <w:szCs w:val="23"/>
                    </w:rPr>
                  </w:pPr>
                  <w:r>
                    <w:t xml:space="preserve">figure </w:t>
                  </w:r>
                  <w:r w:rsidR="001A588A">
                    <w:fldChar w:fldCharType="begin"/>
                  </w:r>
                  <w:r w:rsidR="001A588A">
                    <w:instrText xml:space="preserve"> STYLEREF 1 \s </w:instrText>
                  </w:r>
                  <w:r w:rsidR="001A588A">
                    <w:fldChar w:fldCharType="separate"/>
                  </w:r>
                  <w:r w:rsidR="004C07DF">
                    <w:rPr>
                      <w:noProof/>
                    </w:rPr>
                    <w:t>4</w:t>
                  </w:r>
                  <w:r w:rsidR="001A588A">
                    <w:rPr>
                      <w:noProof/>
                    </w:rPr>
                    <w:fldChar w:fldCharType="end"/>
                  </w:r>
                  <w:r w:rsidR="004C07DF">
                    <w:noBreakHyphen/>
                  </w:r>
                  <w:r w:rsidR="001A588A">
                    <w:fldChar w:fldCharType="begin"/>
                  </w:r>
                  <w:r w:rsidR="001A588A">
                    <w:instrText xml:space="preserve"> SEQ Figure \* ARABIC \s 1 </w:instrText>
                  </w:r>
                  <w:r w:rsidR="001A588A">
                    <w:fldChar w:fldCharType="separate"/>
                  </w:r>
                  <w:r w:rsidR="004C07DF">
                    <w:rPr>
                      <w:noProof/>
                    </w:rPr>
                    <w:t>1</w:t>
                  </w:r>
                  <w:r w:rsidR="001A588A">
                    <w:rPr>
                      <w:noProof/>
                    </w:rPr>
                    <w:fldChar w:fldCharType="end"/>
                  </w:r>
                  <w:r>
                    <w:t xml:space="preserve"> PEAK installation</w:t>
                  </w:r>
                </w:p>
              </w:txbxContent>
            </v:textbox>
          </v:shape>
        </w:pict>
      </w:r>
    </w:p>
    <w:p w14:paraId="664224BC" w14:textId="77777777" w:rsidR="008B3912" w:rsidRPr="006F6E36" w:rsidRDefault="008B3912" w:rsidP="008B3912">
      <w:pPr>
        <w:pStyle w:val="ListParagraph"/>
        <w:ind w:left="432"/>
      </w:pPr>
      <w:r>
        <w:t xml:space="preserve">Extract the zip file at the desired folder and run the </w:t>
      </w:r>
      <w:r w:rsidRPr="005E494C">
        <w:t>PeakOemDrv.exe</w:t>
      </w:r>
      <w:r>
        <w:t xml:space="preserve"> to install the drivers. The zip file also contains PCAN-View, a program which will come out handy for CAN communication. </w:t>
      </w:r>
    </w:p>
    <w:p w14:paraId="12881C89" w14:textId="77777777" w:rsidR="008B3912" w:rsidRPr="008B3912" w:rsidRDefault="008B3912" w:rsidP="008B3912"/>
    <w:p w14:paraId="0ABB7E40" w14:textId="77777777" w:rsidR="00E8390E" w:rsidRDefault="00E8390E" w:rsidP="00FD58C9">
      <w:pPr>
        <w:pStyle w:val="Heading1"/>
        <w:numPr>
          <w:ilvl w:val="1"/>
          <w:numId w:val="17"/>
        </w:numPr>
      </w:pPr>
      <w:bookmarkStart w:id="119" w:name="_Toc463340064"/>
      <w:r>
        <w:t>Rebuilding the bootloader</w:t>
      </w:r>
      <w:bookmarkEnd w:id="119"/>
    </w:p>
    <w:p w14:paraId="55E725DB" w14:textId="77777777" w:rsidR="00AD3229" w:rsidRDefault="00AD3229" w:rsidP="00AD3229">
      <w:pPr>
        <w:spacing w:after="200" w:line="276" w:lineRule="auto"/>
      </w:pPr>
      <w:r>
        <w:t xml:space="preserve">The bootloader comes with full source code and it can therefore easily be modified to fit your personal needs. The bootloader documentation can be found at </w:t>
      </w:r>
      <w:hyperlink r:id="rId84" w:history="1">
        <w:r w:rsidRPr="003F73FC">
          <w:rPr>
            <w:rStyle w:val="Hyperlink"/>
          </w:rPr>
          <w:t>http://www.feaser.com/openblt/</w:t>
        </w:r>
      </w:hyperlink>
      <w:r>
        <w:t xml:space="preserve">. </w:t>
      </w:r>
    </w:p>
    <w:p w14:paraId="1FA41CC6" w14:textId="77777777" w:rsidR="00AD3229" w:rsidRDefault="00AD3229" w:rsidP="00AD3229">
      <w:pPr>
        <w:spacing w:after="200" w:line="276" w:lineRule="auto"/>
      </w:pPr>
      <w:r>
        <w:t xml:space="preserve">After modifying the bootloader, it needs to be rebuild and then programmed again into the internal flash memory of the microcontroller. Refer to chapter </w:t>
      </w:r>
      <w:r w:rsidR="00C0382F">
        <w:fldChar w:fldCharType="begin"/>
      </w:r>
      <w:r>
        <w:instrText xml:space="preserve"> REF _Ref394323896 \r \h </w:instrText>
      </w:r>
      <w:r w:rsidR="00C0382F">
        <w:fldChar w:fldCharType="separate"/>
      </w:r>
      <w:r>
        <w:t>9.4</w:t>
      </w:r>
      <w:r w:rsidR="00C0382F">
        <w:fldChar w:fldCharType="end"/>
      </w:r>
      <w:r>
        <w:t xml:space="preserve"> for instructions for this last part.</w:t>
      </w:r>
    </w:p>
    <w:p w14:paraId="75F0A614" w14:textId="77777777" w:rsidR="00AD3229" w:rsidRDefault="00AD3229" w:rsidP="00AD3229">
      <w:pPr>
        <w:spacing w:after="200" w:line="276" w:lineRule="auto"/>
      </w:pPr>
      <w:r>
        <w:t>Rebuilding the bootloader is achieved by the following step:</w:t>
      </w:r>
    </w:p>
    <w:p w14:paraId="2C20386A" w14:textId="77777777" w:rsidR="00AD3229" w:rsidRDefault="00AD3229" w:rsidP="00AD3229">
      <w:pPr>
        <w:pStyle w:val="ListParagraph"/>
        <w:numPr>
          <w:ilvl w:val="0"/>
          <w:numId w:val="11"/>
        </w:numPr>
      </w:pPr>
      <w:r>
        <w:t>Double-click the batch-file called ‘build.bat’ in directory: ‘\Target\bootloader\Demo\ARMCM4</w:t>
      </w:r>
      <w:r w:rsidRPr="0074443E">
        <w:t>_STM32_Olimex_</w:t>
      </w:r>
      <w:r>
        <w:t>P405</w:t>
      </w:r>
      <w:r w:rsidRPr="0074443E">
        <w:t>_GCC\Boot\</w:t>
      </w:r>
      <w:r>
        <w:t xml:space="preserve">cmd’. </w:t>
      </w:r>
    </w:p>
    <w:p w14:paraId="6B210AC1" w14:textId="77777777" w:rsidR="003403F3" w:rsidRPr="00E8390E" w:rsidRDefault="003403F3" w:rsidP="008B3912">
      <w:pPr>
        <w:spacing w:after="200" w:line="276" w:lineRule="auto"/>
        <w:rPr>
          <w:rFonts w:asciiTheme="majorHAnsi" w:hAnsiTheme="majorHAnsi"/>
          <w:caps/>
          <w:color w:val="006666" w:themeColor="text2"/>
          <w:sz w:val="32"/>
          <w:szCs w:val="32"/>
        </w:rPr>
      </w:pPr>
    </w:p>
    <w:sectPr w:rsidR="003403F3" w:rsidRPr="00E8390E" w:rsidSect="00582E21">
      <w:headerReference w:type="even" r:id="rId85"/>
      <w:headerReference w:type="default" r:id="rId86"/>
      <w:footerReference w:type="even" r:id="rId87"/>
      <w:footerReference w:type="default" r:id="rId88"/>
      <w:pgSz w:w="11907" w:h="16839" w:code="9"/>
      <w:pgMar w:top="1080" w:right="1080" w:bottom="1080" w:left="108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Jason van Kolfschoten" w:date="2016-10-03T21:07:00Z" w:initials="J.A.D.">
    <w:p w14:paraId="5FB7867C" w14:textId="77777777" w:rsidR="000175D3" w:rsidRDefault="000175D3">
      <w:pPr>
        <w:pStyle w:val="CommentText"/>
      </w:pPr>
      <w:r>
        <w:rPr>
          <w:rStyle w:val="CommentReference"/>
        </w:rPr>
        <w:annotationRef/>
      </w:r>
      <w:r>
        <w:t>Keep Flashing with J-Link in this manual??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FB7867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4F348E" w14:textId="77777777" w:rsidR="001A588A" w:rsidRDefault="001A588A">
      <w:pPr>
        <w:spacing w:after="0" w:line="240" w:lineRule="auto"/>
      </w:pPr>
      <w:r>
        <w:separator/>
      </w:r>
    </w:p>
  </w:endnote>
  <w:endnote w:type="continuationSeparator" w:id="0">
    <w:p w14:paraId="0667D605" w14:textId="77777777" w:rsidR="001A588A" w:rsidRDefault="001A58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A3B36F" w14:textId="77777777" w:rsidR="000175D3" w:rsidRDefault="000175D3" w:rsidP="004C652C"/>
  <w:p w14:paraId="462796DF" w14:textId="77777777" w:rsidR="000175D3" w:rsidRDefault="000175D3" w:rsidP="004C652C">
    <w:pPr>
      <w:pStyle w:val="FooterOdd"/>
      <w:tabs>
        <w:tab w:val="left" w:pos="1644"/>
        <w:tab w:val="right" w:pos="9747"/>
      </w:tabs>
      <w:jc w:val="left"/>
    </w:pPr>
    <w:r>
      <w:t xml:space="preserve">Page </w:t>
    </w:r>
    <w:r w:rsidR="00C0382F">
      <w:rPr>
        <w:szCs w:val="20"/>
      </w:rPr>
      <w:fldChar w:fldCharType="begin"/>
    </w:r>
    <w:r>
      <w:instrText xml:space="preserve"> PAGE   \* MERGEFORMAT </w:instrText>
    </w:r>
    <w:r w:rsidR="00C0382F">
      <w:rPr>
        <w:szCs w:val="20"/>
      </w:rPr>
      <w:fldChar w:fldCharType="separate"/>
    </w:r>
    <w:r w:rsidR="009E52D5" w:rsidRPr="009E52D5">
      <w:rPr>
        <w:noProof/>
        <w:sz w:val="24"/>
        <w:szCs w:val="24"/>
      </w:rPr>
      <w:t>4</w:t>
    </w:r>
    <w:r w:rsidR="00C0382F">
      <w:rPr>
        <w:noProof/>
        <w:sz w:val="24"/>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313D7" w14:textId="77777777" w:rsidR="000175D3" w:rsidRDefault="000175D3"/>
  <w:p w14:paraId="66FCD4AD" w14:textId="77777777" w:rsidR="000175D3" w:rsidRDefault="000175D3" w:rsidP="004C652C">
    <w:pPr>
      <w:pStyle w:val="FooterOdd"/>
      <w:tabs>
        <w:tab w:val="left" w:pos="1644"/>
        <w:tab w:val="right" w:pos="9747"/>
      </w:tabs>
      <w:jc w:val="left"/>
    </w:pPr>
    <w:r>
      <w:tab/>
    </w:r>
    <w:r>
      <w:tab/>
      <w:t xml:space="preserve">Page </w:t>
    </w:r>
    <w:r w:rsidR="00C0382F">
      <w:rPr>
        <w:szCs w:val="20"/>
      </w:rPr>
      <w:fldChar w:fldCharType="begin"/>
    </w:r>
    <w:r>
      <w:instrText xml:space="preserve"> PAGE   \* MERGEFORMAT </w:instrText>
    </w:r>
    <w:r w:rsidR="00C0382F">
      <w:rPr>
        <w:szCs w:val="20"/>
      </w:rPr>
      <w:fldChar w:fldCharType="separate"/>
    </w:r>
    <w:r w:rsidR="009E52D5" w:rsidRPr="009E52D5">
      <w:rPr>
        <w:noProof/>
        <w:sz w:val="24"/>
        <w:szCs w:val="24"/>
      </w:rPr>
      <w:t>3</w:t>
    </w:r>
    <w:r w:rsidR="00C0382F">
      <w:rPr>
        <w:noProof/>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BA7F47" w14:textId="77777777" w:rsidR="001A588A" w:rsidRDefault="001A588A">
      <w:pPr>
        <w:spacing w:after="0" w:line="240" w:lineRule="auto"/>
      </w:pPr>
      <w:r>
        <w:separator/>
      </w:r>
    </w:p>
  </w:footnote>
  <w:footnote w:type="continuationSeparator" w:id="0">
    <w:p w14:paraId="690F379A" w14:textId="77777777" w:rsidR="001A588A" w:rsidRDefault="001A588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D6FCAF" w14:textId="77777777" w:rsidR="000175D3" w:rsidRDefault="001A588A">
    <w:pPr>
      <w:pStyle w:val="HeaderEven"/>
    </w:pPr>
    <w:sdt>
      <w:sdtPr>
        <w:rPr>
          <w:lang w:val="en-GB"/>
        </w:rPr>
        <w:alias w:val="Title"/>
        <w:id w:val="540890930"/>
        <w:dataBinding w:prefixMappings="xmlns:ns0='http://schemas.openxmlformats.org/package/2006/metadata/core-properties' xmlns:ns1='http://purl.org/dc/elements/1.1/'" w:xpath="/ns0:coreProperties[1]/ns1:title[1]" w:storeItemID="{6C3C8BC8-F283-45AE-878A-BAB7291924A1}"/>
        <w:text/>
      </w:sdtPr>
      <w:sdtEndPr/>
      <w:sdtContent>
        <w:r w:rsidR="000175D3">
          <w:rPr>
            <w:lang w:val="en-GB"/>
          </w:rPr>
          <w:t>HANcoder Target STM32-P405 Getting Started</w:t>
        </w:r>
      </w:sdtContent>
    </w:sdt>
    <w:r w:rsidR="000175D3">
      <w:t>,</w:t>
    </w:r>
    <w:r w:rsidR="000175D3" w:rsidRPr="008C27BD">
      <w:t xml:space="preserve"> </w:t>
    </w:r>
    <w:r w:rsidR="000175D3">
      <w:t>v</w:t>
    </w:r>
    <w:sdt>
      <w:sdtPr>
        <w:alias w:val="Status"/>
        <w:id w:val="-1966960060"/>
        <w:dataBinding w:prefixMappings="xmlns:ns0='http://purl.org/dc/elements/1.1/' xmlns:ns1='http://schemas.openxmlformats.org/package/2006/metadata/core-properties' " w:xpath="/ns1:coreProperties[1]/ns1:contentStatus[1]" w:storeItemID="{6C3C8BC8-F283-45AE-878A-BAB7291924A1}"/>
        <w:text/>
      </w:sdtPr>
      <w:sdtEndPr/>
      <w:sdtContent>
        <w:r w:rsidR="009E52D5">
          <w:t>1.0</w:t>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5E17B6" w14:textId="77777777" w:rsidR="000175D3" w:rsidRDefault="001A588A">
    <w:pPr>
      <w:pStyle w:val="HeaderOdd"/>
    </w:pPr>
    <w:sdt>
      <w:sdtPr>
        <w:rPr>
          <w:lang w:val="en-GB"/>
        </w:rPr>
        <w:alias w:val="Title"/>
        <w:id w:val="540932446"/>
        <w:dataBinding w:prefixMappings="xmlns:ns0='http://schemas.openxmlformats.org/package/2006/metadata/core-properties' xmlns:ns1='http://purl.org/dc/elements/1.1/'" w:xpath="/ns0:coreProperties[1]/ns1:title[1]" w:storeItemID="{6C3C8BC8-F283-45AE-878A-BAB7291924A1}"/>
        <w:text/>
      </w:sdtPr>
      <w:sdtEndPr/>
      <w:sdtContent>
        <w:r w:rsidR="000175D3">
          <w:rPr>
            <w:lang w:val="en-GB"/>
          </w:rPr>
          <w:t>HANcoder Target STM32-P405 Getting Started</w:t>
        </w:r>
      </w:sdtContent>
    </w:sdt>
    <w:r w:rsidR="000175D3">
      <w:t>, v</w:t>
    </w:r>
    <w:sdt>
      <w:sdtPr>
        <w:alias w:val="Status"/>
        <w:id w:val="1052965273"/>
        <w:dataBinding w:prefixMappings="xmlns:ns0='http://purl.org/dc/elements/1.1/' xmlns:ns1='http://schemas.openxmlformats.org/package/2006/metadata/core-properties' " w:xpath="/ns1:coreProperties[1]/ns1:contentStatus[1]" w:storeItemID="{6C3C8BC8-F283-45AE-878A-BAB7291924A1}"/>
        <w:text/>
      </w:sdtPr>
      <w:sdtEndPr/>
      <w:sdtContent>
        <w:r w:rsidR="009E52D5">
          <w:t>1.0</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15:restartNumberingAfterBreak="0">
    <w:nsid w:val="08782713"/>
    <w:multiLevelType w:val="hybridMultilevel"/>
    <w:tmpl w:val="5E8A4FC8"/>
    <w:lvl w:ilvl="0" w:tplc="033A0CAC">
      <w:start w:val="4"/>
      <w:numFmt w:val="bullet"/>
      <w:lvlText w:val="-"/>
      <w:lvlJc w:val="left"/>
      <w:pPr>
        <w:ind w:left="720" w:hanging="360"/>
      </w:pPr>
      <w:rPr>
        <w:rFonts w:ascii="Tw Cen MT" w:eastAsiaTheme="minorHAnsi" w:hAnsi="Tw Cen MT"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B7B2F93"/>
    <w:multiLevelType w:val="hybridMultilevel"/>
    <w:tmpl w:val="CE7ADB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22026904"/>
    <w:multiLevelType w:val="hybridMultilevel"/>
    <w:tmpl w:val="FBAC93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E2004A"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397F014C"/>
    <w:multiLevelType w:val="multilevel"/>
    <w:tmpl w:val="F3745032"/>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0" w15:restartNumberingAfterBreak="0">
    <w:nsid w:val="3F612E11"/>
    <w:multiLevelType w:val="multilevel"/>
    <w:tmpl w:val="F4A890EA"/>
    <w:styleLink w:val="Headings"/>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3475" w:hanging="357"/>
      </w:pPr>
      <w:rPr>
        <w:rFonts w:hint="default"/>
      </w:rPr>
    </w:lvl>
    <w:lvl w:ilvl="2">
      <w:start w:val="1"/>
      <w:numFmt w:val="decimal"/>
      <w:pStyle w:val="Heading3"/>
      <w:lvlText w:val="%1.%3.%2"/>
      <w:lvlJc w:val="left"/>
      <w:pPr>
        <w:ind w:left="357" w:hanging="357"/>
      </w:pPr>
      <w:rPr>
        <w:rFonts w:hint="default"/>
      </w:rPr>
    </w:lvl>
    <w:lvl w:ilvl="3">
      <w:start w:val="1"/>
      <w:numFmt w:val="bullet"/>
      <w:pStyle w:val="Heading4"/>
      <w:lvlText w:val=""/>
      <w:lvlJc w:val="left"/>
      <w:pPr>
        <w:ind w:left="357" w:hanging="357"/>
      </w:pPr>
      <w:rPr>
        <w:rFonts w:ascii="Symbol" w:hAnsi="Symbol" w:hint="default"/>
      </w:rPr>
    </w:lvl>
    <w:lvl w:ilvl="4">
      <w:start w:val="1"/>
      <w:numFmt w:val="bullet"/>
      <w:pStyle w:val="Heading5"/>
      <w:lvlText w:val="o"/>
      <w:lvlJc w:val="left"/>
      <w:pPr>
        <w:ind w:left="357" w:hanging="357"/>
      </w:pPr>
      <w:rPr>
        <w:rFonts w:ascii="Courier New" w:hAnsi="Courier New" w:hint="default"/>
      </w:rPr>
    </w:lvl>
    <w:lvl w:ilvl="5">
      <w:start w:val="1"/>
      <w:numFmt w:val="bullet"/>
      <w:pStyle w:val="Heading6"/>
      <w:lvlText w:val=""/>
      <w:lvlJc w:val="left"/>
      <w:pPr>
        <w:ind w:left="357" w:hanging="357"/>
      </w:pPr>
      <w:rPr>
        <w:rFonts w:ascii="Wingdings" w:hAnsi="Wingdings" w:hint="default"/>
      </w:rPr>
    </w:lvl>
    <w:lvl w:ilvl="6">
      <w:start w:val="1"/>
      <w:numFmt w:val="bullet"/>
      <w:pStyle w:val="Heading7"/>
      <w:lvlText w:val=""/>
      <w:lvlJc w:val="left"/>
      <w:pPr>
        <w:ind w:left="357" w:hanging="357"/>
      </w:pPr>
      <w:rPr>
        <w:rFonts w:ascii="Symbol" w:hAnsi="Symbol" w:hint="default"/>
      </w:rPr>
    </w:lvl>
    <w:lvl w:ilvl="7">
      <w:start w:val="1"/>
      <w:numFmt w:val="bullet"/>
      <w:pStyle w:val="Heading8"/>
      <w:lvlText w:val="o"/>
      <w:lvlJc w:val="left"/>
      <w:pPr>
        <w:ind w:left="357" w:hanging="357"/>
      </w:pPr>
      <w:rPr>
        <w:rFonts w:ascii="Courier New" w:hAnsi="Courier New" w:hint="default"/>
      </w:rPr>
    </w:lvl>
    <w:lvl w:ilvl="8">
      <w:start w:val="1"/>
      <w:numFmt w:val="bullet"/>
      <w:pStyle w:val="Heading9"/>
      <w:lvlText w:val=""/>
      <w:lvlJc w:val="left"/>
      <w:pPr>
        <w:ind w:left="357" w:hanging="357"/>
      </w:pPr>
      <w:rPr>
        <w:rFonts w:ascii="Wingdings" w:hAnsi="Wingdings" w:hint="default"/>
      </w:rPr>
    </w:lvl>
  </w:abstractNum>
  <w:abstractNum w:abstractNumId="11" w15:restartNumberingAfterBreak="0">
    <w:nsid w:val="44233F47"/>
    <w:multiLevelType w:val="multilevel"/>
    <w:tmpl w:val="C80CFFCA"/>
    <w:lvl w:ilvl="0">
      <w:start w:val="1"/>
      <w:numFmt w:val="decimal"/>
      <w:lvlText w:val="%1"/>
      <w:lvlJc w:val="left"/>
      <w:pPr>
        <w:ind w:left="432" w:hanging="432"/>
      </w:pPr>
      <w:rPr>
        <w:rFonts w:hint="default"/>
      </w:rPr>
    </w:lvl>
    <w:lvl w:ilvl="1">
      <w:start w:val="1"/>
      <w:numFmt w:val="decimal"/>
      <w:lvlText w:val="Appendix %2."/>
      <w:lvlJc w:val="left"/>
      <w:pPr>
        <w:ind w:left="1713"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 w15:restartNumberingAfterBreak="0">
    <w:nsid w:val="442E65D8"/>
    <w:multiLevelType w:val="hybridMultilevel"/>
    <w:tmpl w:val="99446C5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5C2952CB"/>
    <w:multiLevelType w:val="multilevel"/>
    <w:tmpl w:val="0B1817F0"/>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633F4235"/>
    <w:multiLevelType w:val="hybridMultilevel"/>
    <w:tmpl w:val="6E0419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65070165"/>
    <w:multiLevelType w:val="multilevel"/>
    <w:tmpl w:val="F4A890EA"/>
    <w:numStyleLink w:val="Headings"/>
  </w:abstractNum>
  <w:abstractNum w:abstractNumId="16" w15:restartNumberingAfterBreak="0">
    <w:nsid w:val="73C2350F"/>
    <w:multiLevelType w:val="hybridMultilevel"/>
    <w:tmpl w:val="2EAABBAC"/>
    <w:lvl w:ilvl="0" w:tplc="FCEA2BD6">
      <w:start w:val="7"/>
      <w:numFmt w:val="bullet"/>
      <w:lvlText w:val="-"/>
      <w:lvlJc w:val="left"/>
      <w:pPr>
        <w:ind w:left="720" w:hanging="360"/>
      </w:pPr>
      <w:rPr>
        <w:rFonts w:ascii="Tw Cen MT" w:eastAsiaTheme="minorHAnsi" w:hAnsi="Tw Cen M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3"/>
  </w:num>
  <w:num w:numId="4">
    <w:abstractNumId w:val="2"/>
  </w:num>
  <w:num w:numId="5">
    <w:abstractNumId w:val="1"/>
  </w:num>
  <w:num w:numId="6">
    <w:abstractNumId w:val="0"/>
  </w:num>
  <w:num w:numId="7">
    <w:abstractNumId w:val="10"/>
  </w:num>
  <w:num w:numId="8">
    <w:abstractNumId w:val="15"/>
    <w:lvlOverride w:ilvl="0">
      <w:lvl w:ilvl="0">
        <w:start w:val="1"/>
        <w:numFmt w:val="decimal"/>
        <w:pStyle w:val="Heading1"/>
        <w:lvlText w:val="%1."/>
        <w:lvlJc w:val="left"/>
        <w:pPr>
          <w:ind w:left="360" w:hanging="360"/>
        </w:pPr>
      </w:lvl>
    </w:lvlOverride>
    <w:lvlOverride w:ilvl="1">
      <w:lvl w:ilvl="1">
        <w:start w:val="1"/>
        <w:numFmt w:val="lowerLetter"/>
        <w:pStyle w:val="Heading2"/>
        <w:lvlText w:val="%2."/>
        <w:lvlJc w:val="left"/>
        <w:pPr>
          <w:ind w:left="1080" w:hanging="360"/>
        </w:pPr>
      </w:lvl>
    </w:lvlOverride>
    <w:lvlOverride w:ilvl="2">
      <w:lvl w:ilvl="2">
        <w:start w:val="1"/>
        <w:numFmt w:val="lowerRoman"/>
        <w:pStyle w:val="Heading3"/>
        <w:lvlText w:val="%3."/>
        <w:lvlJc w:val="right"/>
        <w:pPr>
          <w:ind w:left="1800" w:hanging="180"/>
        </w:pPr>
      </w:lvl>
    </w:lvlOverride>
    <w:lvlOverride w:ilvl="3">
      <w:lvl w:ilvl="3" w:tentative="1">
        <w:start w:val="1"/>
        <w:numFmt w:val="decimal"/>
        <w:pStyle w:val="Heading4"/>
        <w:lvlText w:val="%4."/>
        <w:lvlJc w:val="left"/>
        <w:pPr>
          <w:ind w:left="2520" w:hanging="360"/>
        </w:pPr>
      </w:lvl>
    </w:lvlOverride>
    <w:lvlOverride w:ilvl="4">
      <w:lvl w:ilvl="4" w:tentative="1">
        <w:start w:val="1"/>
        <w:numFmt w:val="lowerLetter"/>
        <w:pStyle w:val="Heading5"/>
        <w:lvlText w:val="%5."/>
        <w:lvlJc w:val="left"/>
        <w:pPr>
          <w:ind w:left="3240" w:hanging="360"/>
        </w:pPr>
      </w:lvl>
    </w:lvlOverride>
    <w:lvlOverride w:ilvl="5">
      <w:lvl w:ilvl="5" w:tentative="1">
        <w:start w:val="1"/>
        <w:numFmt w:val="lowerRoman"/>
        <w:pStyle w:val="Heading6"/>
        <w:lvlText w:val="%6."/>
        <w:lvlJc w:val="right"/>
        <w:pPr>
          <w:ind w:left="3960" w:hanging="180"/>
        </w:pPr>
      </w:lvl>
    </w:lvlOverride>
    <w:lvlOverride w:ilvl="6">
      <w:lvl w:ilvl="6" w:tentative="1">
        <w:start w:val="1"/>
        <w:numFmt w:val="decimal"/>
        <w:pStyle w:val="Heading7"/>
        <w:lvlText w:val="%7."/>
        <w:lvlJc w:val="left"/>
        <w:pPr>
          <w:ind w:left="4680" w:hanging="360"/>
        </w:pPr>
      </w:lvl>
    </w:lvlOverride>
    <w:lvlOverride w:ilvl="7">
      <w:lvl w:ilvl="7" w:tentative="1">
        <w:start w:val="1"/>
        <w:numFmt w:val="lowerLetter"/>
        <w:pStyle w:val="Heading8"/>
        <w:lvlText w:val="%8."/>
        <w:lvlJc w:val="left"/>
        <w:pPr>
          <w:ind w:left="5400" w:hanging="360"/>
        </w:pPr>
      </w:lvl>
    </w:lvlOverride>
    <w:lvlOverride w:ilvl="8">
      <w:lvl w:ilvl="8" w:tentative="1">
        <w:start w:val="1"/>
        <w:numFmt w:val="lowerRoman"/>
        <w:pStyle w:val="Heading9"/>
        <w:lvlText w:val="%9."/>
        <w:lvlJc w:val="right"/>
        <w:pPr>
          <w:ind w:left="6120" w:hanging="180"/>
        </w:pPr>
      </w:lvl>
    </w:lvlOverride>
  </w:num>
  <w:num w:numId="9">
    <w:abstractNumId w:val="5"/>
  </w:num>
  <w:num w:numId="10">
    <w:abstractNumId w:val="6"/>
  </w:num>
  <w:num w:numId="11">
    <w:abstractNumId w:val="12"/>
  </w:num>
  <w:num w:numId="12">
    <w:abstractNumId w:val="14"/>
  </w:num>
  <w:num w:numId="13">
    <w:abstractNumId w:val="16"/>
  </w:num>
  <w:num w:numId="14">
    <w:abstractNumId w:val="15"/>
    <w:lvlOverride w:ilvl="0">
      <w:lvl w:ilvl="0">
        <w:start w:val="1"/>
        <w:numFmt w:val="decimal"/>
        <w:pStyle w:val="Heading1"/>
        <w:lvlText w:val="%1."/>
        <w:lvlJc w:val="left"/>
        <w:pPr>
          <w:ind w:left="360" w:hanging="360"/>
        </w:pPr>
      </w:lvl>
    </w:lvlOverride>
    <w:lvlOverride w:ilvl="1">
      <w:lvl w:ilvl="1">
        <w:start w:val="1"/>
        <w:numFmt w:val="decimal"/>
        <w:pStyle w:val="Heading2"/>
        <w:lvlText w:val="%1.%2."/>
        <w:lvlJc w:val="left"/>
        <w:pPr>
          <w:ind w:left="792" w:hanging="432"/>
        </w:pPr>
      </w:lvl>
    </w:lvlOverride>
    <w:lvlOverride w:ilvl="2">
      <w:lvl w:ilvl="2">
        <w:start w:val="1"/>
        <w:numFmt w:val="decimal"/>
        <w:pStyle w:val="Heading3"/>
        <w:lvlText w:val="%1.%2.%3."/>
        <w:lvlJc w:val="left"/>
        <w:pPr>
          <w:ind w:left="1224" w:hanging="504"/>
        </w:pPr>
      </w:lvl>
    </w:lvlOverride>
    <w:lvlOverride w:ilvl="3">
      <w:lvl w:ilvl="3">
        <w:start w:val="1"/>
        <w:numFmt w:val="decimal"/>
        <w:pStyle w:val="Heading4"/>
        <w:lvlText w:val="%1.%2.%3.%4."/>
        <w:lvlJc w:val="left"/>
        <w:pPr>
          <w:ind w:left="1728" w:hanging="648"/>
        </w:pPr>
      </w:lvl>
    </w:lvlOverride>
    <w:lvlOverride w:ilvl="4">
      <w:lvl w:ilvl="4">
        <w:start w:val="1"/>
        <w:numFmt w:val="decimal"/>
        <w:pStyle w:val="Heading5"/>
        <w:lvlText w:val="%1.%2.%3.%4.%5."/>
        <w:lvlJc w:val="left"/>
        <w:pPr>
          <w:ind w:left="2232" w:hanging="792"/>
        </w:pPr>
      </w:lvl>
    </w:lvlOverride>
    <w:lvlOverride w:ilvl="5">
      <w:lvl w:ilvl="5">
        <w:start w:val="1"/>
        <w:numFmt w:val="decimal"/>
        <w:pStyle w:val="Heading6"/>
        <w:lvlText w:val="%1.%2.%3.%4.%5.%6."/>
        <w:lvlJc w:val="left"/>
        <w:pPr>
          <w:ind w:left="2736" w:hanging="936"/>
        </w:pPr>
      </w:lvl>
    </w:lvlOverride>
    <w:lvlOverride w:ilvl="6">
      <w:lvl w:ilvl="6">
        <w:start w:val="1"/>
        <w:numFmt w:val="decimal"/>
        <w:pStyle w:val="Heading7"/>
        <w:lvlText w:val="%1.%2.%3.%4.%5.%6.%7."/>
        <w:lvlJc w:val="left"/>
        <w:pPr>
          <w:ind w:left="3240" w:hanging="1080"/>
        </w:pPr>
      </w:lvl>
    </w:lvlOverride>
    <w:lvlOverride w:ilvl="7">
      <w:lvl w:ilvl="7">
        <w:start w:val="1"/>
        <w:numFmt w:val="decimal"/>
        <w:pStyle w:val="Heading8"/>
        <w:lvlText w:val="%1.%2.%3.%4.%5.%6.%7.%8."/>
        <w:lvlJc w:val="left"/>
        <w:pPr>
          <w:ind w:left="3744" w:hanging="1224"/>
        </w:pPr>
      </w:lvl>
    </w:lvlOverride>
    <w:lvlOverride w:ilvl="8">
      <w:lvl w:ilvl="8">
        <w:start w:val="1"/>
        <w:numFmt w:val="decimal"/>
        <w:pStyle w:val="Heading9"/>
        <w:lvlText w:val="%1.%2.%3.%4.%5.%6.%7.%8.%9."/>
        <w:lvlJc w:val="left"/>
        <w:pPr>
          <w:ind w:left="4320" w:hanging="1440"/>
        </w:pPr>
      </w:lvl>
    </w:lvlOverride>
  </w:num>
  <w:num w:numId="15">
    <w:abstractNumId w:val="4"/>
  </w:num>
  <w:num w:numId="16">
    <w:abstractNumId w:val="13"/>
  </w:num>
  <w:num w:numId="17">
    <w:abstractNumId w:val="11"/>
  </w:num>
  <w:num w:numId="18">
    <w:abstractNumId w:val="9"/>
  </w:num>
  <w:num w:numId="19">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DateAndTime/>
  <w:attachedTemplate r:id="rId1"/>
  <w:defaultTabStop w:val="720"/>
  <w:hyphenationZone w:val="425"/>
  <w:evenAndOddHeaders/>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83772"/>
    <w:rsid w:val="00006FA6"/>
    <w:rsid w:val="00007536"/>
    <w:rsid w:val="00010F95"/>
    <w:rsid w:val="0001150F"/>
    <w:rsid w:val="000115F6"/>
    <w:rsid w:val="000142E5"/>
    <w:rsid w:val="000165AD"/>
    <w:rsid w:val="000175D3"/>
    <w:rsid w:val="00017A63"/>
    <w:rsid w:val="0002110D"/>
    <w:rsid w:val="00027799"/>
    <w:rsid w:val="00040D7F"/>
    <w:rsid w:val="00061B0F"/>
    <w:rsid w:val="000654D3"/>
    <w:rsid w:val="00066884"/>
    <w:rsid w:val="00074F8F"/>
    <w:rsid w:val="00083B54"/>
    <w:rsid w:val="00084068"/>
    <w:rsid w:val="000A64D8"/>
    <w:rsid w:val="000A678D"/>
    <w:rsid w:val="000C2C34"/>
    <w:rsid w:val="000E2395"/>
    <w:rsid w:val="000E5F85"/>
    <w:rsid w:val="000F428F"/>
    <w:rsid w:val="00102347"/>
    <w:rsid w:val="00106982"/>
    <w:rsid w:val="0012005B"/>
    <w:rsid w:val="001255EA"/>
    <w:rsid w:val="00134A66"/>
    <w:rsid w:val="00141CF1"/>
    <w:rsid w:val="0015038C"/>
    <w:rsid w:val="00163341"/>
    <w:rsid w:val="00165622"/>
    <w:rsid w:val="001662A5"/>
    <w:rsid w:val="00170F06"/>
    <w:rsid w:val="0017667C"/>
    <w:rsid w:val="001A588A"/>
    <w:rsid w:val="001A5F6B"/>
    <w:rsid w:val="001D464C"/>
    <w:rsid w:val="001F0992"/>
    <w:rsid w:val="001F2BEB"/>
    <w:rsid w:val="001F31EE"/>
    <w:rsid w:val="00202A3B"/>
    <w:rsid w:val="00211E70"/>
    <w:rsid w:val="00215033"/>
    <w:rsid w:val="00217820"/>
    <w:rsid w:val="00222403"/>
    <w:rsid w:val="002233B6"/>
    <w:rsid w:val="002239AA"/>
    <w:rsid w:val="00227C7B"/>
    <w:rsid w:val="00257175"/>
    <w:rsid w:val="002600B0"/>
    <w:rsid w:val="00261837"/>
    <w:rsid w:val="00264766"/>
    <w:rsid w:val="00264F3C"/>
    <w:rsid w:val="00277DCE"/>
    <w:rsid w:val="00284275"/>
    <w:rsid w:val="00291C6B"/>
    <w:rsid w:val="0029720A"/>
    <w:rsid w:val="00297F5C"/>
    <w:rsid w:val="002A73B2"/>
    <w:rsid w:val="002B0B39"/>
    <w:rsid w:val="002B35B4"/>
    <w:rsid w:val="002B66AD"/>
    <w:rsid w:val="002C563D"/>
    <w:rsid w:val="002D04F8"/>
    <w:rsid w:val="002D31DF"/>
    <w:rsid w:val="002D3B5A"/>
    <w:rsid w:val="002D5030"/>
    <w:rsid w:val="002F2771"/>
    <w:rsid w:val="002F4184"/>
    <w:rsid w:val="003002BC"/>
    <w:rsid w:val="00300921"/>
    <w:rsid w:val="0031038A"/>
    <w:rsid w:val="00316822"/>
    <w:rsid w:val="003172F2"/>
    <w:rsid w:val="00326DEE"/>
    <w:rsid w:val="00340122"/>
    <w:rsid w:val="003403F3"/>
    <w:rsid w:val="003459E1"/>
    <w:rsid w:val="00346734"/>
    <w:rsid w:val="00346C58"/>
    <w:rsid w:val="00347595"/>
    <w:rsid w:val="00353AB9"/>
    <w:rsid w:val="00354674"/>
    <w:rsid w:val="00356616"/>
    <w:rsid w:val="003626B3"/>
    <w:rsid w:val="00364D6F"/>
    <w:rsid w:val="00367342"/>
    <w:rsid w:val="00376D6C"/>
    <w:rsid w:val="003872B7"/>
    <w:rsid w:val="0039543A"/>
    <w:rsid w:val="003A7170"/>
    <w:rsid w:val="003B076F"/>
    <w:rsid w:val="003B4C76"/>
    <w:rsid w:val="003C5C49"/>
    <w:rsid w:val="003C6E77"/>
    <w:rsid w:val="003D02D8"/>
    <w:rsid w:val="003D1719"/>
    <w:rsid w:val="003E30C8"/>
    <w:rsid w:val="003E3E87"/>
    <w:rsid w:val="004069AB"/>
    <w:rsid w:val="00410C57"/>
    <w:rsid w:val="00413289"/>
    <w:rsid w:val="00413F82"/>
    <w:rsid w:val="004141E7"/>
    <w:rsid w:val="00417D89"/>
    <w:rsid w:val="004258CD"/>
    <w:rsid w:val="00431258"/>
    <w:rsid w:val="00443B56"/>
    <w:rsid w:val="00447A80"/>
    <w:rsid w:val="00453138"/>
    <w:rsid w:val="00457E4A"/>
    <w:rsid w:val="00461EF3"/>
    <w:rsid w:val="004628BE"/>
    <w:rsid w:val="00466D79"/>
    <w:rsid w:val="00474241"/>
    <w:rsid w:val="004803C5"/>
    <w:rsid w:val="004A0075"/>
    <w:rsid w:val="004A1C55"/>
    <w:rsid w:val="004A52FE"/>
    <w:rsid w:val="004B1A53"/>
    <w:rsid w:val="004B45DB"/>
    <w:rsid w:val="004C028D"/>
    <w:rsid w:val="004C0339"/>
    <w:rsid w:val="004C07DF"/>
    <w:rsid w:val="004C582A"/>
    <w:rsid w:val="004C652C"/>
    <w:rsid w:val="004D0B0B"/>
    <w:rsid w:val="004D0F49"/>
    <w:rsid w:val="004E7EE0"/>
    <w:rsid w:val="004F54A9"/>
    <w:rsid w:val="00515E88"/>
    <w:rsid w:val="00516FD5"/>
    <w:rsid w:val="005204CC"/>
    <w:rsid w:val="005258B8"/>
    <w:rsid w:val="00543A38"/>
    <w:rsid w:val="005458FE"/>
    <w:rsid w:val="00547A7A"/>
    <w:rsid w:val="00552C81"/>
    <w:rsid w:val="0056343F"/>
    <w:rsid w:val="00571C5F"/>
    <w:rsid w:val="0058089E"/>
    <w:rsid w:val="00582E21"/>
    <w:rsid w:val="00582F12"/>
    <w:rsid w:val="0059136A"/>
    <w:rsid w:val="00592EB3"/>
    <w:rsid w:val="005A74EB"/>
    <w:rsid w:val="005A77A0"/>
    <w:rsid w:val="005B29F1"/>
    <w:rsid w:val="005D2367"/>
    <w:rsid w:val="005D4882"/>
    <w:rsid w:val="005D74A5"/>
    <w:rsid w:val="005E60A0"/>
    <w:rsid w:val="005F02C5"/>
    <w:rsid w:val="005F2BEB"/>
    <w:rsid w:val="00601976"/>
    <w:rsid w:val="00613782"/>
    <w:rsid w:val="00616ABA"/>
    <w:rsid w:val="006437E9"/>
    <w:rsid w:val="006443AE"/>
    <w:rsid w:val="00653471"/>
    <w:rsid w:val="00656DF9"/>
    <w:rsid w:val="00660203"/>
    <w:rsid w:val="00670294"/>
    <w:rsid w:val="00673F13"/>
    <w:rsid w:val="00675144"/>
    <w:rsid w:val="00675D6D"/>
    <w:rsid w:val="006845BB"/>
    <w:rsid w:val="00694179"/>
    <w:rsid w:val="006A378B"/>
    <w:rsid w:val="006A6481"/>
    <w:rsid w:val="006B4D81"/>
    <w:rsid w:val="006B76D7"/>
    <w:rsid w:val="006C5EF1"/>
    <w:rsid w:val="006C792F"/>
    <w:rsid w:val="006D270A"/>
    <w:rsid w:val="006D4AB6"/>
    <w:rsid w:val="006D6AD8"/>
    <w:rsid w:val="006E030C"/>
    <w:rsid w:val="006E0B9F"/>
    <w:rsid w:val="006E64EA"/>
    <w:rsid w:val="006F599E"/>
    <w:rsid w:val="007051C4"/>
    <w:rsid w:val="00707440"/>
    <w:rsid w:val="00712A44"/>
    <w:rsid w:val="00712ED9"/>
    <w:rsid w:val="007142F7"/>
    <w:rsid w:val="00725357"/>
    <w:rsid w:val="007278C8"/>
    <w:rsid w:val="007642F6"/>
    <w:rsid w:val="007656F3"/>
    <w:rsid w:val="0077149F"/>
    <w:rsid w:val="00783772"/>
    <w:rsid w:val="00784F73"/>
    <w:rsid w:val="00796D0C"/>
    <w:rsid w:val="007C03CF"/>
    <w:rsid w:val="007C089B"/>
    <w:rsid w:val="007D0BED"/>
    <w:rsid w:val="007D2B97"/>
    <w:rsid w:val="007E4836"/>
    <w:rsid w:val="007E4EFA"/>
    <w:rsid w:val="007E4FD0"/>
    <w:rsid w:val="007F517F"/>
    <w:rsid w:val="00812AFE"/>
    <w:rsid w:val="0082040C"/>
    <w:rsid w:val="00820EA4"/>
    <w:rsid w:val="00840B48"/>
    <w:rsid w:val="008522B3"/>
    <w:rsid w:val="00852870"/>
    <w:rsid w:val="008604F0"/>
    <w:rsid w:val="008636C2"/>
    <w:rsid w:val="0086510E"/>
    <w:rsid w:val="00873AA9"/>
    <w:rsid w:val="00874A51"/>
    <w:rsid w:val="0087587D"/>
    <w:rsid w:val="00876549"/>
    <w:rsid w:val="00884762"/>
    <w:rsid w:val="00887479"/>
    <w:rsid w:val="00896AE0"/>
    <w:rsid w:val="008A4394"/>
    <w:rsid w:val="008A7F4E"/>
    <w:rsid w:val="008B3912"/>
    <w:rsid w:val="008B6D5A"/>
    <w:rsid w:val="008C27BD"/>
    <w:rsid w:val="008D29E8"/>
    <w:rsid w:val="008D33BC"/>
    <w:rsid w:val="008D5567"/>
    <w:rsid w:val="008E460A"/>
    <w:rsid w:val="008F057D"/>
    <w:rsid w:val="00906AA4"/>
    <w:rsid w:val="00931E94"/>
    <w:rsid w:val="00932AAA"/>
    <w:rsid w:val="00933FFF"/>
    <w:rsid w:val="009378FF"/>
    <w:rsid w:val="00940C56"/>
    <w:rsid w:val="00940F9D"/>
    <w:rsid w:val="009423BB"/>
    <w:rsid w:val="009517EC"/>
    <w:rsid w:val="00960036"/>
    <w:rsid w:val="00967A04"/>
    <w:rsid w:val="00970668"/>
    <w:rsid w:val="00970C7B"/>
    <w:rsid w:val="009803A7"/>
    <w:rsid w:val="00981D0A"/>
    <w:rsid w:val="009826E3"/>
    <w:rsid w:val="00984B55"/>
    <w:rsid w:val="009B21E3"/>
    <w:rsid w:val="009C3E5A"/>
    <w:rsid w:val="009C5D68"/>
    <w:rsid w:val="009C5FD2"/>
    <w:rsid w:val="009E34CE"/>
    <w:rsid w:val="009E52D5"/>
    <w:rsid w:val="009F5136"/>
    <w:rsid w:val="00A02BEB"/>
    <w:rsid w:val="00A0333E"/>
    <w:rsid w:val="00A0415F"/>
    <w:rsid w:val="00A04879"/>
    <w:rsid w:val="00A132BE"/>
    <w:rsid w:val="00A14B51"/>
    <w:rsid w:val="00A3515E"/>
    <w:rsid w:val="00A36123"/>
    <w:rsid w:val="00A45132"/>
    <w:rsid w:val="00A646B4"/>
    <w:rsid w:val="00A66E36"/>
    <w:rsid w:val="00A67B55"/>
    <w:rsid w:val="00A70F8B"/>
    <w:rsid w:val="00AA315B"/>
    <w:rsid w:val="00AA5D7C"/>
    <w:rsid w:val="00AB45AA"/>
    <w:rsid w:val="00AC73AE"/>
    <w:rsid w:val="00AD3229"/>
    <w:rsid w:val="00AD4464"/>
    <w:rsid w:val="00AE53A8"/>
    <w:rsid w:val="00AE6E79"/>
    <w:rsid w:val="00AF527A"/>
    <w:rsid w:val="00AF5821"/>
    <w:rsid w:val="00B03590"/>
    <w:rsid w:val="00B13D6C"/>
    <w:rsid w:val="00B145FE"/>
    <w:rsid w:val="00B335B2"/>
    <w:rsid w:val="00B35D57"/>
    <w:rsid w:val="00B361B1"/>
    <w:rsid w:val="00B41F67"/>
    <w:rsid w:val="00B47AAF"/>
    <w:rsid w:val="00B52335"/>
    <w:rsid w:val="00B71190"/>
    <w:rsid w:val="00B752B6"/>
    <w:rsid w:val="00B80970"/>
    <w:rsid w:val="00B80E97"/>
    <w:rsid w:val="00B82019"/>
    <w:rsid w:val="00B82098"/>
    <w:rsid w:val="00B92CB4"/>
    <w:rsid w:val="00B93902"/>
    <w:rsid w:val="00B979EA"/>
    <w:rsid w:val="00BA4D41"/>
    <w:rsid w:val="00BA59EB"/>
    <w:rsid w:val="00BA5FDF"/>
    <w:rsid w:val="00BB177C"/>
    <w:rsid w:val="00BC031F"/>
    <w:rsid w:val="00BD10B5"/>
    <w:rsid w:val="00BD1FEB"/>
    <w:rsid w:val="00BD6EE4"/>
    <w:rsid w:val="00BE5045"/>
    <w:rsid w:val="00BF4A24"/>
    <w:rsid w:val="00C001BF"/>
    <w:rsid w:val="00C0382F"/>
    <w:rsid w:val="00C0515E"/>
    <w:rsid w:val="00C06DE1"/>
    <w:rsid w:val="00C07D63"/>
    <w:rsid w:val="00C2269C"/>
    <w:rsid w:val="00C261C3"/>
    <w:rsid w:val="00C34B7F"/>
    <w:rsid w:val="00C46745"/>
    <w:rsid w:val="00C56636"/>
    <w:rsid w:val="00C63638"/>
    <w:rsid w:val="00C76433"/>
    <w:rsid w:val="00C80A66"/>
    <w:rsid w:val="00C87831"/>
    <w:rsid w:val="00C90C11"/>
    <w:rsid w:val="00C93736"/>
    <w:rsid w:val="00CA1B8C"/>
    <w:rsid w:val="00CB70FF"/>
    <w:rsid w:val="00CC0B49"/>
    <w:rsid w:val="00CC2A91"/>
    <w:rsid w:val="00CC5278"/>
    <w:rsid w:val="00CE15CF"/>
    <w:rsid w:val="00CE371C"/>
    <w:rsid w:val="00CF38AC"/>
    <w:rsid w:val="00CF5850"/>
    <w:rsid w:val="00D05F2C"/>
    <w:rsid w:val="00D138C7"/>
    <w:rsid w:val="00D13964"/>
    <w:rsid w:val="00D15755"/>
    <w:rsid w:val="00D17C79"/>
    <w:rsid w:val="00D17E88"/>
    <w:rsid w:val="00D25623"/>
    <w:rsid w:val="00D30C7A"/>
    <w:rsid w:val="00D42546"/>
    <w:rsid w:val="00D50AF6"/>
    <w:rsid w:val="00D521B8"/>
    <w:rsid w:val="00D557D9"/>
    <w:rsid w:val="00D56925"/>
    <w:rsid w:val="00D66452"/>
    <w:rsid w:val="00D75E2F"/>
    <w:rsid w:val="00D813D7"/>
    <w:rsid w:val="00D837BB"/>
    <w:rsid w:val="00D90979"/>
    <w:rsid w:val="00D9476E"/>
    <w:rsid w:val="00DB0658"/>
    <w:rsid w:val="00DD13A1"/>
    <w:rsid w:val="00DD2644"/>
    <w:rsid w:val="00DD38CE"/>
    <w:rsid w:val="00DD57AB"/>
    <w:rsid w:val="00DE2E79"/>
    <w:rsid w:val="00DE42E3"/>
    <w:rsid w:val="00DF6378"/>
    <w:rsid w:val="00E018B1"/>
    <w:rsid w:val="00E0462A"/>
    <w:rsid w:val="00E13AE3"/>
    <w:rsid w:val="00E2061C"/>
    <w:rsid w:val="00E31DA0"/>
    <w:rsid w:val="00E35D86"/>
    <w:rsid w:val="00E37D6F"/>
    <w:rsid w:val="00E50DCD"/>
    <w:rsid w:val="00E54948"/>
    <w:rsid w:val="00E63945"/>
    <w:rsid w:val="00E651B3"/>
    <w:rsid w:val="00E82035"/>
    <w:rsid w:val="00E8390E"/>
    <w:rsid w:val="00E86B78"/>
    <w:rsid w:val="00E934D7"/>
    <w:rsid w:val="00E9623A"/>
    <w:rsid w:val="00EA0730"/>
    <w:rsid w:val="00EA646C"/>
    <w:rsid w:val="00EB1D3F"/>
    <w:rsid w:val="00EB6240"/>
    <w:rsid w:val="00EC49F5"/>
    <w:rsid w:val="00EC4C87"/>
    <w:rsid w:val="00EE2C08"/>
    <w:rsid w:val="00EE3154"/>
    <w:rsid w:val="00EE79F4"/>
    <w:rsid w:val="00EF3484"/>
    <w:rsid w:val="00F00862"/>
    <w:rsid w:val="00F05659"/>
    <w:rsid w:val="00F11586"/>
    <w:rsid w:val="00F1239C"/>
    <w:rsid w:val="00F15261"/>
    <w:rsid w:val="00F2349C"/>
    <w:rsid w:val="00F35D5B"/>
    <w:rsid w:val="00F46E9D"/>
    <w:rsid w:val="00F4735A"/>
    <w:rsid w:val="00F536B2"/>
    <w:rsid w:val="00F66074"/>
    <w:rsid w:val="00F66D55"/>
    <w:rsid w:val="00F71E55"/>
    <w:rsid w:val="00F85DA8"/>
    <w:rsid w:val="00F92B18"/>
    <w:rsid w:val="00F950C7"/>
    <w:rsid w:val="00FB176A"/>
    <w:rsid w:val="00FB26AE"/>
    <w:rsid w:val="00FB2703"/>
    <w:rsid w:val="00FB49ED"/>
    <w:rsid w:val="00FB4E58"/>
    <w:rsid w:val="00FC0B1D"/>
    <w:rsid w:val="00FC4334"/>
    <w:rsid w:val="00FD58C9"/>
    <w:rsid w:val="00FD6D9E"/>
    <w:rsid w:val="00FE6680"/>
    <w:rsid w:val="00FF3D0B"/>
    <w:rsid w:val="00FF596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4D074"/>
  <w15:docId w15:val="{11CDE5AE-A9F6-4A7F-949F-21B31DE37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imes New Roman"/>
        <w:kern w:val="24"/>
        <w:sz w:val="23"/>
        <w:szCs w:val="23"/>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42E3"/>
    <w:pPr>
      <w:spacing w:after="180" w:line="264" w:lineRule="auto"/>
    </w:pPr>
  </w:style>
  <w:style w:type="paragraph" w:styleId="Heading1">
    <w:name w:val="heading 1"/>
    <w:basedOn w:val="Normal"/>
    <w:next w:val="Normal"/>
    <w:link w:val="Heading1Char"/>
    <w:uiPriority w:val="9"/>
    <w:unhideWhenUsed/>
    <w:qFormat/>
    <w:rsid w:val="006D270A"/>
    <w:pPr>
      <w:numPr>
        <w:numId w:val="8"/>
      </w:numPr>
      <w:spacing w:before="300" w:after="80" w:line="240" w:lineRule="auto"/>
      <w:outlineLvl w:val="0"/>
    </w:pPr>
    <w:rPr>
      <w:rFonts w:asciiTheme="majorHAnsi" w:hAnsiTheme="majorHAnsi"/>
      <w:caps/>
      <w:color w:val="006666" w:themeColor="text2"/>
      <w:sz w:val="32"/>
      <w:szCs w:val="32"/>
    </w:rPr>
  </w:style>
  <w:style w:type="paragraph" w:styleId="Heading2">
    <w:name w:val="heading 2"/>
    <w:basedOn w:val="Normal"/>
    <w:next w:val="Normal"/>
    <w:link w:val="Heading2Char"/>
    <w:autoRedefine/>
    <w:uiPriority w:val="9"/>
    <w:unhideWhenUsed/>
    <w:qFormat/>
    <w:rsid w:val="00B82019"/>
    <w:pPr>
      <w:keepNext/>
      <w:numPr>
        <w:ilvl w:val="1"/>
        <w:numId w:val="14"/>
      </w:numPr>
      <w:spacing w:before="240" w:after="60" w:line="240" w:lineRule="auto"/>
      <w:outlineLvl w:val="1"/>
    </w:pPr>
    <w:rPr>
      <w:b/>
      <w:color w:val="001A5F" w:themeColor="accent1"/>
      <w:spacing w:val="20"/>
      <w:sz w:val="28"/>
      <w:szCs w:val="28"/>
    </w:rPr>
  </w:style>
  <w:style w:type="paragraph" w:styleId="Heading3">
    <w:name w:val="heading 3"/>
    <w:basedOn w:val="Normal"/>
    <w:next w:val="Normal"/>
    <w:link w:val="Heading3Char"/>
    <w:uiPriority w:val="9"/>
    <w:unhideWhenUsed/>
    <w:qFormat/>
    <w:rsid w:val="006D270A"/>
    <w:pPr>
      <w:numPr>
        <w:ilvl w:val="2"/>
        <w:numId w:val="8"/>
      </w:numPr>
      <w:spacing w:before="240" w:after="60"/>
      <w:outlineLvl w:val="2"/>
    </w:pPr>
    <w:rPr>
      <w:b/>
      <w:color w:val="003366" w:themeColor="text1"/>
      <w:spacing w:val="10"/>
      <w:szCs w:val="24"/>
    </w:rPr>
  </w:style>
  <w:style w:type="paragraph" w:styleId="Heading4">
    <w:name w:val="heading 4"/>
    <w:basedOn w:val="Normal"/>
    <w:next w:val="Normal"/>
    <w:link w:val="Heading4Char"/>
    <w:uiPriority w:val="9"/>
    <w:unhideWhenUsed/>
    <w:qFormat/>
    <w:rsid w:val="006D270A"/>
    <w:pPr>
      <w:numPr>
        <w:ilvl w:val="3"/>
        <w:numId w:val="8"/>
      </w:numPr>
      <w:spacing w:before="240" w:after="0"/>
      <w:outlineLvl w:val="3"/>
    </w:pPr>
    <w:rPr>
      <w:caps/>
      <w:spacing w:val="14"/>
      <w:sz w:val="22"/>
      <w:szCs w:val="22"/>
    </w:rPr>
  </w:style>
  <w:style w:type="paragraph" w:styleId="Heading5">
    <w:name w:val="heading 5"/>
    <w:basedOn w:val="Normal"/>
    <w:next w:val="Normal"/>
    <w:link w:val="Heading5Char"/>
    <w:uiPriority w:val="9"/>
    <w:semiHidden/>
    <w:unhideWhenUsed/>
    <w:qFormat/>
    <w:rsid w:val="006D270A"/>
    <w:pPr>
      <w:numPr>
        <w:ilvl w:val="4"/>
        <w:numId w:val="8"/>
      </w:numPr>
      <w:spacing w:before="200" w:after="0"/>
      <w:outlineLvl w:val="4"/>
    </w:pPr>
    <w:rPr>
      <w:b/>
      <w:color w:val="006666" w:themeColor="text2"/>
      <w:spacing w:val="10"/>
      <w:szCs w:val="26"/>
    </w:rPr>
  </w:style>
  <w:style w:type="paragraph" w:styleId="Heading6">
    <w:name w:val="heading 6"/>
    <w:basedOn w:val="Normal"/>
    <w:next w:val="Normal"/>
    <w:link w:val="Heading6Char"/>
    <w:uiPriority w:val="9"/>
    <w:semiHidden/>
    <w:unhideWhenUsed/>
    <w:qFormat/>
    <w:rsid w:val="006D270A"/>
    <w:pPr>
      <w:numPr>
        <w:ilvl w:val="5"/>
        <w:numId w:val="8"/>
      </w:numPr>
      <w:spacing w:after="0"/>
      <w:outlineLvl w:val="5"/>
    </w:pPr>
    <w:rPr>
      <w:b/>
      <w:color w:val="E2004A" w:themeColor="accent2"/>
      <w:spacing w:val="10"/>
    </w:rPr>
  </w:style>
  <w:style w:type="paragraph" w:styleId="Heading7">
    <w:name w:val="heading 7"/>
    <w:basedOn w:val="Normal"/>
    <w:next w:val="Normal"/>
    <w:link w:val="Heading7Char"/>
    <w:uiPriority w:val="9"/>
    <w:semiHidden/>
    <w:unhideWhenUsed/>
    <w:qFormat/>
    <w:rsid w:val="006D270A"/>
    <w:pPr>
      <w:numPr>
        <w:ilvl w:val="6"/>
        <w:numId w:val="8"/>
      </w:numPr>
      <w:spacing w:after="0"/>
      <w:outlineLvl w:val="6"/>
    </w:pPr>
    <w:rPr>
      <w:smallCaps/>
      <w:color w:val="003366" w:themeColor="text1"/>
      <w:spacing w:val="10"/>
    </w:rPr>
  </w:style>
  <w:style w:type="paragraph" w:styleId="Heading8">
    <w:name w:val="heading 8"/>
    <w:basedOn w:val="Normal"/>
    <w:next w:val="Normal"/>
    <w:link w:val="Heading8Char"/>
    <w:uiPriority w:val="9"/>
    <w:semiHidden/>
    <w:unhideWhenUsed/>
    <w:qFormat/>
    <w:rsid w:val="006D270A"/>
    <w:pPr>
      <w:numPr>
        <w:ilvl w:val="7"/>
        <w:numId w:val="8"/>
      </w:numPr>
      <w:spacing w:after="0"/>
      <w:outlineLvl w:val="7"/>
    </w:pPr>
    <w:rPr>
      <w:b/>
      <w:i/>
      <w:color w:val="001A5F" w:themeColor="accent1"/>
      <w:spacing w:val="10"/>
      <w:sz w:val="24"/>
    </w:rPr>
  </w:style>
  <w:style w:type="paragraph" w:styleId="Heading9">
    <w:name w:val="heading 9"/>
    <w:basedOn w:val="Normal"/>
    <w:next w:val="Normal"/>
    <w:link w:val="Heading9Char"/>
    <w:uiPriority w:val="9"/>
    <w:semiHidden/>
    <w:unhideWhenUsed/>
    <w:qFormat/>
    <w:rsid w:val="006D270A"/>
    <w:pPr>
      <w:numPr>
        <w:ilvl w:val="8"/>
        <w:numId w:val="8"/>
      </w:numPr>
      <w:spacing w:after="0"/>
      <w:outlineLvl w:val="8"/>
    </w:pPr>
    <w:rPr>
      <w:b/>
      <w:caps/>
      <w:color w:val="E3E6EF"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270A"/>
    <w:rPr>
      <w:rFonts w:asciiTheme="majorHAnsi" w:hAnsiTheme="majorHAnsi"/>
      <w:caps/>
      <w:color w:val="006666" w:themeColor="text2"/>
      <w:sz w:val="32"/>
      <w:szCs w:val="32"/>
    </w:rPr>
  </w:style>
  <w:style w:type="character" w:customStyle="1" w:styleId="Heading2Char">
    <w:name w:val="Heading 2 Char"/>
    <w:basedOn w:val="DefaultParagraphFont"/>
    <w:link w:val="Heading2"/>
    <w:uiPriority w:val="9"/>
    <w:rsid w:val="00B82019"/>
    <w:rPr>
      <w:b/>
      <w:color w:val="001A5F" w:themeColor="accent1"/>
      <w:spacing w:val="20"/>
      <w:sz w:val="28"/>
      <w:szCs w:val="28"/>
    </w:rPr>
  </w:style>
  <w:style w:type="character" w:customStyle="1" w:styleId="Heading3Char">
    <w:name w:val="Heading 3 Char"/>
    <w:basedOn w:val="DefaultParagraphFont"/>
    <w:link w:val="Heading3"/>
    <w:uiPriority w:val="9"/>
    <w:rsid w:val="006D270A"/>
    <w:rPr>
      <w:b/>
      <w:color w:val="003366" w:themeColor="text1"/>
      <w:spacing w:val="10"/>
      <w:szCs w:val="24"/>
    </w:rPr>
  </w:style>
  <w:style w:type="paragraph" w:styleId="Footer">
    <w:name w:val="footer"/>
    <w:basedOn w:val="Normal"/>
    <w:link w:val="FooterChar"/>
    <w:uiPriority w:val="99"/>
    <w:unhideWhenUsed/>
    <w:rsid w:val="00346C58"/>
    <w:pPr>
      <w:tabs>
        <w:tab w:val="center" w:pos="4320"/>
        <w:tab w:val="right" w:pos="8640"/>
      </w:tabs>
    </w:pPr>
  </w:style>
  <w:style w:type="character" w:customStyle="1" w:styleId="FooterChar">
    <w:name w:val="Footer Char"/>
    <w:basedOn w:val="DefaultParagraphFont"/>
    <w:link w:val="Footer"/>
    <w:uiPriority w:val="99"/>
    <w:rsid w:val="00346C58"/>
    <w:rPr>
      <w:rFonts w:cs="Times New Roman"/>
      <w:sz w:val="23"/>
      <w:szCs w:val="20"/>
      <w:lang w:eastAsia="ja-JP"/>
    </w:rPr>
  </w:style>
  <w:style w:type="paragraph" w:styleId="Header">
    <w:name w:val="header"/>
    <w:basedOn w:val="Normal"/>
    <w:link w:val="HeaderChar"/>
    <w:uiPriority w:val="99"/>
    <w:unhideWhenUsed/>
    <w:rsid w:val="00346C58"/>
    <w:pPr>
      <w:tabs>
        <w:tab w:val="center" w:pos="4320"/>
        <w:tab w:val="right" w:pos="8640"/>
      </w:tabs>
    </w:pPr>
  </w:style>
  <w:style w:type="character" w:customStyle="1" w:styleId="HeaderChar">
    <w:name w:val="Header Char"/>
    <w:basedOn w:val="DefaultParagraphFont"/>
    <w:link w:val="Header"/>
    <w:uiPriority w:val="99"/>
    <w:rsid w:val="00346C58"/>
    <w:rPr>
      <w:rFonts w:cs="Times New Roman"/>
      <w:sz w:val="23"/>
      <w:szCs w:val="20"/>
      <w:lang w:eastAsia="ja-JP"/>
    </w:rPr>
  </w:style>
  <w:style w:type="paragraph" w:styleId="IntenseQuote">
    <w:name w:val="Intense Quote"/>
    <w:basedOn w:val="Normal"/>
    <w:link w:val="IntenseQuoteChar"/>
    <w:uiPriority w:val="30"/>
    <w:qFormat/>
    <w:rsid w:val="00346C58"/>
    <w:pPr>
      <w:pBdr>
        <w:top w:val="double" w:sz="12" w:space="10" w:color="E2004A" w:themeColor="accent2"/>
        <w:left w:val="double" w:sz="12" w:space="10" w:color="E2004A" w:themeColor="accent2"/>
        <w:bottom w:val="double" w:sz="12" w:space="10" w:color="E2004A" w:themeColor="accent2"/>
        <w:right w:val="double" w:sz="12" w:space="10" w:color="E2004A" w:themeColor="accent2"/>
      </w:pBdr>
      <w:shd w:val="clear" w:color="auto" w:fill="FFFFFF" w:themeFill="background1"/>
      <w:spacing w:before="300" w:after="300"/>
      <w:ind w:left="720" w:right="720"/>
      <w:contextualSpacing/>
    </w:pPr>
    <w:rPr>
      <w:b/>
      <w:color w:val="E2004A" w:themeColor="accent2"/>
    </w:rPr>
  </w:style>
  <w:style w:type="character" w:customStyle="1" w:styleId="IntenseQuoteChar">
    <w:name w:val="Intense Quote Char"/>
    <w:basedOn w:val="DefaultParagraphFont"/>
    <w:link w:val="IntenseQuote"/>
    <w:uiPriority w:val="30"/>
    <w:rsid w:val="00346C58"/>
    <w:rPr>
      <w:rFonts w:cs="Times New Roman"/>
      <w:b/>
      <w:color w:val="E2004A" w:themeColor="accent2"/>
      <w:sz w:val="23"/>
      <w:szCs w:val="20"/>
      <w:shd w:val="clear" w:color="auto" w:fill="FFFFFF" w:themeFill="background1"/>
      <w:lang w:eastAsia="ja-JP"/>
    </w:rPr>
  </w:style>
  <w:style w:type="paragraph" w:styleId="Subtitle">
    <w:name w:val="Subtitle"/>
    <w:basedOn w:val="Normal"/>
    <w:link w:val="SubtitleChar"/>
    <w:qFormat/>
    <w:rsid w:val="00346C58"/>
    <w:pPr>
      <w:spacing w:after="720" w:line="240" w:lineRule="auto"/>
    </w:pPr>
    <w:rPr>
      <w:rFonts w:asciiTheme="majorHAnsi" w:hAnsiTheme="majorHAnsi"/>
      <w:b/>
      <w:caps/>
      <w:color w:val="E2004A" w:themeColor="accent2"/>
      <w:spacing w:val="50"/>
      <w:sz w:val="24"/>
      <w:szCs w:val="22"/>
    </w:rPr>
  </w:style>
  <w:style w:type="character" w:customStyle="1" w:styleId="SubtitleChar">
    <w:name w:val="Subtitle Char"/>
    <w:basedOn w:val="DefaultParagraphFont"/>
    <w:link w:val="Subtitle"/>
    <w:rsid w:val="00346C58"/>
    <w:rPr>
      <w:rFonts w:asciiTheme="majorHAnsi" w:hAnsiTheme="majorHAnsi" w:cs="Times New Roman"/>
      <w:b/>
      <w:caps/>
      <w:color w:val="E2004A" w:themeColor="accent2"/>
      <w:spacing w:val="50"/>
      <w:sz w:val="24"/>
      <w:lang w:eastAsia="ja-JP"/>
    </w:rPr>
  </w:style>
  <w:style w:type="paragraph" w:styleId="Title">
    <w:name w:val="Title"/>
    <w:basedOn w:val="Normal"/>
    <w:link w:val="TitleChar"/>
    <w:uiPriority w:val="10"/>
    <w:qFormat/>
    <w:rsid w:val="00346C58"/>
    <w:pPr>
      <w:spacing w:after="0" w:line="240" w:lineRule="auto"/>
    </w:pPr>
    <w:rPr>
      <w:color w:val="006666" w:themeColor="text2"/>
      <w:sz w:val="72"/>
      <w:szCs w:val="48"/>
    </w:rPr>
  </w:style>
  <w:style w:type="character" w:customStyle="1" w:styleId="TitleChar">
    <w:name w:val="Title Char"/>
    <w:basedOn w:val="DefaultParagraphFont"/>
    <w:link w:val="Title"/>
    <w:uiPriority w:val="10"/>
    <w:rsid w:val="00346C58"/>
    <w:rPr>
      <w:rFonts w:cs="Times New Roman"/>
      <w:color w:val="006666" w:themeColor="text2"/>
      <w:sz w:val="72"/>
      <w:szCs w:val="48"/>
      <w:lang w:eastAsia="ja-JP"/>
    </w:rPr>
  </w:style>
  <w:style w:type="paragraph" w:styleId="BalloonText">
    <w:name w:val="Balloon Text"/>
    <w:basedOn w:val="Normal"/>
    <w:link w:val="BalloonTextChar"/>
    <w:uiPriority w:val="99"/>
    <w:semiHidden/>
    <w:unhideWhenUsed/>
    <w:rsid w:val="00346C58"/>
    <w:rPr>
      <w:rFonts w:ascii="Tahoma" w:hAnsi="Tahoma" w:cs="Tahoma"/>
      <w:sz w:val="16"/>
      <w:szCs w:val="16"/>
    </w:rPr>
  </w:style>
  <w:style w:type="character" w:customStyle="1" w:styleId="BalloonTextChar">
    <w:name w:val="Balloon Text Char"/>
    <w:basedOn w:val="DefaultParagraphFont"/>
    <w:link w:val="BalloonText"/>
    <w:uiPriority w:val="99"/>
    <w:semiHidden/>
    <w:rsid w:val="00346C58"/>
    <w:rPr>
      <w:rFonts w:ascii="Tahoma" w:hAnsi="Tahoma" w:cs="Tahoma"/>
      <w:sz w:val="16"/>
      <w:szCs w:val="16"/>
      <w:lang w:eastAsia="ja-JP"/>
    </w:rPr>
  </w:style>
  <w:style w:type="character" w:styleId="BookTitle">
    <w:name w:val="Book Title"/>
    <w:basedOn w:val="DefaultParagraphFont"/>
    <w:uiPriority w:val="33"/>
    <w:qFormat/>
    <w:rsid w:val="00346C58"/>
    <w:rPr>
      <w:rFonts w:asciiTheme="minorHAnsi" w:hAnsiTheme="minorHAnsi" w:cs="Times New Roman"/>
      <w:i/>
      <w:color w:val="006666" w:themeColor="text2"/>
      <w:sz w:val="23"/>
      <w:szCs w:val="20"/>
    </w:rPr>
  </w:style>
  <w:style w:type="paragraph" w:styleId="Caption">
    <w:name w:val="caption"/>
    <w:basedOn w:val="Normal"/>
    <w:next w:val="Normal"/>
    <w:uiPriority w:val="35"/>
    <w:unhideWhenUsed/>
    <w:qFormat/>
    <w:rsid w:val="007F517F"/>
    <w:pPr>
      <w:jc w:val="center"/>
    </w:pPr>
    <w:rPr>
      <w:b/>
      <w:bCs/>
      <w:sz w:val="16"/>
      <w:szCs w:val="18"/>
    </w:rPr>
  </w:style>
  <w:style w:type="character" w:styleId="Emphasis">
    <w:name w:val="Emphasis"/>
    <w:uiPriority w:val="20"/>
    <w:qFormat/>
    <w:rsid w:val="00346C58"/>
    <w:rPr>
      <w:rFonts w:asciiTheme="minorHAnsi" w:hAnsiTheme="minorHAnsi"/>
      <w:b/>
      <w:i/>
      <w:color w:val="006666" w:themeColor="text2"/>
      <w:spacing w:val="10"/>
      <w:sz w:val="23"/>
    </w:rPr>
  </w:style>
  <w:style w:type="character" w:customStyle="1" w:styleId="Heading4Char">
    <w:name w:val="Heading 4 Char"/>
    <w:basedOn w:val="DefaultParagraphFont"/>
    <w:link w:val="Heading4"/>
    <w:uiPriority w:val="9"/>
    <w:rsid w:val="006D270A"/>
    <w:rPr>
      <w:caps/>
      <w:spacing w:val="14"/>
      <w:sz w:val="22"/>
      <w:szCs w:val="22"/>
    </w:rPr>
  </w:style>
  <w:style w:type="character" w:customStyle="1" w:styleId="Heading5Char">
    <w:name w:val="Heading 5 Char"/>
    <w:basedOn w:val="DefaultParagraphFont"/>
    <w:link w:val="Heading5"/>
    <w:uiPriority w:val="9"/>
    <w:semiHidden/>
    <w:rsid w:val="006D270A"/>
    <w:rPr>
      <w:b/>
      <w:color w:val="006666" w:themeColor="text2"/>
      <w:spacing w:val="10"/>
      <w:szCs w:val="26"/>
    </w:rPr>
  </w:style>
  <w:style w:type="character" w:customStyle="1" w:styleId="Heading6Char">
    <w:name w:val="Heading 6 Char"/>
    <w:basedOn w:val="DefaultParagraphFont"/>
    <w:link w:val="Heading6"/>
    <w:uiPriority w:val="9"/>
    <w:semiHidden/>
    <w:rsid w:val="006D270A"/>
    <w:rPr>
      <w:b/>
      <w:color w:val="E2004A" w:themeColor="accent2"/>
      <w:spacing w:val="10"/>
    </w:rPr>
  </w:style>
  <w:style w:type="character" w:customStyle="1" w:styleId="Heading7Char">
    <w:name w:val="Heading 7 Char"/>
    <w:basedOn w:val="DefaultParagraphFont"/>
    <w:link w:val="Heading7"/>
    <w:uiPriority w:val="9"/>
    <w:semiHidden/>
    <w:rsid w:val="006D270A"/>
    <w:rPr>
      <w:smallCaps/>
      <w:color w:val="003366" w:themeColor="text1"/>
      <w:spacing w:val="10"/>
    </w:rPr>
  </w:style>
  <w:style w:type="character" w:customStyle="1" w:styleId="Heading8Char">
    <w:name w:val="Heading 8 Char"/>
    <w:basedOn w:val="DefaultParagraphFont"/>
    <w:link w:val="Heading8"/>
    <w:uiPriority w:val="9"/>
    <w:semiHidden/>
    <w:rsid w:val="006D270A"/>
    <w:rPr>
      <w:b/>
      <w:i/>
      <w:color w:val="001A5F" w:themeColor="accent1"/>
      <w:spacing w:val="10"/>
      <w:sz w:val="24"/>
    </w:rPr>
  </w:style>
  <w:style w:type="character" w:customStyle="1" w:styleId="Heading9Char">
    <w:name w:val="Heading 9 Char"/>
    <w:basedOn w:val="DefaultParagraphFont"/>
    <w:link w:val="Heading9"/>
    <w:uiPriority w:val="9"/>
    <w:semiHidden/>
    <w:rsid w:val="006D270A"/>
    <w:rPr>
      <w:b/>
      <w:caps/>
      <w:color w:val="E3E6EF" w:themeColor="accent3"/>
      <w:spacing w:val="40"/>
      <w:sz w:val="20"/>
    </w:rPr>
  </w:style>
  <w:style w:type="character" w:styleId="Hyperlink">
    <w:name w:val="Hyperlink"/>
    <w:basedOn w:val="DefaultParagraphFont"/>
    <w:uiPriority w:val="99"/>
    <w:unhideWhenUsed/>
    <w:rsid w:val="00346C58"/>
    <w:rPr>
      <w:color w:val="666699" w:themeColor="hyperlink"/>
      <w:u w:val="single"/>
    </w:rPr>
  </w:style>
  <w:style w:type="character" w:styleId="IntenseEmphasis">
    <w:name w:val="Intense Emphasis"/>
    <w:basedOn w:val="DefaultParagraphFont"/>
    <w:uiPriority w:val="21"/>
    <w:qFormat/>
    <w:rsid w:val="00346C58"/>
    <w:rPr>
      <w:rFonts w:asciiTheme="minorHAnsi" w:hAnsiTheme="minorHAnsi"/>
      <w:b/>
      <w:dstrike w:val="0"/>
      <w:color w:val="E2004A" w:themeColor="accent2"/>
      <w:spacing w:val="10"/>
      <w:w w:val="100"/>
      <w:kern w:val="0"/>
      <w:position w:val="0"/>
      <w:sz w:val="23"/>
      <w:vertAlign w:val="baseline"/>
    </w:rPr>
  </w:style>
  <w:style w:type="character" w:styleId="IntenseReference">
    <w:name w:val="Intense Reference"/>
    <w:basedOn w:val="DefaultParagraphFont"/>
    <w:uiPriority w:val="32"/>
    <w:qFormat/>
    <w:rsid w:val="00346C58"/>
    <w:rPr>
      <w:rFonts w:asciiTheme="minorHAnsi" w:hAnsiTheme="minorHAnsi"/>
      <w:b/>
      <w:caps/>
      <w:color w:val="001A5F" w:themeColor="accent1"/>
      <w:spacing w:val="10"/>
      <w:w w:val="100"/>
      <w:position w:val="0"/>
      <w:sz w:val="20"/>
      <w:szCs w:val="18"/>
      <w:u w:val="single" w:color="001A5F" w:themeColor="accent1"/>
      <w:bdr w:val="none" w:sz="0" w:space="0" w:color="auto"/>
    </w:rPr>
  </w:style>
  <w:style w:type="paragraph" w:styleId="List">
    <w:name w:val="List"/>
    <w:basedOn w:val="Normal"/>
    <w:uiPriority w:val="99"/>
    <w:semiHidden/>
    <w:unhideWhenUsed/>
    <w:rsid w:val="00346C58"/>
    <w:pPr>
      <w:ind w:left="360" w:hanging="360"/>
    </w:pPr>
  </w:style>
  <w:style w:type="paragraph" w:styleId="List2">
    <w:name w:val="List 2"/>
    <w:basedOn w:val="Normal"/>
    <w:uiPriority w:val="99"/>
    <w:semiHidden/>
    <w:unhideWhenUsed/>
    <w:rsid w:val="00346C58"/>
    <w:pPr>
      <w:ind w:left="720" w:hanging="360"/>
    </w:pPr>
  </w:style>
  <w:style w:type="paragraph" w:styleId="ListBullet">
    <w:name w:val="List Bullet"/>
    <w:basedOn w:val="Normal"/>
    <w:uiPriority w:val="36"/>
    <w:unhideWhenUsed/>
    <w:qFormat/>
    <w:rsid w:val="00346C58"/>
    <w:pPr>
      <w:numPr>
        <w:numId w:val="2"/>
      </w:numPr>
    </w:pPr>
    <w:rPr>
      <w:sz w:val="24"/>
    </w:rPr>
  </w:style>
  <w:style w:type="paragraph" w:styleId="ListBullet2">
    <w:name w:val="List Bullet 2"/>
    <w:basedOn w:val="Normal"/>
    <w:uiPriority w:val="36"/>
    <w:unhideWhenUsed/>
    <w:qFormat/>
    <w:rsid w:val="00346C58"/>
    <w:pPr>
      <w:numPr>
        <w:numId w:val="3"/>
      </w:numPr>
    </w:pPr>
    <w:rPr>
      <w:color w:val="001A5F" w:themeColor="accent1"/>
    </w:rPr>
  </w:style>
  <w:style w:type="paragraph" w:styleId="ListBullet3">
    <w:name w:val="List Bullet 3"/>
    <w:basedOn w:val="Normal"/>
    <w:uiPriority w:val="36"/>
    <w:unhideWhenUsed/>
    <w:qFormat/>
    <w:rsid w:val="00346C58"/>
    <w:pPr>
      <w:numPr>
        <w:numId w:val="4"/>
      </w:numPr>
    </w:pPr>
    <w:rPr>
      <w:color w:val="E2004A" w:themeColor="accent2"/>
    </w:rPr>
  </w:style>
  <w:style w:type="paragraph" w:styleId="ListBullet4">
    <w:name w:val="List Bullet 4"/>
    <w:basedOn w:val="Normal"/>
    <w:uiPriority w:val="36"/>
    <w:unhideWhenUsed/>
    <w:qFormat/>
    <w:rsid w:val="00346C58"/>
    <w:pPr>
      <w:numPr>
        <w:numId w:val="5"/>
      </w:numPr>
    </w:pPr>
    <w:rPr>
      <w:caps/>
      <w:spacing w:val="4"/>
    </w:rPr>
  </w:style>
  <w:style w:type="paragraph" w:styleId="ListBullet5">
    <w:name w:val="List Bullet 5"/>
    <w:basedOn w:val="Normal"/>
    <w:uiPriority w:val="36"/>
    <w:unhideWhenUsed/>
    <w:qFormat/>
    <w:rsid w:val="00346C58"/>
    <w:pPr>
      <w:numPr>
        <w:numId w:val="6"/>
      </w:numPr>
    </w:pPr>
  </w:style>
  <w:style w:type="paragraph" w:styleId="ListParagraph">
    <w:name w:val="List Paragraph"/>
    <w:basedOn w:val="Normal"/>
    <w:uiPriority w:val="34"/>
    <w:unhideWhenUsed/>
    <w:qFormat/>
    <w:rsid w:val="00346C58"/>
    <w:pPr>
      <w:ind w:left="720"/>
      <w:contextualSpacing/>
    </w:pPr>
  </w:style>
  <w:style w:type="numbering" w:customStyle="1" w:styleId="MedianListStyle">
    <w:name w:val="Median List Style"/>
    <w:uiPriority w:val="99"/>
    <w:rsid w:val="00346C58"/>
    <w:pPr>
      <w:numPr>
        <w:numId w:val="1"/>
      </w:numPr>
    </w:pPr>
  </w:style>
  <w:style w:type="paragraph" w:styleId="NoSpacing">
    <w:name w:val="No Spacing"/>
    <w:basedOn w:val="Normal"/>
    <w:uiPriority w:val="1"/>
    <w:qFormat/>
    <w:rsid w:val="00346C58"/>
    <w:pPr>
      <w:spacing w:after="0" w:line="240" w:lineRule="auto"/>
    </w:pPr>
  </w:style>
  <w:style w:type="character" w:styleId="PlaceholderText">
    <w:name w:val="Placeholder Text"/>
    <w:basedOn w:val="DefaultParagraphFont"/>
    <w:uiPriority w:val="99"/>
    <w:unhideWhenUsed/>
    <w:rsid w:val="00346C58"/>
    <w:rPr>
      <w:color w:val="808080"/>
    </w:rPr>
  </w:style>
  <w:style w:type="paragraph" w:styleId="Quote">
    <w:name w:val="Quote"/>
    <w:basedOn w:val="Normal"/>
    <w:link w:val="QuoteChar"/>
    <w:uiPriority w:val="29"/>
    <w:qFormat/>
    <w:rsid w:val="00346C58"/>
    <w:rPr>
      <w:i/>
      <w:smallCaps/>
      <w:color w:val="006666" w:themeColor="text2"/>
      <w:spacing w:val="6"/>
    </w:rPr>
  </w:style>
  <w:style w:type="character" w:customStyle="1" w:styleId="QuoteChar">
    <w:name w:val="Quote Char"/>
    <w:basedOn w:val="DefaultParagraphFont"/>
    <w:link w:val="Quote"/>
    <w:uiPriority w:val="29"/>
    <w:rsid w:val="00346C58"/>
    <w:rPr>
      <w:rFonts w:cs="Times New Roman"/>
      <w:i/>
      <w:smallCaps/>
      <w:color w:val="006666" w:themeColor="text2"/>
      <w:spacing w:val="6"/>
      <w:sz w:val="23"/>
      <w:szCs w:val="20"/>
      <w:lang w:eastAsia="ja-JP"/>
    </w:rPr>
  </w:style>
  <w:style w:type="character" w:styleId="Strong">
    <w:name w:val="Strong"/>
    <w:uiPriority w:val="22"/>
    <w:qFormat/>
    <w:rsid w:val="00346C58"/>
    <w:rPr>
      <w:rFonts w:asciiTheme="minorHAnsi" w:hAnsiTheme="minorHAnsi"/>
      <w:b/>
      <w:color w:val="E2004A" w:themeColor="accent2"/>
    </w:rPr>
  </w:style>
  <w:style w:type="character" w:styleId="SubtleEmphasis">
    <w:name w:val="Subtle Emphasis"/>
    <w:basedOn w:val="DefaultParagraphFont"/>
    <w:uiPriority w:val="19"/>
    <w:qFormat/>
    <w:rsid w:val="00346C58"/>
    <w:rPr>
      <w:rFonts w:asciiTheme="minorHAnsi" w:hAnsiTheme="minorHAnsi"/>
      <w:i/>
      <w:sz w:val="23"/>
    </w:rPr>
  </w:style>
  <w:style w:type="character" w:styleId="SubtleReference">
    <w:name w:val="Subtle Reference"/>
    <w:basedOn w:val="DefaultParagraphFont"/>
    <w:uiPriority w:val="31"/>
    <w:qFormat/>
    <w:rsid w:val="00346C58"/>
    <w:rPr>
      <w:rFonts w:asciiTheme="minorHAnsi" w:hAnsiTheme="minorHAnsi"/>
      <w:b/>
      <w:i/>
      <w:color w:val="006666" w:themeColor="text2"/>
      <w:sz w:val="23"/>
    </w:rPr>
  </w:style>
  <w:style w:type="table" w:styleId="TableGrid">
    <w:name w:val="Table Grid"/>
    <w:basedOn w:val="TableNormal"/>
    <w:uiPriority w:val="59"/>
    <w:rsid w:val="00346C58"/>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rsid w:val="00346C58"/>
    <w:pPr>
      <w:ind w:left="220" w:hanging="220"/>
    </w:pPr>
  </w:style>
  <w:style w:type="paragraph" w:styleId="TOC1">
    <w:name w:val="toc 1"/>
    <w:basedOn w:val="Normal"/>
    <w:next w:val="Normal"/>
    <w:autoRedefine/>
    <w:uiPriority w:val="39"/>
    <w:unhideWhenUsed/>
    <w:rsid w:val="00516FD5"/>
    <w:pPr>
      <w:tabs>
        <w:tab w:val="right" w:leader="dot" w:pos="8630"/>
      </w:tabs>
      <w:spacing w:before="180" w:after="40" w:line="240" w:lineRule="auto"/>
    </w:pPr>
    <w:rPr>
      <w:b/>
      <w:caps/>
      <w:noProof/>
      <w:color w:val="006666" w:themeColor="text2"/>
    </w:rPr>
  </w:style>
  <w:style w:type="paragraph" w:styleId="TOC2">
    <w:name w:val="toc 2"/>
    <w:basedOn w:val="Normal"/>
    <w:next w:val="Normal"/>
    <w:autoRedefine/>
    <w:uiPriority w:val="39"/>
    <w:unhideWhenUsed/>
    <w:rsid w:val="00346C58"/>
    <w:pPr>
      <w:tabs>
        <w:tab w:val="right" w:leader="dot" w:pos="8630"/>
      </w:tabs>
      <w:spacing w:after="40" w:line="240" w:lineRule="auto"/>
      <w:ind w:left="144"/>
    </w:pPr>
    <w:rPr>
      <w:noProof/>
    </w:rPr>
  </w:style>
  <w:style w:type="paragraph" w:styleId="TOC3">
    <w:name w:val="toc 3"/>
    <w:basedOn w:val="Normal"/>
    <w:next w:val="Normal"/>
    <w:autoRedefine/>
    <w:uiPriority w:val="39"/>
    <w:unhideWhenUsed/>
    <w:qFormat/>
    <w:rsid w:val="00346C58"/>
    <w:pPr>
      <w:tabs>
        <w:tab w:val="right" w:leader="dot" w:pos="8630"/>
      </w:tabs>
      <w:spacing w:after="40" w:line="240" w:lineRule="auto"/>
      <w:ind w:left="288"/>
    </w:pPr>
    <w:rPr>
      <w:noProof/>
    </w:rPr>
  </w:style>
  <w:style w:type="paragraph" w:styleId="TOC4">
    <w:name w:val="toc 4"/>
    <w:basedOn w:val="Normal"/>
    <w:next w:val="Normal"/>
    <w:autoRedefine/>
    <w:uiPriority w:val="99"/>
    <w:semiHidden/>
    <w:unhideWhenUsed/>
    <w:qFormat/>
    <w:rsid w:val="00346C58"/>
    <w:pPr>
      <w:tabs>
        <w:tab w:val="right" w:leader="dot" w:pos="8630"/>
      </w:tabs>
      <w:spacing w:after="40" w:line="240" w:lineRule="auto"/>
      <w:ind w:left="432"/>
    </w:pPr>
    <w:rPr>
      <w:noProof/>
    </w:rPr>
  </w:style>
  <w:style w:type="paragraph" w:styleId="TOC5">
    <w:name w:val="toc 5"/>
    <w:basedOn w:val="Normal"/>
    <w:next w:val="Normal"/>
    <w:autoRedefine/>
    <w:uiPriority w:val="99"/>
    <w:semiHidden/>
    <w:unhideWhenUsed/>
    <w:qFormat/>
    <w:rsid w:val="00346C58"/>
    <w:pPr>
      <w:tabs>
        <w:tab w:val="right" w:leader="dot" w:pos="8630"/>
      </w:tabs>
      <w:spacing w:after="40" w:line="240" w:lineRule="auto"/>
      <w:ind w:left="576"/>
    </w:pPr>
    <w:rPr>
      <w:noProof/>
    </w:rPr>
  </w:style>
  <w:style w:type="paragraph" w:styleId="TOC6">
    <w:name w:val="toc 6"/>
    <w:basedOn w:val="Normal"/>
    <w:next w:val="Normal"/>
    <w:autoRedefine/>
    <w:uiPriority w:val="99"/>
    <w:semiHidden/>
    <w:unhideWhenUsed/>
    <w:qFormat/>
    <w:rsid w:val="00346C58"/>
    <w:pPr>
      <w:tabs>
        <w:tab w:val="right" w:leader="dot" w:pos="8630"/>
      </w:tabs>
      <w:spacing w:after="40" w:line="240" w:lineRule="auto"/>
      <w:ind w:left="720"/>
    </w:pPr>
    <w:rPr>
      <w:noProof/>
    </w:rPr>
  </w:style>
  <w:style w:type="paragraph" w:styleId="TOC7">
    <w:name w:val="toc 7"/>
    <w:basedOn w:val="Normal"/>
    <w:next w:val="Normal"/>
    <w:autoRedefine/>
    <w:uiPriority w:val="99"/>
    <w:semiHidden/>
    <w:unhideWhenUsed/>
    <w:qFormat/>
    <w:rsid w:val="00346C58"/>
    <w:pPr>
      <w:tabs>
        <w:tab w:val="right" w:leader="dot" w:pos="8630"/>
      </w:tabs>
      <w:spacing w:after="40" w:line="240" w:lineRule="auto"/>
      <w:ind w:left="864"/>
    </w:pPr>
    <w:rPr>
      <w:noProof/>
    </w:rPr>
  </w:style>
  <w:style w:type="paragraph" w:styleId="TOC8">
    <w:name w:val="toc 8"/>
    <w:basedOn w:val="Normal"/>
    <w:next w:val="Normal"/>
    <w:autoRedefine/>
    <w:uiPriority w:val="99"/>
    <w:semiHidden/>
    <w:unhideWhenUsed/>
    <w:qFormat/>
    <w:rsid w:val="00346C58"/>
    <w:pPr>
      <w:tabs>
        <w:tab w:val="right" w:leader="dot" w:pos="8630"/>
      </w:tabs>
      <w:spacing w:after="40" w:line="240" w:lineRule="auto"/>
      <w:ind w:left="1008"/>
    </w:pPr>
    <w:rPr>
      <w:noProof/>
    </w:rPr>
  </w:style>
  <w:style w:type="paragraph" w:styleId="TOC9">
    <w:name w:val="toc 9"/>
    <w:basedOn w:val="Normal"/>
    <w:next w:val="Normal"/>
    <w:autoRedefine/>
    <w:uiPriority w:val="99"/>
    <w:semiHidden/>
    <w:unhideWhenUsed/>
    <w:qFormat/>
    <w:rsid w:val="00346C58"/>
    <w:pPr>
      <w:tabs>
        <w:tab w:val="right" w:leader="dot" w:pos="8630"/>
      </w:tabs>
      <w:spacing w:after="40" w:line="240" w:lineRule="auto"/>
      <w:ind w:left="1152"/>
    </w:pPr>
    <w:rPr>
      <w:noProof/>
    </w:rPr>
  </w:style>
  <w:style w:type="paragraph" w:customStyle="1" w:styleId="Category">
    <w:name w:val="Category"/>
    <w:basedOn w:val="Normal"/>
    <w:uiPriority w:val="49"/>
    <w:rsid w:val="00346C58"/>
    <w:pPr>
      <w:spacing w:after="0"/>
    </w:pPr>
    <w:rPr>
      <w:b/>
      <w:sz w:val="24"/>
      <w:szCs w:val="24"/>
    </w:rPr>
  </w:style>
  <w:style w:type="paragraph" w:customStyle="1" w:styleId="CompanyName">
    <w:name w:val="Company Name"/>
    <w:basedOn w:val="Normal"/>
    <w:uiPriority w:val="49"/>
    <w:rsid w:val="00346C58"/>
    <w:pPr>
      <w:spacing w:after="0"/>
    </w:pPr>
    <w:rPr>
      <w:rFonts w:cstheme="minorHAnsi"/>
      <w:sz w:val="36"/>
      <w:szCs w:val="36"/>
    </w:rPr>
  </w:style>
  <w:style w:type="paragraph" w:customStyle="1" w:styleId="FooterEven">
    <w:name w:val="Footer Even"/>
    <w:basedOn w:val="Normal"/>
    <w:unhideWhenUsed/>
    <w:qFormat/>
    <w:rsid w:val="00346C58"/>
    <w:pPr>
      <w:pBdr>
        <w:top w:val="single" w:sz="4" w:space="1" w:color="001A5F" w:themeColor="accent1"/>
      </w:pBdr>
    </w:pPr>
    <w:rPr>
      <w:color w:val="006666" w:themeColor="text2"/>
      <w:sz w:val="20"/>
    </w:rPr>
  </w:style>
  <w:style w:type="paragraph" w:customStyle="1" w:styleId="FooterOdd">
    <w:name w:val="Footer Odd"/>
    <w:basedOn w:val="Normal"/>
    <w:unhideWhenUsed/>
    <w:qFormat/>
    <w:rsid w:val="00346C58"/>
    <w:pPr>
      <w:pBdr>
        <w:top w:val="single" w:sz="4" w:space="1" w:color="001A5F" w:themeColor="accent1"/>
      </w:pBdr>
      <w:jc w:val="right"/>
    </w:pPr>
    <w:rPr>
      <w:color w:val="006666" w:themeColor="text2"/>
      <w:sz w:val="20"/>
    </w:rPr>
  </w:style>
  <w:style w:type="paragraph" w:customStyle="1" w:styleId="HeaderEven">
    <w:name w:val="Header Even"/>
    <w:basedOn w:val="Normal"/>
    <w:unhideWhenUsed/>
    <w:qFormat/>
    <w:rsid w:val="00346C58"/>
    <w:pPr>
      <w:pBdr>
        <w:bottom w:val="single" w:sz="4" w:space="1" w:color="001A5F" w:themeColor="accent1"/>
      </w:pBdr>
      <w:spacing w:after="0" w:line="240" w:lineRule="auto"/>
    </w:pPr>
    <w:rPr>
      <w:rFonts w:eastAsia="Times New Roman"/>
      <w:b/>
      <w:color w:val="006666" w:themeColor="text2"/>
      <w:sz w:val="20"/>
      <w:szCs w:val="24"/>
      <w:lang w:eastAsia="ko-KR"/>
    </w:rPr>
  </w:style>
  <w:style w:type="paragraph" w:customStyle="1" w:styleId="HeaderOdd">
    <w:name w:val="Header Odd"/>
    <w:basedOn w:val="Normal"/>
    <w:unhideWhenUsed/>
    <w:qFormat/>
    <w:rsid w:val="00346C58"/>
    <w:pPr>
      <w:pBdr>
        <w:bottom w:val="single" w:sz="4" w:space="1" w:color="001A5F" w:themeColor="accent1"/>
      </w:pBdr>
      <w:spacing w:after="0" w:line="240" w:lineRule="auto"/>
      <w:jc w:val="right"/>
    </w:pPr>
    <w:rPr>
      <w:rFonts w:eastAsia="Times New Roman"/>
      <w:b/>
      <w:color w:val="006666" w:themeColor="text2"/>
      <w:sz w:val="20"/>
      <w:szCs w:val="24"/>
      <w:lang w:eastAsia="ko-KR"/>
    </w:rPr>
  </w:style>
  <w:style w:type="paragraph" w:customStyle="1" w:styleId="NoSpacing0">
    <w:name w:val="NoSpacing"/>
    <w:basedOn w:val="Normal"/>
    <w:qFormat/>
    <w:rsid w:val="00346C58"/>
    <w:pPr>
      <w:framePr w:wrap="auto" w:hAnchor="page" w:xAlign="center" w:yAlign="top"/>
      <w:spacing w:after="0" w:line="240" w:lineRule="auto"/>
      <w:suppressOverlap/>
    </w:pPr>
    <w:rPr>
      <w:szCs w:val="120"/>
    </w:rPr>
  </w:style>
  <w:style w:type="numbering" w:customStyle="1" w:styleId="Headings">
    <w:name w:val="Headings"/>
    <w:uiPriority w:val="99"/>
    <w:rsid w:val="006D270A"/>
    <w:pPr>
      <w:numPr>
        <w:numId w:val="7"/>
      </w:numPr>
    </w:pPr>
  </w:style>
  <w:style w:type="paragraph" w:styleId="TOCHeading">
    <w:name w:val="TOC Heading"/>
    <w:basedOn w:val="Heading1"/>
    <w:next w:val="Normal"/>
    <w:uiPriority w:val="39"/>
    <w:semiHidden/>
    <w:unhideWhenUsed/>
    <w:qFormat/>
    <w:rsid w:val="00FF3D0B"/>
    <w:pPr>
      <w:keepNext/>
      <w:keepLines/>
      <w:numPr>
        <w:numId w:val="0"/>
      </w:numPr>
      <w:spacing w:before="480" w:after="0" w:line="276" w:lineRule="auto"/>
      <w:outlineLvl w:val="9"/>
    </w:pPr>
    <w:rPr>
      <w:rFonts w:eastAsiaTheme="majorEastAsia" w:cstheme="majorBidi"/>
      <w:b/>
      <w:bCs/>
      <w:caps w:val="0"/>
      <w:color w:val="001347" w:themeColor="accent1" w:themeShade="BF"/>
      <w:kern w:val="0"/>
      <w:sz w:val="28"/>
      <w:szCs w:val="28"/>
    </w:rPr>
  </w:style>
  <w:style w:type="paragraph" w:styleId="EndnoteText">
    <w:name w:val="endnote text"/>
    <w:basedOn w:val="Normal"/>
    <w:link w:val="EndnoteTextChar"/>
    <w:uiPriority w:val="99"/>
    <w:semiHidden/>
    <w:unhideWhenUsed/>
    <w:rsid w:val="00694179"/>
    <w:pPr>
      <w:spacing w:after="0" w:line="240" w:lineRule="auto"/>
    </w:pPr>
    <w:rPr>
      <w:sz w:val="20"/>
    </w:rPr>
  </w:style>
  <w:style w:type="character" w:customStyle="1" w:styleId="EndnoteTextChar">
    <w:name w:val="Endnote Text Char"/>
    <w:basedOn w:val="DefaultParagraphFont"/>
    <w:link w:val="EndnoteText"/>
    <w:uiPriority w:val="99"/>
    <w:semiHidden/>
    <w:rsid w:val="00694179"/>
    <w:rPr>
      <w:sz w:val="20"/>
      <w:lang w:eastAsia="ja-JP"/>
    </w:rPr>
  </w:style>
  <w:style w:type="character" w:styleId="EndnoteReference">
    <w:name w:val="endnote reference"/>
    <w:basedOn w:val="DefaultParagraphFont"/>
    <w:uiPriority w:val="99"/>
    <w:semiHidden/>
    <w:unhideWhenUsed/>
    <w:rsid w:val="00694179"/>
    <w:rPr>
      <w:vertAlign w:val="superscript"/>
    </w:rPr>
  </w:style>
  <w:style w:type="character" w:styleId="CommentReference">
    <w:name w:val="annotation reference"/>
    <w:basedOn w:val="DefaultParagraphFont"/>
    <w:uiPriority w:val="99"/>
    <w:semiHidden/>
    <w:unhideWhenUsed/>
    <w:rsid w:val="008D33BC"/>
    <w:rPr>
      <w:sz w:val="16"/>
      <w:szCs w:val="16"/>
    </w:rPr>
  </w:style>
  <w:style w:type="paragraph" w:styleId="CommentText">
    <w:name w:val="annotation text"/>
    <w:basedOn w:val="Normal"/>
    <w:link w:val="CommentTextChar"/>
    <w:uiPriority w:val="99"/>
    <w:semiHidden/>
    <w:unhideWhenUsed/>
    <w:rsid w:val="008D33BC"/>
    <w:pPr>
      <w:spacing w:line="240" w:lineRule="auto"/>
    </w:pPr>
    <w:rPr>
      <w:sz w:val="20"/>
    </w:rPr>
  </w:style>
  <w:style w:type="character" w:customStyle="1" w:styleId="CommentTextChar">
    <w:name w:val="Comment Text Char"/>
    <w:basedOn w:val="DefaultParagraphFont"/>
    <w:link w:val="CommentText"/>
    <w:uiPriority w:val="99"/>
    <w:semiHidden/>
    <w:rsid w:val="008D33BC"/>
    <w:rPr>
      <w:sz w:val="20"/>
      <w:lang w:eastAsia="ja-JP"/>
    </w:rPr>
  </w:style>
  <w:style w:type="paragraph" w:styleId="CommentSubject">
    <w:name w:val="annotation subject"/>
    <w:basedOn w:val="CommentText"/>
    <w:next w:val="CommentText"/>
    <w:link w:val="CommentSubjectChar"/>
    <w:uiPriority w:val="99"/>
    <w:semiHidden/>
    <w:unhideWhenUsed/>
    <w:rsid w:val="008D33BC"/>
    <w:rPr>
      <w:b/>
      <w:bCs/>
    </w:rPr>
  </w:style>
  <w:style w:type="character" w:customStyle="1" w:styleId="CommentSubjectChar">
    <w:name w:val="Comment Subject Char"/>
    <w:basedOn w:val="CommentTextChar"/>
    <w:link w:val="CommentSubject"/>
    <w:uiPriority w:val="99"/>
    <w:semiHidden/>
    <w:rsid w:val="008D33BC"/>
    <w:rPr>
      <w:b/>
      <w:bCs/>
      <w:sz w:val="20"/>
      <w:lang w:eastAsia="ja-JP"/>
    </w:rPr>
  </w:style>
  <w:style w:type="character" w:styleId="FollowedHyperlink">
    <w:name w:val="FollowedHyperlink"/>
    <w:basedOn w:val="DefaultParagraphFont"/>
    <w:uiPriority w:val="99"/>
    <w:semiHidden/>
    <w:unhideWhenUsed/>
    <w:rsid w:val="008604F0"/>
    <w:rPr>
      <w:color w:val="CC99FF" w:themeColor="followedHyperlink"/>
      <w:u w:val="single"/>
    </w:rPr>
  </w:style>
  <w:style w:type="paragraph" w:customStyle="1" w:styleId="PictureUndertext">
    <w:name w:val="Picture Undertext"/>
    <w:basedOn w:val="Normal"/>
    <w:qFormat/>
    <w:rsid w:val="00DE42E3"/>
    <w:rPr>
      <w:i/>
      <w:sz w:val="18"/>
      <w:szCs w:val="16"/>
    </w:rPr>
  </w:style>
  <w:style w:type="character" w:customStyle="1" w:styleId="shorttext">
    <w:name w:val="short_text"/>
    <w:basedOn w:val="DefaultParagraphFont"/>
    <w:rsid w:val="000E5F85"/>
  </w:style>
  <w:style w:type="character" w:customStyle="1" w:styleId="hps">
    <w:name w:val="hps"/>
    <w:basedOn w:val="DefaultParagraphFont"/>
    <w:rsid w:val="000E5F85"/>
  </w:style>
  <w:style w:type="paragraph" w:styleId="HTMLPreformatted">
    <w:name w:val="HTML Preformatted"/>
    <w:basedOn w:val="Normal"/>
    <w:link w:val="HTMLPreformattedChar"/>
    <w:uiPriority w:val="99"/>
    <w:semiHidden/>
    <w:unhideWhenUsed/>
    <w:rsid w:val="00C93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C93736"/>
    <w:rPr>
      <w:rFonts w:ascii="Courier New" w:eastAsia="Times New Roman" w:hAnsi="Courier New" w:cs="Courier New"/>
      <w:kern w:val="0"/>
      <w:sz w:val="20"/>
      <w:szCs w:val="20"/>
    </w:rPr>
  </w:style>
  <w:style w:type="paragraph" w:styleId="DocumentMap">
    <w:name w:val="Document Map"/>
    <w:basedOn w:val="Normal"/>
    <w:link w:val="DocumentMapChar"/>
    <w:uiPriority w:val="99"/>
    <w:semiHidden/>
    <w:unhideWhenUsed/>
    <w:rsid w:val="00264F3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64F3C"/>
    <w:rPr>
      <w:rFonts w:ascii="Tahoma" w:hAnsi="Tahoma" w:cs="Tahoma"/>
      <w:sz w:val="16"/>
      <w:szCs w:val="16"/>
    </w:rPr>
  </w:style>
  <w:style w:type="paragraph" w:styleId="NormalWeb">
    <w:name w:val="Normal (Web)"/>
    <w:basedOn w:val="Normal"/>
    <w:uiPriority w:val="99"/>
    <w:semiHidden/>
    <w:unhideWhenUsed/>
    <w:rsid w:val="007E4EFA"/>
    <w:pPr>
      <w:spacing w:before="100" w:beforeAutospacing="1" w:after="100" w:afterAutospacing="1" w:line="240" w:lineRule="auto"/>
    </w:pPr>
    <w:rPr>
      <w:rFonts w:ascii="Times New Roman" w:eastAsia="Times New Roman" w:hAnsi="Times New Roman"/>
      <w:kern w:val="0"/>
      <w:sz w:val="24"/>
      <w:szCs w:val="24"/>
      <w:lang w:val="nl-NL"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9.jpeg"/><Relationship Id="rId39" Type="http://schemas.openxmlformats.org/officeDocument/2006/relationships/image" Target="media/image22.jpe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jpeg"/><Relationship Id="rId47" Type="http://schemas.openxmlformats.org/officeDocument/2006/relationships/image" Target="media/image26.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jpeg"/><Relationship Id="rId68" Type="http://schemas.openxmlformats.org/officeDocument/2006/relationships/image" Target="media/image46.jpeg"/><Relationship Id="rId76" Type="http://schemas.openxmlformats.org/officeDocument/2006/relationships/image" Target="media/image52.png"/><Relationship Id="rId84" Type="http://schemas.openxmlformats.org/officeDocument/2006/relationships/hyperlink" Target="http://www.feaser.com/openblt/" TargetMode="External"/><Relationship Id="rId89"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7.png"/><Relationship Id="rId2" Type="http://schemas.openxmlformats.org/officeDocument/2006/relationships/customXml" Target="../customXml/item2.xml"/><Relationship Id="rId16" Type="http://schemas.openxmlformats.org/officeDocument/2006/relationships/hyperlink" Target="mailto:HANcoder@han.nl" TargetMode="External"/><Relationship Id="rId29" Type="http://schemas.openxmlformats.org/officeDocument/2006/relationships/image" Target="media/image12.jpeg"/><Relationship Id="rId11" Type="http://schemas.openxmlformats.org/officeDocument/2006/relationships/image" Target="media/image1.jpe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hyperlink" Target="https://www.feaser.com/openblt/lib/exe/fetch.php?media=manual:openblt_usb_driver.zip" TargetMode="External"/><Relationship Id="rId53" Type="http://schemas.openxmlformats.org/officeDocument/2006/relationships/image" Target="media/image31.png"/><Relationship Id="rId58" Type="http://schemas.openxmlformats.org/officeDocument/2006/relationships/image" Target="media/image36.jpeg"/><Relationship Id="rId66" Type="http://schemas.openxmlformats.org/officeDocument/2006/relationships/image" Target="media/image44.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39.png"/><Relationship Id="rId82" Type="http://schemas.openxmlformats.org/officeDocument/2006/relationships/image" Target="media/image58.jpeg"/><Relationship Id="rId90" Type="http://schemas.openxmlformats.org/officeDocument/2006/relationships/theme" Target="theme/theme1.xml"/><Relationship Id="rId19" Type="http://schemas.openxmlformats.org/officeDocument/2006/relationships/hyperlink" Target="http://www.mathworks.nl/help/install/ug/install-mathworks-software.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hyperlink" Target="https://www.feaser.com/openblt/lib/exe/fetch.php?media=manual:openblt_usb_driver.zip" TargetMode="External"/><Relationship Id="rId48" Type="http://schemas.openxmlformats.org/officeDocument/2006/relationships/hyperlink" Target="https://www.feaser.com/openblt/lib/exe/detail.php?id=manual:demos:usb_driver_install&amp;media=manual:openblt_usb_device_manager.png" TargetMode="External"/><Relationship Id="rId56" Type="http://schemas.openxmlformats.org/officeDocument/2006/relationships/image" Target="media/image34.png"/><Relationship Id="rId64" Type="http://schemas.openxmlformats.org/officeDocument/2006/relationships/image" Target="media/image42.jpeg"/><Relationship Id="rId69" Type="http://schemas.openxmlformats.org/officeDocument/2006/relationships/hyperlink" Target="http://www.ST.com" TargetMode="External"/><Relationship Id="rId77"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nl.mathworks.com"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www.feaser.com/openblt/lib/exe/detail.php?id=manual:demos:usb_driver_install&amp;media=manual:openblt_usb_driver_install.png" TargetMode="External"/><Relationship Id="rId59" Type="http://schemas.openxmlformats.org/officeDocument/2006/relationships/image" Target="media/image37.png"/><Relationship Id="rId67" Type="http://schemas.openxmlformats.org/officeDocument/2006/relationships/image" Target="media/image45.jpeg"/><Relationship Id="rId20" Type="http://schemas.openxmlformats.org/officeDocument/2006/relationships/image" Target="media/image4.jpeg"/><Relationship Id="rId41" Type="http://schemas.openxmlformats.org/officeDocument/2006/relationships/image" Target="media/image24.jpe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yperlink" Target="http://www.st.com/web/en/catalog/tools/PF258168" TargetMode="External"/><Relationship Id="rId75" Type="http://schemas.openxmlformats.org/officeDocument/2006/relationships/image" Target="media/image51.png"/><Relationship Id="rId83" Type="http://schemas.openxmlformats.org/officeDocument/2006/relationships/hyperlink" Target="http://www.peak-system.com/PCAN-USB.199.0.html?L=1"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olimex.com/Products/ARM/ST/STM32-P405/" TargetMode="External"/><Relationship Id="rId23" Type="http://schemas.openxmlformats.org/officeDocument/2006/relationships/hyperlink" Target="https://developer.arm.com/open-source/gnu-toolchain/gnu-rm/downloads" TargetMode="External"/><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hyperlink" Target="https://www.feaser.com/openblt/doku.php?id=manual:demos:usb_driver_install"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0G7\Downloads\TemplateRC30HANtune_V01.dotx" TargetMode="External"/></Relationships>
</file>

<file path=word/theme/_rels/theme1.xml.rels><?xml version="1.0" encoding="UTF-8" standalone="yes"?>
<Relationships xmlns="http://schemas.openxmlformats.org/package/2006/relationships"><Relationship Id="rId2" Type="http://schemas.openxmlformats.org/officeDocument/2006/relationships/image" Target="../media/image60.jpeg"/><Relationship Id="rId1" Type="http://schemas.openxmlformats.org/officeDocument/2006/relationships/image" Target="../media/image59.jpeg"/></Relationships>
</file>

<file path=word/theme/theme1.xml><?xml version="1.0" encoding="utf-8"?>
<a:theme xmlns:a="http://schemas.openxmlformats.org/drawingml/2006/main" name="Median">
  <a:themeElements>
    <a:clrScheme name="Han">
      <a:dk1>
        <a:srgbClr val="003366"/>
      </a:dk1>
      <a:lt1>
        <a:srgbClr val="FFFFFF"/>
      </a:lt1>
      <a:dk2>
        <a:srgbClr val="006666"/>
      </a:dk2>
      <a:lt2>
        <a:srgbClr val="003366"/>
      </a:lt2>
      <a:accent1>
        <a:srgbClr val="001A5F"/>
      </a:accent1>
      <a:accent2>
        <a:srgbClr val="E2004A"/>
      </a:accent2>
      <a:accent3>
        <a:srgbClr val="E3E6EF"/>
      </a:accent3>
      <a:accent4>
        <a:srgbClr val="F3B200"/>
      </a:accent4>
      <a:accent5>
        <a:srgbClr val="9469B5"/>
      </a:accent5>
      <a:accent6>
        <a:srgbClr val="0598E1"/>
      </a:accent6>
      <a:hlink>
        <a:srgbClr val="666699"/>
      </a:hlink>
      <a:folHlink>
        <a:srgbClr val="CC99FF"/>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2018-06-13T00:00:00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B5EB3E-6F92-4073-AC97-174A32E53D4A}">
  <ds:schemaRefs>
    <ds:schemaRef ds:uri="http://schemas.microsoft.com/sharepoint/v3/contenttype/forms"/>
  </ds:schemaRefs>
</ds:datastoreItem>
</file>

<file path=customXml/itemProps3.xml><?xml version="1.0" encoding="utf-8"?>
<ds:datastoreItem xmlns:ds="http://schemas.openxmlformats.org/officeDocument/2006/customXml" ds:itemID="{00D242DE-FD3E-4AF6-B22B-0478C246FE4F}">
  <ds:schemaRefs>
    <ds:schemaRef ds:uri="http://schemas.microsoft.com/office/2009/outspace/metadata"/>
  </ds:schemaRefs>
</ds:datastoreItem>
</file>

<file path=customXml/itemProps4.xml><?xml version="1.0" encoding="utf-8"?>
<ds:datastoreItem xmlns:ds="http://schemas.openxmlformats.org/officeDocument/2006/customXml" ds:itemID="{BE706DE2-78D0-48F2-895E-2258DD539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TemplateRC30HANtune_V01.dotx</Template>
  <TotalTime>0</TotalTime>
  <Pages>37</Pages>
  <Words>4936</Words>
  <Characters>28136</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HANcoder Target STM32-P405 Getting Started</vt:lpstr>
    </vt:vector>
  </TitlesOfParts>
  <Company>Grizli777</Company>
  <LinksUpToDate>false</LinksUpToDate>
  <CharactersWithSpaces>33006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HANcoder Target STM32-P405 Getting Started</dc:title>
  <dc:subject>Getting Started Guide</dc:subject>
  <dc:creator>Keiichiro NL</dc:creator>
  <cp:lastModifiedBy>Admin</cp:lastModifiedBy>
  <cp:revision>9</cp:revision>
  <cp:lastPrinted>2012-05-07T10:40:00Z</cp:lastPrinted>
  <dcterms:created xsi:type="dcterms:W3CDTF">2016-10-04T08:25:00Z</dcterms:created>
  <dcterms:modified xsi:type="dcterms:W3CDTF">2018-06-15T14:50:00Z</dcterms:modified>
  <cp:contentStatus>1.0</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TC017730709991</vt:lpwstr>
  </property>
  <property fmtid="{D5CDD505-2E9C-101B-9397-08002B2CF9AE}" pid="3" name="Version">
    <vt:lpwstr>0.1</vt:lpwstr>
  </property>
  <property fmtid="{D5CDD505-2E9C-101B-9397-08002B2CF9AE}" pid="4" name="Status" linkTarget="_GoBack">
    <vt:lpwstr/>
  </property>
</Properties>
</file>